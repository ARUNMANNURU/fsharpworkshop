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E14F01" w:rsidRDefault="00E14F01">
          <w:pPr>
            <w:pStyle w:val="Logo"/>
          </w:pPr>
        </w:p>
        <w:p w:rsidR="00E14F01" w:rsidRDefault="00E14F01"/>
        <w:p w:rsidR="00E14F01" w:rsidRDefault="00EB27EE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F2AA9B" wp14:editId="7887B746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943600" cy="321310"/>
                    <wp:effectExtent l="0" t="0" r="0" b="2540"/>
                    <wp:wrapTopAndBottom/>
                    <wp:docPr id="1" name="Text Box 1" descr="Text box displaying company contact information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2131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mpany contact information"/>
                                </w:tblPr>
                                <w:tblGrid>
                                  <w:gridCol w:w="4095"/>
                                  <w:gridCol w:w="37"/>
                                  <w:gridCol w:w="37"/>
                                  <w:gridCol w:w="4663"/>
                                </w:tblGrid>
                                <w:tr w:rsidR="00437233" w:rsidTr="00EB27EE">
                                  <w:trPr>
                                    <w:trHeight w:val="634"/>
                                  </w:trPr>
                                  <w:tc>
                                    <w:tcPr>
                                      <w:tcW w:w="2318" w:type="pct"/>
                                    </w:tcPr>
                                    <w:p w:rsidR="00437233" w:rsidRDefault="00E41F9E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  <w:r>
                                        <w:t>v1.3</w:t>
                                      </w: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1" w:type="pct"/>
                                    </w:tcPr>
                                    <w:p w:rsidR="00437233" w:rsidRDefault="00437233" w:rsidP="00EB27EE">
                                      <w:pPr>
                                        <w:pStyle w:val="ContactInfo"/>
                                        <w:spacing w:before="100"/>
                                      </w:pPr>
                                    </w:p>
                                  </w:tc>
                                  <w:tc>
                                    <w:tcPr>
                                      <w:tcW w:w="2641" w:type="pct"/>
                                    </w:tcPr>
                                    <w:p w:rsidR="00437233" w:rsidRDefault="00E41F9E" w:rsidP="00EB27EE">
                                      <w:pPr>
                                        <w:pStyle w:val="ContactInfo"/>
                                        <w:spacing w:before="100"/>
                                        <w:jc w:val="right"/>
                                      </w:pPr>
                                      <w:r>
                                        <w:t>May-2015</w:t>
                                      </w:r>
                                    </w:p>
                                  </w:tc>
                                </w:tr>
                              </w:tbl>
                              <w:p w:rsidR="00437233" w:rsidRDefault="00437233">
                                <w:pPr>
                                  <w:pStyle w:val="TableSpace"/>
                                </w:pPr>
                                <w:proofErr w:type="spellStart"/>
                                <w:r>
                                  <w:t>SSeasdfad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F2AA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Text box displaying company contact information" style="position:absolute;margin-left:416.8pt;margin-top:0;width:468pt;height:25.3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" fillcolor="#92278f [3204]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mpany contact information"/>
                          </w:tblPr>
                          <w:tblGrid>
                            <w:gridCol w:w="4095"/>
                            <w:gridCol w:w="37"/>
                            <w:gridCol w:w="37"/>
                            <w:gridCol w:w="4663"/>
                          </w:tblGrid>
                          <w:tr w:rsidR="00437233" w:rsidTr="00EB27EE">
                            <w:trPr>
                              <w:trHeight w:val="634"/>
                            </w:trPr>
                            <w:tc>
                              <w:tcPr>
                                <w:tcW w:w="2318" w:type="pct"/>
                              </w:tcPr>
                              <w:p w:rsidR="00437233" w:rsidRDefault="00E41F9E" w:rsidP="00EB27EE">
                                <w:pPr>
                                  <w:pStyle w:val="ContactInfo"/>
                                  <w:spacing w:before="100"/>
                                </w:pPr>
                                <w:r>
                                  <w:t>v1.3</w:t>
                                </w: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1" w:type="pct"/>
                              </w:tcPr>
                              <w:p w:rsidR="00437233" w:rsidRDefault="00437233" w:rsidP="00EB27EE">
                                <w:pPr>
                                  <w:pStyle w:val="ContactInfo"/>
                                  <w:spacing w:before="100"/>
                                </w:pPr>
                              </w:p>
                            </w:tc>
                            <w:tc>
                              <w:tcPr>
                                <w:tcW w:w="2641" w:type="pct"/>
                              </w:tcPr>
                              <w:p w:rsidR="00437233" w:rsidRDefault="00E41F9E" w:rsidP="00EB27EE">
                                <w:pPr>
                                  <w:pStyle w:val="ContactInfo"/>
                                  <w:spacing w:before="100"/>
                                  <w:jc w:val="right"/>
                                </w:pPr>
                                <w:r>
                                  <w:t>May-2015</w:t>
                                </w:r>
                              </w:p>
                            </w:tc>
                          </w:tr>
                        </w:tbl>
                        <w:p w:rsidR="00437233" w:rsidRDefault="00437233">
                          <w:pPr>
                            <w:pStyle w:val="TableSpace"/>
                          </w:pPr>
                          <w:proofErr w:type="spellStart"/>
                          <w:r>
                            <w:t>SSeasdfad</w:t>
                          </w:r>
                          <w:proofErr w:type="spellEnd"/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891E93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6647BA" wp14:editId="55DA656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2476500</wp:posOffset>
                    </wp:positionV>
                    <wp:extent cx="5943600" cy="3543300"/>
                    <wp:effectExtent l="0" t="0" r="0" b="0"/>
                    <wp:wrapTopAndBottom/>
                    <wp:docPr id="2" name="Text Box 2" descr="Text box displaying document 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543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7233" w:rsidRDefault="00D06C16" w:rsidP="002A1E00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86933003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37233" w:rsidRPr="00C5317B">
                                      <w:t>F#</w:t>
                                    </w:r>
                                    <w:r w:rsidR="00437233">
                                      <w:t xml:space="preserve"> Introduction Workshop</w:t>
                                    </w:r>
                                  </w:sdtContent>
                                </w:sdt>
                                <w:r w:rsidR="00437233">
                                  <w:t xml:space="preserve"> </w:t>
                                </w:r>
                              </w:p>
                              <w:p w:rsidR="00437233" w:rsidRPr="00246420" w:rsidRDefault="00437233" w:rsidP="005A4514">
                                <w:pPr>
                                  <w:pStyle w:val="Subtitle"/>
                                  <w:rPr>
                                    <w:sz w:val="56"/>
                                  </w:rPr>
                                </w:pPr>
                                <w:r w:rsidRPr="00246420">
                                  <w:rPr>
                                    <w:sz w:val="56"/>
                                  </w:rPr>
                                  <w:t>Exercises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="">
                <w:pict>
                  <v:shape w14:anchorId="136647BA" id="Text Box 2" o:spid="_x0000_s1027" type="#_x0000_t202" alt="Text box displaying document title and subtitle" style="position:absolute;margin-left:416.8pt;margin-top:195pt;width:468pt;height:279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" filled="f" stroked="f" strokeweight=".5pt">
                    <v:textbox inset="0,0,0,0">
                      <w:txbxContent>
                        <w:p w:rsidR="00437233" w:rsidRDefault="00AF5972" w:rsidP="002A1E00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186933003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37233" w:rsidRPr="00C5317B">
                                <w:t>F#</w:t>
                              </w:r>
                              <w:r w:rsidR="00437233">
                                <w:t xml:space="preserve"> Introduction Workshop</w:t>
                              </w:r>
                            </w:sdtContent>
                          </w:sdt>
                          <w:r w:rsidR="00437233">
                            <w:t xml:space="preserve"> </w:t>
                          </w:r>
                        </w:p>
                        <w:p w:rsidR="00437233" w:rsidRPr="00246420" w:rsidRDefault="00437233" w:rsidP="005A4514">
                          <w:pPr>
                            <w:pStyle w:val="Subtitle"/>
                            <w:rPr>
                              <w:sz w:val="56"/>
                            </w:rPr>
                          </w:pPr>
                          <w:r w:rsidRPr="00246420">
                            <w:rPr>
                              <w:sz w:val="56"/>
                            </w:rPr>
                            <w:t>Exercises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0F2A5D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632E62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4F01" w:rsidRDefault="000F2A5D">
          <w:pPr>
            <w:pStyle w:val="TOCHeading"/>
          </w:pPr>
          <w:r>
            <w:t>Table of Contents</w:t>
          </w:r>
        </w:p>
        <w:p w:rsidR="00921132" w:rsidRPr="00921132" w:rsidRDefault="000F2A5D" w:rsidP="00921132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"1-2" \n "2-2" \h \z \u </w:instrText>
          </w:r>
          <w:r>
            <w:rPr>
              <w:b w:val="0"/>
              <w:bCs w:val="0"/>
            </w:rPr>
            <w:fldChar w:fldCharType="separate"/>
          </w:r>
          <w:hyperlink w:anchor="_Toc402896132" w:history="1">
            <w:r w:rsidR="00921132" w:rsidRPr="00715040">
              <w:rPr>
                <w:rStyle w:val="Hyperlink"/>
                <w:noProof/>
              </w:rPr>
              <w:t>Introduction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_Toc402896132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D391A">
              <w:rPr>
                <w:noProof/>
                <w:webHidden/>
              </w:rPr>
              <w:t>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D06C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8" w:history="1">
            <w:r w:rsidR="00921132" w:rsidRPr="00715040">
              <w:rPr>
                <w:rStyle w:val="Hyperlink"/>
                <w:noProof/>
              </w:rPr>
              <w:t>Exercise 1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_Toc402896138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D391A">
              <w:rPr>
                <w:noProof/>
                <w:webHidden/>
              </w:rPr>
              <w:t>4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D06C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39" w:history="1">
            <w:r w:rsidR="00921132" w:rsidRPr="00715040">
              <w:rPr>
                <w:rStyle w:val="Hyperlink"/>
                <w:noProof/>
              </w:rPr>
              <w:t>Exercise 2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_Toc402896139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D391A">
              <w:rPr>
                <w:noProof/>
                <w:webHidden/>
              </w:rPr>
              <w:t>7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D06C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0" w:history="1">
            <w:r w:rsidR="00921132" w:rsidRPr="00715040">
              <w:rPr>
                <w:rStyle w:val="Hyperlink"/>
                <w:noProof/>
              </w:rPr>
              <w:t>Exercise 3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_Toc402896140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D391A">
              <w:rPr>
                <w:noProof/>
                <w:webHidden/>
              </w:rPr>
              <w:t>10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921132" w:rsidRDefault="00D06C16">
          <w:pPr>
            <w:pStyle w:val="TOC1"/>
            <w:tabs>
              <w:tab w:val="right" w:leader="dot" w:pos="9350"/>
            </w:tabs>
            <w:rPr>
              <w:b w:val="0"/>
              <w:bCs w:val="0"/>
              <w:noProof/>
              <w:color w:val="auto"/>
              <w:sz w:val="22"/>
              <w:szCs w:val="22"/>
              <w:lang w:val="en-AU" w:eastAsia="en-AU"/>
            </w:rPr>
          </w:pPr>
          <w:hyperlink w:anchor="_Toc402896141" w:history="1">
            <w:r w:rsidR="00921132" w:rsidRPr="00715040">
              <w:rPr>
                <w:rStyle w:val="Hyperlink"/>
                <w:noProof/>
              </w:rPr>
              <w:t>Exercise 4</w:t>
            </w:r>
            <w:r w:rsidR="00921132">
              <w:rPr>
                <w:noProof/>
                <w:webHidden/>
              </w:rPr>
              <w:tab/>
            </w:r>
            <w:r w:rsidR="00921132">
              <w:rPr>
                <w:noProof/>
                <w:webHidden/>
              </w:rPr>
              <w:fldChar w:fldCharType="begin"/>
            </w:r>
            <w:r w:rsidR="00921132">
              <w:rPr>
                <w:noProof/>
                <w:webHidden/>
              </w:rPr>
              <w:instrText xml:space="preserve"> PAGEREF _Toc402896141 \h </w:instrText>
            </w:r>
            <w:r w:rsidR="00921132">
              <w:rPr>
                <w:noProof/>
                <w:webHidden/>
              </w:rPr>
            </w:r>
            <w:r w:rsidR="00921132">
              <w:rPr>
                <w:noProof/>
                <w:webHidden/>
              </w:rPr>
              <w:fldChar w:fldCharType="separate"/>
            </w:r>
            <w:r w:rsidR="00DD391A">
              <w:rPr>
                <w:noProof/>
                <w:webHidden/>
              </w:rPr>
              <w:t>12</w:t>
            </w:r>
            <w:r w:rsidR="00921132">
              <w:rPr>
                <w:noProof/>
                <w:webHidden/>
              </w:rPr>
              <w:fldChar w:fldCharType="end"/>
            </w:r>
          </w:hyperlink>
        </w:p>
        <w:p w:rsidR="00E14F01" w:rsidRDefault="000F2A5D">
          <w:r>
            <w:rPr>
              <w:b/>
              <w:bCs/>
              <w:sz w:val="26"/>
              <w:szCs w:val="26"/>
            </w:rPr>
            <w:fldChar w:fldCharType="end"/>
          </w:r>
        </w:p>
      </w:sdtContent>
    </w:sdt>
    <w:p w:rsidR="00E14F01" w:rsidRDefault="00E14F01">
      <w:pPr>
        <w:sectPr w:rsidR="00E14F01"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540C3A" w:rsidRDefault="00CD57A6" w:rsidP="00540C3A">
      <w:pPr>
        <w:pStyle w:val="Heading1"/>
      </w:pPr>
      <w:bookmarkStart w:id="0" w:name="_Toc402896132"/>
      <w:r>
        <w:lastRenderedPageBreak/>
        <w:t>Introduction</w:t>
      </w:r>
      <w:bookmarkEnd w:id="0"/>
    </w:p>
    <w:p w:rsidR="00CD57A6" w:rsidRDefault="000B53D0" w:rsidP="00540C3A">
      <w:r>
        <w:t>Do you want to learn F# and Functional Programming? Well, you better start coding!</w:t>
      </w:r>
    </w:p>
    <w:p w:rsidR="000B53D0" w:rsidRDefault="00DC27F3" w:rsidP="00540C3A">
      <w:r>
        <w:t>Learning a new programming</w:t>
      </w:r>
      <w:r w:rsidR="000B53D0">
        <w:t xml:space="preserve"> language</w:t>
      </w:r>
      <w:r>
        <w:t xml:space="preserve"> is not easy</w:t>
      </w:r>
      <w:r w:rsidR="000B53D0">
        <w:t xml:space="preserve">, </w:t>
      </w:r>
      <w:r>
        <w:t>on top of reading a lot</w:t>
      </w:r>
      <w:r w:rsidR="000B53D0">
        <w:t xml:space="preserve"> you need to practice even more.</w:t>
      </w:r>
    </w:p>
    <w:p w:rsidR="00CD57A6" w:rsidRDefault="000B53D0" w:rsidP="00540C3A">
      <w:r>
        <w:t xml:space="preserve">This workshop is designed to teach you some of the basics of F# and Functional Programming </w:t>
      </w:r>
      <w:r w:rsidR="00DC27F3">
        <w:t>by combining theory and practice</w:t>
      </w:r>
      <w:r>
        <w:t>.</w:t>
      </w:r>
    </w:p>
    <w:p w:rsidR="003E4214" w:rsidRDefault="003E4214" w:rsidP="00540C3A">
      <w:r>
        <w:t>The course is split int</w:t>
      </w:r>
      <w:r w:rsidR="007B1A4B">
        <w:t>o 4</w:t>
      </w:r>
      <w:r w:rsidR="00DC27F3">
        <w:t xml:space="preserve"> modules, each of them contains a presentation (theory) and one exercise (practice)</w:t>
      </w:r>
      <w:r>
        <w:t>.</w:t>
      </w:r>
      <w:r w:rsidR="00DC27F3">
        <w:t xml:space="preserve"> You can find exercises for each module in this document, for the presentation and source code, refer to the section “</w:t>
      </w:r>
      <w:r w:rsidR="00DC27F3" w:rsidRPr="00DC27F3">
        <w:t>Source Code, Additional Material and Updates</w:t>
      </w:r>
      <w:r w:rsidR="00DC27F3">
        <w:t>”.</w:t>
      </w:r>
    </w:p>
    <w:p w:rsidR="003350E2" w:rsidRDefault="003350E2" w:rsidP="00540C3A"/>
    <w:p w:rsidR="003E4214" w:rsidRDefault="003A7604" w:rsidP="003E4214">
      <w:pPr>
        <w:jc w:val="center"/>
      </w:pPr>
      <w:r w:rsidRPr="003A7604">
        <w:rPr>
          <w:noProof/>
          <w:lang w:val="en-AU" w:eastAsia="en-AU"/>
        </w:rPr>
        <mc:AlternateContent>
          <mc:Choice Requires="wpg">
            <w:drawing>
              <wp:inline distT="0" distB="0" distL="0" distR="0">
                <wp:extent cx="3132455" cy="2149584"/>
                <wp:effectExtent l="57150" t="38100" r="48895" b="0"/>
                <wp:docPr id="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2455" cy="2149584"/>
                          <a:chOff x="0" y="0"/>
                          <a:chExt cx="5561417" cy="3816423"/>
                        </a:xfrm>
                      </wpg:grpSpPr>
                      <wps:wsp>
                        <wps:cNvPr id="5" name="Pentagon 5"/>
                        <wps:cNvSpPr/>
                        <wps:spPr>
                          <a:xfrm>
                            <a:off x="0" y="8009"/>
                            <a:ext cx="1440160" cy="879239"/>
                          </a:xfrm>
                          <a:prstGeom prst="homePlate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Chevron 6"/>
                        <wps:cNvSpPr/>
                        <wps:spPr>
                          <a:xfrm>
                            <a:off x="1224136" y="7346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aphicFrame>
                        <wpg:cNvPr id="7" name="Diagram 7"/>
                        <wpg:cNvFrPr/>
                        <wpg:xfrm>
                          <a:off x="408400" y="1323467"/>
                          <a:ext cx="4639534" cy="2492956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9" r:lo="rId10" r:qs="rId11" r:cs="rId12"/>
                          </a:graphicData>
                        </a:graphic>
                      </wpg:graphicFrame>
                      <wps:wsp>
                        <wps:cNvPr id="8" name="Right Brace 8"/>
                        <wps:cNvSpPr/>
                        <wps:spPr>
                          <a:xfrm rot="16200000">
                            <a:off x="2502638" y="25016"/>
                            <a:ext cx="482080" cy="2736304"/>
                          </a:xfrm>
                          <a:prstGeom prst="rightBrac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 rtlCol="0" anchor="ctr"/>
                      </wps:wsp>
                      <wps:wsp>
                        <wps:cNvPr id="9" name="Chevron 9"/>
                        <wps:cNvSpPr/>
                        <wps:spPr>
                          <a:xfrm>
                            <a:off x="2612278" y="0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Chevron 10"/>
                        <wps:cNvSpPr/>
                        <wps:spPr>
                          <a:xfrm>
                            <a:off x="3977241" y="7345"/>
                            <a:ext cx="1584176" cy="879239"/>
                          </a:xfrm>
                          <a:prstGeom prst="chevron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233" w:rsidRPr="003A7604" w:rsidRDefault="00437233" w:rsidP="003A760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3A7604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id="Group 1" o:spid="_x0000_s1028" style="width:246.65pt;height:169.25pt;mso-position-horizontal-relative:char;mso-position-vertical-relative:line" coordsize="55614,38164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5" o:spid="_x0000_s1029" type="#_x0000_t15" style="position:absolute;top:80;width:14401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MCqcUA&#10;AADaAAAADwAAAGRycy9kb3ducmV2LnhtbESPQWvCQBSE70L/w/IKXkQ3tlglupFSKUgPQrWIx0f2&#10;mYRk36a7q0n767uC0OMwM98wq3VvGnEl5yvLCqaTBARxbnXFhYKvw/t4AcIHZI2NZVLwQx7W2cNg&#10;ham2HX/SdR8KESHsU1RQhtCmUvq8JIN+Ylvi6J2tMxiidIXUDrsIN418SpIXabDiuFBiS28l5fX+&#10;YhQcd8dv+ez8/DSa/tb2o99su81BqeFj/7oEEagP/+F7e6sVzOB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cwKpxQAAANoAAAAPAAAAAAAAAAAAAAAAAJgCAABkcnMv&#10;ZG93bnJldi54bWxQSwUGAAAAAAQABAD1AAAAigMAAAAA&#10;" adj="150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type id="_x0000_t55" coordsize="21600,21600" o:spt="55" adj="16200" path="m@0,l,0@1,10800,,21600@0,21600,21600,10800xe">
                  <v:stroke joinstyle="miter"/>
                  <v:formulas>
                    <v:f eqn="val #0"/>
                    <v:f eqn="sum 21600 0 @0"/>
                    <v:f eqn="prod #0 1 2"/>
                  </v:formulas>
                  <v:path o:connecttype="custom" o:connectlocs="@2,0;@1,10800;@2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Chevron 6" o:spid="_x0000_s1030" type="#_x0000_t55" style="position:absolute;left:12241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2SpcIA&#10;AADaAAAADwAAAGRycy9kb3ducmV2LnhtbESPQYvCMBSE74L/ITzBm6b2oG41LaviUo/b9Qc8mrdt&#10;sXkpTdTqr98Iwh6HmfmG2WaDacWNetdYVrCYRyCIS6sbrhScf46zNQjnkTW2lknBgxxk6Xi0xUTb&#10;O3/TrfCVCBB2CSqove8SKV1Zk0E3tx1x8H5tb9AH2VdS93gPcNPKOIqW0mDDYaHGjvY1lZfiahS0&#10;q/jjmX+td90lGuLC7Z/HU35QajoZPjcgPA3+P/xu51rBEl5Xwg2Q6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HZKlwgAAANoAAAAPAAAAAAAAAAAAAAAAAJgCAABkcnMvZG93&#10;bnJldi54bWxQSwUGAAAAAAQABAD1AAAAhwMAAAAA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 7" o:spid="_x0000_s1031" type="#_x0000_t75" style="position:absolute;left:20238;top:18615;width:52600;height:34417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">
                  <v:imagedata r:id="rId14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Right Brace 8" o:spid="_x0000_s1032" type="#_x0000_t88" style="position:absolute;left:25026;top:250;width:4821;height:27363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Qc+8AA&#10;AADaAAAADwAAAGRycy9kb3ducmV2LnhtbERPTYvCMBC9C/sfwix4EU1VlLVrLFIUxIOiK7jHoZlt&#10;yzaT0qRa/705CB4f73uZdKYSN2pcaVnBeBSBIM6sLjlXcPnZDr9AOI+ssbJMCh7kIFl99JYYa3vn&#10;E93OPhchhF2MCgrv61hKlxVk0I1sTRy4P9sY9AE2udQN3kO4qeQkiubSYMmhocCa0oKy/3NrFBwH&#10;e2/LdL9pp9cZpsfZ4XeRklL9z279DcJT59/il3unFYSt4Uq4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Qc+8AAAADaAAAADwAAAAAAAAAAAAAAAACYAgAAZHJzL2Rvd25y&#10;ZXYueG1sUEsFBgAAAAAEAAQA9QAAAIUDAAAAAA==&#10;" adj="317" strokecolor="#755dd9 [3206]" strokeweight="1.5pt">
                  <v:stroke joinstyle="miter"/>
                </v:shape>
                <v:shape id="Chevron 9" o:spid="_x0000_s1033" type="#_x0000_t55" style="position:absolute;left:26122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IG18MA&#10;AADaAAAADwAAAGRycy9kb3ducmV2LnhtbESPwW6DMBBE75XyD9ZG6q0x5dASGoOaVFT0GJIPWOEt&#10;oOA1wk6gfH1dqVKOo5l5o9nls+nFjUbXWVbwvIlAENdWd9woOJ+KpwSE88gae8uk4Icc5NnqYYep&#10;thMf6Vb5RgQIuxQVtN4PqZSubsmg29iBOHjfdjTogxwbqUecAtz0Mo6iF2mw47DQ4kCHlupLdTUK&#10;+td4u5SfyX64RHNcucNSfJUfSj2u5/c3EJ5mfw//t0utYAt/V8IN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IG18MAAADa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shape id="Chevron 10" o:spid="_x0000_s1034" type="#_x0000_t55" style="position:absolute;left:39772;top:73;width:15842;height:87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I4GsMA&#10;AADbAAAADwAAAGRycy9kb3ducmV2LnhtbESPwW7CQAxE75X4h5WRuJUNOVAaWBBQgdJjUz7Aypok&#10;IuuNslsIfH19QOJma8Yzz6vN4Fp1pT40ng3Mpgko4tLbhisDp9/D+wJUiMgWW89k4E4BNuvR2woz&#10;62/8Q9ciVkpCOGRooI6xy7QOZU0Ow9R3xKKdfe8wytpX2vZ4k3DX6jRJ5tphw9JQY0f7mspL8ecM&#10;tB/p5yM/LnbdJRnSIuwfh+/8y5jJeNguQUUa4sv8vM6t4Au9/CID6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7I4GsMAAADbAAAADwAAAAAAAAAAAAAAAACYAgAAZHJzL2Rv&#10;d25yZXYueG1sUEsFBgAAAAAEAAQA9QAAAIgDAAAAAA==&#10;" adj="15606" fillcolor="#a12b9e [3028]" stroked="f">
                  <v:fill color2="#90268c [3172]" rotate="t" colors="0 #9f4f9d;.5 #972294;1 #8a188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:rsidR="00437233" w:rsidRPr="003A7604" w:rsidRDefault="00437233" w:rsidP="003A760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3A7604">
                          <w:rPr>
                            <w:rFonts w:asciiTheme="minorHAnsi" w:hAnsi="Calibri" w:cstheme="minorBidi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D57A6" w:rsidRDefault="00CD57A6" w:rsidP="00540C3A"/>
    <w:p w:rsidR="00DC27F3" w:rsidRDefault="00F27849" w:rsidP="003E4214">
      <w:pPr>
        <w:pStyle w:val="Heading2"/>
      </w:pPr>
      <w:bookmarkStart w:id="1" w:name="_Toc402896133"/>
      <w:bookmarkStart w:id="2" w:name="_Toc398747067"/>
      <w:r>
        <w:t>Minimum Requirements</w:t>
      </w:r>
      <w:bookmarkEnd w:id="1"/>
      <w:r>
        <w:t xml:space="preserve"> </w:t>
      </w:r>
    </w:p>
    <w:p w:rsidR="00DC27F3" w:rsidRDefault="00DC27F3" w:rsidP="00DC27F3">
      <w:pPr>
        <w:pStyle w:val="ListParagraph"/>
        <w:numPr>
          <w:ilvl w:val="0"/>
          <w:numId w:val="8"/>
        </w:numPr>
      </w:pPr>
      <w:r>
        <w:t>Visual Studio 2013</w:t>
      </w:r>
      <w:r w:rsidR="002365F8">
        <w:t xml:space="preserve"> Professional or higher</w:t>
      </w:r>
    </w:p>
    <w:p w:rsidR="00F97607" w:rsidRDefault="00C27301" w:rsidP="00E415D3">
      <w:pPr>
        <w:pStyle w:val="ListParagraph"/>
        <w:numPr>
          <w:ilvl w:val="0"/>
          <w:numId w:val="8"/>
        </w:numPr>
      </w:pPr>
      <w:r>
        <w:t>Visual F# tools 3.1.2 or higher</w:t>
      </w:r>
    </w:p>
    <w:p w:rsidR="00F27849" w:rsidRDefault="00F27849" w:rsidP="00F27849">
      <w:pPr>
        <w:pStyle w:val="ListParagraph"/>
        <w:numPr>
          <w:ilvl w:val="0"/>
          <w:numId w:val="8"/>
        </w:numPr>
      </w:pPr>
      <w:r>
        <w:t>Visual F# Power Tools (optional</w:t>
      </w:r>
      <w:r w:rsidR="008817F5">
        <w:t>)</w:t>
      </w:r>
      <w:r>
        <w:t xml:space="preserve"> </w:t>
      </w:r>
    </w:p>
    <w:p w:rsidR="00F27849" w:rsidRDefault="00F27849" w:rsidP="00DC27F3"/>
    <w:p w:rsidR="008817F5" w:rsidRDefault="008817F5" w:rsidP="00DC27F3"/>
    <w:p w:rsidR="00F27849" w:rsidRDefault="00F27849" w:rsidP="00F27849">
      <w:pPr>
        <w:pStyle w:val="Heading2"/>
      </w:pPr>
      <w:bookmarkStart w:id="3" w:name="_Toc402896134"/>
      <w:proofErr w:type="spellStart"/>
      <w:r>
        <w:t>Nuget</w:t>
      </w:r>
      <w:proofErr w:type="spellEnd"/>
      <w:r>
        <w:t xml:space="preserve"> Packages</w:t>
      </w:r>
      <w:bookmarkEnd w:id="3"/>
    </w:p>
    <w:p w:rsidR="00F27849" w:rsidRDefault="00F27849" w:rsidP="00F27849">
      <w:pPr>
        <w:pStyle w:val="ListParagraph"/>
        <w:numPr>
          <w:ilvl w:val="0"/>
          <w:numId w:val="9"/>
        </w:numPr>
      </w:pPr>
      <w:proofErr w:type="spellStart"/>
      <w:r w:rsidRPr="00F27849">
        <w:t>XUnit</w:t>
      </w:r>
      <w:proofErr w:type="spellEnd"/>
    </w:p>
    <w:p w:rsidR="00B06572" w:rsidRPr="00F27849" w:rsidRDefault="00B06572" w:rsidP="00F27849">
      <w:pPr>
        <w:pStyle w:val="ListParagraph"/>
        <w:numPr>
          <w:ilvl w:val="0"/>
          <w:numId w:val="9"/>
        </w:numPr>
      </w:pPr>
      <w:proofErr w:type="spellStart"/>
      <w:r>
        <w:t>XUnit</w:t>
      </w:r>
      <w:proofErr w:type="spellEnd"/>
      <w:r>
        <w:t xml:space="preserve"> Visual Studio Runner</w:t>
      </w:r>
    </w:p>
    <w:p w:rsidR="00F27849" w:rsidRDefault="00F27849" w:rsidP="00F27849">
      <w:pPr>
        <w:pStyle w:val="ListParagraph"/>
        <w:numPr>
          <w:ilvl w:val="0"/>
          <w:numId w:val="9"/>
        </w:numPr>
      </w:pPr>
      <w:r w:rsidRPr="00F27849">
        <w:t>Unquote</w:t>
      </w:r>
    </w:p>
    <w:p w:rsidR="00B06572" w:rsidRDefault="00F97607" w:rsidP="00B06572">
      <w:pPr>
        <w:pStyle w:val="ListParagraph"/>
        <w:numPr>
          <w:ilvl w:val="0"/>
          <w:numId w:val="9"/>
        </w:numPr>
      </w:pPr>
      <w:r>
        <w:t xml:space="preserve">F# Data (Id: </w:t>
      </w:r>
      <w:proofErr w:type="spellStart"/>
      <w:r w:rsidR="00632FE1">
        <w:t>FSharp.</w:t>
      </w:r>
      <w:r w:rsidR="003762DE" w:rsidRPr="00F27849">
        <w:t>Data</w:t>
      </w:r>
      <w:proofErr w:type="spellEnd"/>
      <w:r w:rsidR="00586354">
        <w:t>)</w:t>
      </w:r>
    </w:p>
    <w:p w:rsidR="008817F5" w:rsidRDefault="008817F5" w:rsidP="008817F5"/>
    <w:p w:rsidR="008817F5" w:rsidRDefault="008817F5" w:rsidP="008817F5"/>
    <w:p w:rsidR="008817F5" w:rsidRDefault="008817F5" w:rsidP="008817F5"/>
    <w:p w:rsidR="008817F5" w:rsidRDefault="008817F5" w:rsidP="008817F5"/>
    <w:p w:rsidR="00CD57A6" w:rsidRDefault="00CD57A6" w:rsidP="003E4214">
      <w:pPr>
        <w:pStyle w:val="Heading2"/>
      </w:pPr>
      <w:bookmarkStart w:id="4" w:name="_Toc402896135"/>
      <w:r>
        <w:lastRenderedPageBreak/>
        <w:t>C</w:t>
      </w:r>
      <w:r w:rsidR="00497732">
        <w:t>ode C</w:t>
      </w:r>
      <w:r>
        <w:t>onventions</w:t>
      </w:r>
      <w:bookmarkEnd w:id="2"/>
      <w:bookmarkEnd w:id="4"/>
    </w:p>
    <w:p w:rsidR="006634EE" w:rsidRDefault="006634EE" w:rsidP="00540C3A">
      <w:r>
        <w:t>Every time you see a box with this icon</w:t>
      </w:r>
      <w:proofErr w:type="gramStart"/>
      <w:r>
        <w:t xml:space="preserve">: </w:t>
      </w:r>
      <w:proofErr w:type="gramEnd"/>
      <w:r>
        <w:rPr>
          <w:noProof/>
          <w:lang w:val="en-AU" w:eastAsia="en-AU"/>
        </w:rPr>
        <mc:AlternateContent>
          <mc:Choice Requires="wpg">
            <w:drawing>
              <wp:inline distT="0" distB="0" distL="0" distR="0" wp14:anchorId="6F8F7A87" wp14:editId="6E5C7437">
                <wp:extent cx="111557" cy="111557"/>
                <wp:effectExtent l="0" t="0" r="3175" b="3175"/>
                <wp:docPr id="120" name="Group 19" descr="Tip ic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57" cy="111557"/>
                          <a:chOff x="0" y="0"/>
                          <a:chExt cx="228600" cy="228600"/>
                        </a:xfrm>
                      </wpg:grpSpPr>
                      <wps:wsp>
                        <wps:cNvPr id="121" name="Oval 121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122"/>
                        <wps:cNvSpPr/>
                        <wps:spPr>
                          <a:xfrm>
                            <a:off x="98639" y="50800"/>
                            <a:ext cx="31322" cy="127000"/>
                          </a:xfrm>
                          <a:custGeom>
                            <a:avLst/>
                            <a:gdLst>
                              <a:gd name="connsiteX0" fmla="*/ 3915 w 31322"/>
                              <a:gd name="connsiteY0" fmla="*/ 38279 h 127000"/>
                              <a:gd name="connsiteX1" fmla="*/ 27406 w 31322"/>
                              <a:gd name="connsiteY1" fmla="*/ 38279 h 127000"/>
                              <a:gd name="connsiteX2" fmla="*/ 27406 w 31322"/>
                              <a:gd name="connsiteY2" fmla="*/ 127000 h 127000"/>
                              <a:gd name="connsiteX3" fmla="*/ 3915 w 31322"/>
                              <a:gd name="connsiteY3" fmla="*/ 127000 h 127000"/>
                              <a:gd name="connsiteX4" fmla="*/ 15661 w 31322"/>
                              <a:gd name="connsiteY4" fmla="*/ 0 h 127000"/>
                              <a:gd name="connsiteX5" fmla="*/ 31322 w 31322"/>
                              <a:gd name="connsiteY5" fmla="*/ 15661 h 127000"/>
                              <a:gd name="connsiteX6" fmla="*/ 15661 w 31322"/>
                              <a:gd name="connsiteY6" fmla="*/ 31322 h 127000"/>
                              <a:gd name="connsiteX7" fmla="*/ 0 w 31322"/>
                              <a:gd name="connsiteY7" fmla="*/ 15661 h 127000"/>
                              <a:gd name="connsiteX8" fmla="*/ 15661 w 31322"/>
                              <a:gd name="connsiteY8" fmla="*/ 0 h 127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322" h="127000">
                                <a:moveTo>
                                  <a:pt x="3915" y="38279"/>
                                </a:moveTo>
                                <a:lnTo>
                                  <a:pt x="27406" y="38279"/>
                                </a:lnTo>
                                <a:lnTo>
                                  <a:pt x="27406" y="127000"/>
                                </a:lnTo>
                                <a:lnTo>
                                  <a:pt x="3915" y="127000"/>
                                </a:lnTo>
                                <a:close/>
                                <a:moveTo>
                                  <a:pt x="15661" y="0"/>
                                </a:moveTo>
                                <a:cubicBezTo>
                                  <a:pt x="24310" y="0"/>
                                  <a:pt x="31322" y="7012"/>
                                  <a:pt x="31322" y="15661"/>
                                </a:cubicBezTo>
                                <a:cubicBezTo>
                                  <a:pt x="31322" y="24310"/>
                                  <a:pt x="24310" y="31322"/>
                                  <a:pt x="15661" y="31322"/>
                                </a:cubicBezTo>
                                <a:cubicBezTo>
                                  <a:pt x="7012" y="31322"/>
                                  <a:pt x="0" y="24310"/>
                                  <a:pt x="0" y="15661"/>
                                </a:cubicBezTo>
                                <a:cubicBezTo>
                                  <a:pt x="0" y="7012"/>
                                  <a:pt x="7012" y="0"/>
                                  <a:pt x="1566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="">
            <w:pict>
              <v:group w14:anchorId="1FC78828" id="Group 19" o:spid="_x0000_s1026" alt="Tip icon" style="width:8.8pt;height:8.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">
                <v:oval id="Oval 121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oe48MA&#10;AADcAAAADwAAAGRycy9kb3ducmV2LnhtbESPQWsCMRCF74L/IUzBm2b1IHZrlKJUvGip+gOGzXSz&#10;upmEJF3Xf28Khd5meG/e92a57m0rOgqxcaxgOilAEFdON1wruJw/xgsQMSFrbB2TggdFWK+GgyWW&#10;2t35i7pTqkUO4ViiApOSL6WMlSGLceI8cda+XbCY8hpqqQPec7ht5awo5tJiw5lg0NPGUHU7/dgM&#10;Mb7b+s2ueV1Yqq+fj3k4HlCp0Uv//gYiUZ/+zX/Xe53rz6bw+0ye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oe48MAAADcAAAADwAAAAAAAAAAAAAAAACYAgAAZHJzL2Rv&#10;d25yZXYueG1sUEsFBgAAAAAEAAQA9QAAAIgDAAAAAA==&#10;" fillcolor="#92278f [3204]" stroked="f" strokeweight="0">
                  <v:stroke joinstyle="miter"/>
                  <o:lock v:ext="edit" aspectratio="t"/>
                </v:oval>
                <v:shape id="Freeform 122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TtHcIA&#10;AADcAAAADwAAAGRycy9kb3ducmV2LnhtbERP30vDMBB+F/wfwgm+udQ6htZlQwShT4LrRl/P5toU&#10;m0tJsq7615vBYG/38f289Xa2g5jIh96xgsdFBoK4cbrnTsG++nh4BhEissbBMSn4pQDbze3NGgvt&#10;TvxF0y52IoVwKFCBiXEspAyNIYth4UbixLXOW4wJ+k5qj6cUbgeZZ9lKWuw5NRgc6d1Q87M7WgX1&#10;36Gajr4yn60vy+XLd73y7ZNS93fz2yuISHO8ii/uUqf5eQ7nZ9IF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tO0d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<v:stroke joinstyle="miter"/>
                  <v:path arrowok="t" o:connecttype="custom" o:connectlocs="3915,38279;27406,38279;27406,127000;3915,127000;15661,0;31322,15661;15661,31322;0,15661;15661,0" o:connectangles="0,0,0,0,0,0,0,0,0"/>
                </v:shape>
                <w10:anchorlock/>
              </v:group>
            </w:pict>
          </mc:Fallback>
        </mc:AlternateContent>
      </w:r>
      <w:r>
        <w:t>, it means you need to run that code in the F# Interactive.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634EE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634EE" w:rsidRDefault="006634EE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BE366D3" wp14:editId="0DECAECE">
                      <wp:extent cx="228600" cy="228600"/>
                      <wp:effectExtent l="0" t="0" r="0" b="0"/>
                      <wp:docPr id="1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4" name="Oval 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1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09D1C1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AfI/QoiAUAAPARAAAOAAAAAAAAAAAAAAAAAC4CAABkcnMv&#10;ZTJvRG9jLnhtbFBLAQItABQABgAIAAAAIQD4DCmZ2AAAAAMBAAAPAAAAAAAAAAAAAAAAAOIHAABk&#10;cnMvZG93bnJldi54bWxQSwUGAAAAAAQABADzAAAA5wgAAAAA&#10;">
                      <v:oval id="Oval 1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+YMMA&#10;AADbAAAADwAAAGRycy9kb3ducmV2LnhtbESP3WoCMRCF7wu+QxihdzVrKaKrUUSp9KYt/jzAsBk3&#10;q5tJSOK6vn1TKPRuhnPmfGcWq962oqMQG8cKxqMCBHHldMO1gtPx/WUKIiZkja1jUvCgCKvl4GmB&#10;pXZ33lN3SLXIIRxLVGBS8qWUsTJkMY6cJ87a2QWLKa+hljrgPYfbVr4WxURabDgTDHraGKquh5vN&#10;EOO7rd/smtnUUn35fkzC1ycq9Tzs13MQifr0b/67/tC5/hv8/pIH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ll+YMMAAADb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8RcIA&#10;AADbAAAADwAAAGRycy9kb3ducmV2LnhtbERP32vCMBB+H+x/CDfwbabbnGg1yhgM+jSYnfh6Ntem&#10;2FxKEmvdX28Gg73dx/fz1tvRdmIgH1rHCp6mGQjiyumWGwXf5cfjAkSIyBo7x6TgSgG2m/u7Neba&#10;XfiLhl1sRArhkKMCE2OfSxkqQxbD1PXEiaudtxgT9I3UHi8p3HbyOcvm0mLLqcFgT++GqtPubBUc&#10;fvblcPal+ax9UcyWx8Pc1y9KTR7GtxWISGP8F/+5C53mv8LvL+kA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NTxFwgAAANs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634EE" w:rsidRDefault="006634EE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634EE" w:rsidRDefault="006634EE" w:rsidP="00540C3A"/>
    <w:p w:rsidR="006634EE" w:rsidRDefault="003350E2" w:rsidP="00540C3A">
      <w:r>
        <w:t>When you see a</w:t>
      </w:r>
      <w:r w:rsidR="00497732">
        <w:t xml:space="preserve"> white </w:t>
      </w:r>
      <w:r w:rsidR="000B15B9">
        <w:t>box, this</w:t>
      </w:r>
      <w:r w:rsidR="006634EE">
        <w:t xml:space="preserve"> is </w:t>
      </w:r>
      <w:r w:rsidR="00497732">
        <w:t>code you need to write in a</w:t>
      </w:r>
      <w:r w:rsidR="006634EE">
        <w:t xml:space="preserve"> source file.</w:t>
      </w:r>
    </w:p>
    <w:p w:rsidR="006634EE" w:rsidRDefault="006634EE" w:rsidP="00540C3A">
      <w:r>
        <w:object w:dxaOrig="9026" w:dyaOrig="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492343112" r:id="rId16"/>
        </w:object>
      </w:r>
    </w:p>
    <w:p w:rsidR="00553897" w:rsidRDefault="00553897" w:rsidP="00540C3A"/>
    <w:p w:rsidR="008817F5" w:rsidRDefault="008817F5" w:rsidP="00540C3A"/>
    <w:p w:rsidR="004F6A48" w:rsidRDefault="004F6A48" w:rsidP="00540C3A"/>
    <w:p w:rsidR="00C12B75" w:rsidRDefault="00EB27EE" w:rsidP="00C12B75">
      <w:pPr>
        <w:pStyle w:val="Heading2"/>
      </w:pPr>
      <w:bookmarkStart w:id="5" w:name="_Toc398747068"/>
      <w:bookmarkStart w:id="6" w:name="_Toc402896136"/>
      <w:r>
        <w:t>Source</w:t>
      </w:r>
      <w:bookmarkEnd w:id="5"/>
      <w:r w:rsidR="005A4514">
        <w:t xml:space="preserve"> Code</w:t>
      </w:r>
      <w:r w:rsidR="00946ADF">
        <w:t>, Additional Material</w:t>
      </w:r>
      <w:r w:rsidR="006A6822">
        <w:t xml:space="preserve"> and Updates</w:t>
      </w:r>
      <w:bookmarkEnd w:id="6"/>
    </w:p>
    <w:p w:rsidR="00C12B75" w:rsidRDefault="00D06C16" w:rsidP="00540C3A">
      <w:hyperlink r:id="rId17" w:history="1">
        <w:r w:rsidR="000A76D4" w:rsidRPr="00AF1F29">
          <w:rPr>
            <w:rStyle w:val="Hyperlink"/>
          </w:rPr>
          <w:t>http://fsharpworkshop.com/</w:t>
        </w:r>
      </w:hyperlink>
    </w:p>
    <w:p w:rsidR="000A76D4" w:rsidRDefault="00D06C16" w:rsidP="00540C3A">
      <w:hyperlink r:id="rId18" w:history="1">
        <w:r w:rsidR="000A76D4" w:rsidRPr="00AF1F29">
          <w:rPr>
            <w:rStyle w:val="Hyperlink"/>
          </w:rPr>
          <w:t>https://github.com/jorgef/fsharpworkshop</w:t>
        </w:r>
      </w:hyperlink>
    </w:p>
    <w:p w:rsidR="00C12B75" w:rsidRDefault="00C12B75" w:rsidP="00540C3A"/>
    <w:p w:rsidR="008817F5" w:rsidRDefault="008817F5" w:rsidP="00540C3A"/>
    <w:p w:rsidR="00553897" w:rsidRDefault="00EB27EE" w:rsidP="00553897">
      <w:pPr>
        <w:pStyle w:val="Heading2"/>
      </w:pPr>
      <w:bookmarkStart w:id="7" w:name="_Toc398747069"/>
      <w:bookmarkStart w:id="8" w:name="_Toc402896137"/>
      <w:r>
        <w:t>Author</w:t>
      </w:r>
      <w:bookmarkEnd w:id="7"/>
      <w:bookmarkEnd w:id="8"/>
    </w:p>
    <w:p w:rsidR="00553897" w:rsidRDefault="00553897" w:rsidP="00553897">
      <w:r>
        <w:t>Jorge Fioranelli</w:t>
      </w:r>
      <w:r w:rsidR="00993D4B">
        <w:t xml:space="preserve"> (@</w:t>
      </w:r>
      <w:proofErr w:type="spellStart"/>
      <w:r w:rsidR="00993D4B">
        <w:t>jorgefioranelli</w:t>
      </w:r>
      <w:proofErr w:type="spellEnd"/>
      <w:r w:rsidR="00993D4B">
        <w:t>)</w:t>
      </w:r>
    </w:p>
    <w:p w:rsidR="00540C3A" w:rsidRDefault="00553897" w:rsidP="00553897">
      <w:r>
        <w:t>Licensed under the Apache License, Version 2.0</w:t>
      </w:r>
      <w:r w:rsidR="00540C3A">
        <w:br w:type="page"/>
      </w:r>
    </w:p>
    <w:p w:rsidR="00E14F01" w:rsidRDefault="00C4067E">
      <w:pPr>
        <w:pStyle w:val="Heading1"/>
      </w:pPr>
      <w:bookmarkStart w:id="9" w:name="_Toc402896138"/>
      <w:r>
        <w:lastRenderedPageBreak/>
        <w:t>Exercise 1</w:t>
      </w:r>
      <w:bookmarkEnd w:id="9"/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Bindings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Functions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Tuples</w:t>
      </w:r>
    </w:p>
    <w:p w:rsidR="001F2544" w:rsidRDefault="001F2544" w:rsidP="001F2544">
      <w:pPr>
        <w:pStyle w:val="ListParagraph"/>
        <w:numPr>
          <w:ilvl w:val="0"/>
          <w:numId w:val="4"/>
        </w:numPr>
      </w:pPr>
      <w:r>
        <w:t>Records</w:t>
      </w:r>
    </w:p>
    <w:p w:rsidR="00DD7476" w:rsidRDefault="001E3842" w:rsidP="00C4067E">
      <w:r>
        <w:t>Duration</w:t>
      </w:r>
      <w:r w:rsidR="00DD7476">
        <w:t>: 15 minutes</w:t>
      </w:r>
    </w:p>
    <w:p w:rsidR="00DD7476" w:rsidRDefault="00DD7476" w:rsidP="00C4067E"/>
    <w:p w:rsidR="00C4067E" w:rsidRDefault="00C4067E" w:rsidP="00C4067E">
      <w:r>
        <w:t>1. Open the solution Module1\Pre\</w:t>
      </w:r>
      <w:r w:rsidRPr="00C4067E">
        <w:t>FSharpIntro.sln</w:t>
      </w:r>
      <w:r w:rsidR="006063E1">
        <w:t xml:space="preserve"> and go to the Applications project.</w:t>
      </w:r>
    </w:p>
    <w:p w:rsidR="006063E1" w:rsidRDefault="006063E1" w:rsidP="00C4067E"/>
    <w:p w:rsidR="00C4067E" w:rsidRPr="00EE7E6E" w:rsidRDefault="006063E1" w:rsidP="00C4067E">
      <w:r>
        <w:t xml:space="preserve">2. Open the file </w:t>
      </w:r>
      <w:proofErr w:type="spellStart"/>
      <w:r>
        <w:t>Types.fs</w:t>
      </w:r>
      <w:proofErr w:type="spellEnd"/>
      <w:r>
        <w:t xml:space="preserve"> </w:t>
      </w:r>
      <w:r w:rsidR="00C4067E">
        <w:t>and create a record type called “Customer” as follows:</w:t>
      </w:r>
    </w:p>
    <w:bookmarkStart w:id="10" w:name="_MON_1470807015"/>
    <w:bookmarkEnd w:id="10"/>
    <w:p w:rsidR="00C4067E" w:rsidRPr="00EE7E6E" w:rsidRDefault="00A96261" w:rsidP="00C4067E">
      <w:r>
        <w:object w:dxaOrig="9026" w:dyaOrig="1724">
          <v:shape id="_x0000_i1026" type="#_x0000_t75" style="width:453.75pt;height:79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492343113" r:id="rId20"/>
        </w:object>
      </w:r>
    </w:p>
    <w:p w:rsidR="00540C3A" w:rsidRDefault="00540C3A" w:rsidP="00C4067E"/>
    <w:p w:rsidR="00C4067E" w:rsidRDefault="00540C3A" w:rsidP="00C4067E">
      <w:r>
        <w:t>3</w:t>
      </w:r>
      <w:r w:rsidR="00C4067E">
        <w:t>. Send the customer type in the F# interactive by highlighting it and pressing “</w:t>
      </w:r>
      <w:proofErr w:type="spellStart"/>
      <w:r w:rsidR="00C4067E">
        <w:t>Alt+Enter</w:t>
      </w:r>
      <w:proofErr w:type="spellEnd"/>
      <w:r w:rsidR="00C4067E">
        <w:t xml:space="preserve">” or right-click “Execute in Interactive” (do not highlight the </w:t>
      </w:r>
      <w:r w:rsidR="00105680">
        <w:t>“</w:t>
      </w:r>
      <w:r w:rsidR="00C4067E">
        <w:t>module</w:t>
      </w:r>
      <w:r w:rsidR="00105680">
        <w:t xml:space="preserve"> Types”</w:t>
      </w:r>
      <w:r w:rsidR="00C4067E">
        <w:t xml:space="preserve"> line), you s</w:t>
      </w:r>
      <w:r>
        <w:t>hould see the following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C4067E" w:rsidTr="00C40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C4067E" w:rsidRDefault="00C4067E" w:rsidP="00C4067E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4BFADBF1" wp14:editId="71D494D9">
                      <wp:extent cx="228600" cy="228600"/>
                      <wp:effectExtent l="0" t="0" r="0" b="0"/>
                      <wp:docPr id="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47" name="Oval 4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Freeform 4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8DF636B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DbbQyIYFAADvEQAADgAAAAAAAAAAAAAAAAAuAgAAZHJzL2Uy&#10;b0RvYy54bWxQSwECLQAUAAYACAAAACEA+AwpmdgAAAADAQAADwAAAAAAAAAAAAAAAADgBwAAZHJz&#10;L2Rvd25yZXYueG1sUEsFBgAAAAAEAAQA8wAAAOUIAAAAAA==&#10;">
                      <v:oval id="Oval 4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jPCsIA&#10;AADbAAAADwAAAGRycy9kb3ducmV2LnhtbESP3WoCMRCF74W+Q5iCdzWrFGtXo4hS6U0ttT7AsJlu&#10;tm4mIYnr+vZNQfDycH4+zmLV21Z0FGLjWMF4VIAgrpxuuFZw/H57moGICVlj65gUXCnCavkwWGCp&#10;3YW/qDukWuQRjiUqMCn5UspYGbIYR84TZ+/HBYspy1BLHfCSx20rJ0UxlRYbzgSDnjaGqtPhbDPE&#10;+G7rN7vmdWap/v28TsP+A5UaPvbrOYhEfbqHb+13reD5B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OM8K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4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8xsEA&#10;AADbAAAADwAAAGRycy9kb3ducmV2LnhtbERPz2vCMBS+D/Y/hCfsNlM3kVmNMgaDngZah9dn89oU&#10;m5eSxNrtrzcHwePH93u9HW0nBvKhdaxgNs1AEFdOt9woOJTfrx8gQkTW2DkmBX8UYLt5flpjrt2V&#10;dzTsYyNSCIccFZgY+1zKUBmyGKauJ05c7bzFmKBvpPZ4TeG2k29ZtpAWW04NBnv6MlSd9xer4Pj/&#10;Ww4XX5qf2hfFfHk6Lnz9rtTLZPxcgYg0xof47i60gnkam76kHyA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HvMbBAAAA2wAAAA8AAAAAAAAAAAAAAAAAmAIAAGRycy9kb3du&#10;cmV2LnhtbFBLBQYAAAAABAAEAPUAAACG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type Customer =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{Id: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int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Pr="00C4067E" w:rsidRDefault="00C4067E" w:rsidP="00C4067E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proofErr w:type="spellStart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bool</w:t>
            </w:r>
            <w:proofErr w:type="spellEnd"/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C4067E" w:rsidRDefault="00C4067E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  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 xml:space="preserve">: </w:t>
            </w:r>
            <w:r w:rsidR="00540C3A">
              <w:rPr>
                <w:rFonts w:ascii="Consolas" w:hAnsi="Consolas" w:cs="Consolas"/>
                <w:i w:val="0"/>
                <w:sz w:val="18"/>
                <w:szCs w:val="18"/>
              </w:rPr>
              <w:t>float</w:t>
            </w:r>
            <w:r w:rsidRPr="00C4067E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C4067E" w:rsidRDefault="00C4067E" w:rsidP="00C4067E"/>
    <w:p w:rsidR="007C3484" w:rsidRPr="00EE7E6E" w:rsidRDefault="007C3484" w:rsidP="00C4067E"/>
    <w:p w:rsidR="00C4067E" w:rsidRDefault="00540C3A" w:rsidP="00C4067E">
      <w:r>
        <w:t>4</w:t>
      </w:r>
      <w:r w:rsidR="00C4067E">
        <w:t xml:space="preserve">. Create </w:t>
      </w:r>
      <w:r>
        <w:t>one customer</w:t>
      </w:r>
      <w:r w:rsidR="00C4067E">
        <w:t xml:space="preserve"> in the F# interactive (press enter after each “;;”)</w:t>
      </w:r>
      <w:r w:rsidR="0038465A">
        <w:t>.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35F430B" wp14:editId="789BBA5C">
                      <wp:extent cx="228600" cy="228600"/>
                      <wp:effectExtent l="0" t="0" r="0" b="0"/>
                      <wp:docPr id="4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65" name="Oval 6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6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EC66525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/fV92YMFAADwEQAADgAAAAAAAAAAAAAAAAAuAgAAZHJzL2Uyb0Rv&#10;Yy54bWxQSwECLQAUAAYACAAAACEA+AwpmdgAAAADAQAADwAAAAAAAAAAAAAAAADdBwAAZHJzL2Rv&#10;d25yZXYueG1sUEsFBgAAAAAEAAQA8wAAAOIIAAAAAA==&#10;">
                      <v:oval id="Oval 6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ohsIA&#10;AADbAAAADwAAAGRycy9kb3ducmV2LnhtbESP3WoCMRCF7wu+QxihdzVroYtujSJKpTe1qH2AYTPd&#10;bN1MQhLX9e2bgtDLw/n5OIvVYDvRU4itYwXTSQGCuHa65UbB1+ntaQYiJmSNnWNScKMIq+XoYYGV&#10;dlc+UH9MjcgjHCtUYFLylZSxNmQxTpwnzt63CxZTlqGROuA1j9tOPhdFKS22nAkGPW0M1efjxWaI&#10;8f3Wb3btfGap+fm8lWH/gUo9jof1K4hEQ/oP39vvWkH5An9f8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E6iG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6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RT8QA&#10;AADbAAAADwAAAGRycy9kb3ducmV2LnhtbESPwWrDMBBE74X+g9hCb43cNpjGiRJKoeBToXFKrhtr&#10;bZlYKyMpjtuvrwKBHIeZecOsNpPtxUg+dI4VPM8yEMS10x23CnbV59MbiBCRNfaOScEvBdis7+9W&#10;WGh35m8at7EVCcKhQAUmxqGQMtSGLIaZG4iT1zhvMSbpW6k9nhPc9vIly3JpseO0YHCgD0P1cXuy&#10;CvZ/P9V48pX5anxZzheHfe6bV6UeH6b3JYhIU7yFr+1SK8hzuHx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h0U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customer1 = { Id = 1;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false; Credit = 10.0 };;</w:t>
            </w:r>
          </w:p>
        </w:tc>
      </w:tr>
    </w:tbl>
    <w:p w:rsidR="006B1D1F" w:rsidRDefault="006B1D1F" w:rsidP="00C4067E"/>
    <w:p w:rsidR="00C4067E" w:rsidRDefault="00C4067E" w:rsidP="00C4067E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9495290" wp14:editId="5CF10A98">
                      <wp:extent cx="228600" cy="228600"/>
                      <wp:effectExtent l="0" t="0" r="0" b="0"/>
                      <wp:docPr id="10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5" name="Oval 1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6" name="Freeform 116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1183A2FE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">
                      <v:oval id="Oval 11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3SXcMA&#10;AADcAAAADwAAAGRycy9kb3ducmV2LnhtbESP0WoCMRBF3wv+QxihbzVroWJXo4hS6UstVT9g2Iyb&#10;1c0kJHFd/74pCH2b4d6558582dtWdBRi41jBeFSAIK6cbrhWcDx8vExBxISssXVMCu4UYbkYPM2x&#10;1O7GP9TtUy1yCMcSFZiUfCllrAxZjCPnibN2csFiymuopQ54y+G2la9FMZEWG84Eg57WhqrL/moz&#10;xPhu49fb5n1qqT5/3ydh94VKPQ/71QxEoj79mx/XnzrXH7/B3zN5Arn4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v3SX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16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Mho8MA&#10;AADcAAAADwAAAGRycy9kb3ducmV2LnhtbERP30vDMBB+F/wfwgm+uXQ6itZlQwShTwPXjb2ezbUp&#10;NpeSZF3dX28Gg73dx/fzluvJ9mIkHzrHCuazDARx7XTHrYJd9fX0CiJEZI29Y1LwRwHWq/u7JRba&#10;nfibxm1sRQrhUKACE+NQSBlqQxbDzA3EiWuctxgT9K3UHk8p3PbyOctyabHj1GBwoE9D9e/2aBUc&#10;zvtqPPrKbBpflou3n0PumxelHh+mj3cQkaZ4E1/dpU7z5zlcnkkXyN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Mho8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 : Customer = {Id = 1;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961015" w:rsidRDefault="00961015" w:rsidP="00540C3A"/>
    <w:p w:rsidR="00961015" w:rsidRDefault="00961015" w:rsidP="00540C3A"/>
    <w:p w:rsidR="00540C3A" w:rsidRDefault="00540C3A" w:rsidP="00540C3A">
      <w:r>
        <w:lastRenderedPageBreak/>
        <w:t>5. Create another customer: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6305079" wp14:editId="268BF0F9">
                      <wp:extent cx="228600" cy="228600"/>
                      <wp:effectExtent l="0" t="0" r="0" b="0"/>
                      <wp:docPr id="6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75" name="Oval 7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Freeform 9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0F67868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IU67Q6HBQAA8BEAAA4AAAAAAAAAAAAAAAAALgIAAGRycy9l&#10;Mm9Eb2MueG1sUEsBAi0AFAAGAAgAAAAhAPgMKZnYAAAAAwEAAA8AAAAAAAAAAAAAAAAA4QcAAGRy&#10;cy9kb3ducmV2LnhtbFBLBQYAAAAABAAEAPMAAADmCAAAAAA=&#10;">
                      <v:oval id="Oval 75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o+W8IA&#10;AADbAAAADwAAAGRycy9kb3ducmV2LnhtbESP3WoCMRCF74W+Q5iCdzWrUGtXo4hS6U0ttT7AsJlu&#10;tm4mIYnr+vZNQfDycH4+zmLV21Z0FGLjWMF4VIAgrpxuuFZw/H57moGICVlj65gUXCnCavkwWGCp&#10;3YW/qDukWuQRjiUqMCn5UspYGbIYR84TZ+/HBYspy1BLHfCSx20rJ0UxlRYbzgSDnjaGqtPhbDPE&#10;+G7rN7vmdWap/v28TsP+A5UaPvbrOYhEfbqHb+13reDlGf6/5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yj5bwgAAANs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9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Y/H8QA&#10;AADbAAAADwAAAGRycy9kb3ducmV2LnhtbESPQUvDQBSE7wX/w/IEb+3GaoON3RYpCDkJNkqvz+xL&#10;Nph9G3a3afTXu0Khx2FmvmE2u8n2YiQfOscK7hcZCOLa6Y5bBR/V6/wJRIjIGnvHpOCHAuy2N7MN&#10;Ftqd+Z3GQ2xFgnAoUIGJcSikDLUhi2HhBuLkNc5bjEn6VmqP5wS3vVxmWS4tdpwWDA60N1R/H05W&#10;wfH3sxpPvjJvjS/Lx/XXMffNg1J3t9PLM4hIU7yGL+1SK1iv4P9L+gF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Px/EAAAA2wAAAA8AAAAAAAAAAAAAAAAAmAIAAGRycy9k&#10;b3ducmV2LnhtbFBLBQYAAAAABAAEAPUAAACJAwAAAAA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Default="00540C3A" w:rsidP="00540C3A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let customer2 = { Id = 2;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Credit = 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};;</w:t>
            </w:r>
          </w:p>
        </w:tc>
      </w:tr>
    </w:tbl>
    <w:p w:rsidR="00540C3A" w:rsidRDefault="00540C3A" w:rsidP="00540C3A"/>
    <w:p w:rsidR="00540C3A" w:rsidRDefault="00540C3A" w:rsidP="00540C3A">
      <w:r>
        <w:t>This should be the result: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0C3A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0C3A" w:rsidRDefault="00540C3A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1A85114" wp14:editId="113B5731">
                      <wp:extent cx="228600" cy="228600"/>
                      <wp:effectExtent l="0" t="0" r="0" b="0"/>
                      <wp:docPr id="117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18" name="Oval 11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" name="Freeform 119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7F0168A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">
                      <v:oval id="Oval 118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x9w8IA&#10;AADcAAAADwAAAGRycy9kb3ducmV2LnhtbESPzU4CMRDH7ya+QzMm3qQLB4IrhRgMxAsY0QeYbMft&#10;6nbatGVZ3p45kHibyfw/frNcj75XA6XcBTYwnVSgiJtgO24NfH9tnxagckG22AcmAxfKsF7d3y2x&#10;tuHMnzQcS6skhHONBlwpsdY6N4485kmIxHL7CcljkTW12iY8S7jv9ayq5tpjx9LgMNLGUfN3PHkp&#10;cXF4i5td97zw1P5+XObpsEdjHh/G1xdQhcbyL765363gT4VWnpEJ9Oo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/H3DwgAAANwAAAAPAAAAAAAAAAAAAAAAAJgCAABkcnMvZG93&#10;bnJldi54bWxQSwUGAAAAAAQABAD1AAAAhwMAAAAA&#10;" fillcolor="#92278f [3204]" stroked="f" strokeweight="0">
                        <v:stroke joinstyle="miter"/>
                        <o:lock v:ext="edit" aspectratio="t"/>
                      </v:oval>
                      <v:shape id="Freeform 119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y10cIA&#10;AADcAAAADwAAAGRycy9kb3ducmV2LnhtbERP32vCMBB+H+x/CDfY20zdRGZnlDEY9EnQOny9Ndem&#10;rLmUJNbOv94Igm/38f285Xq0nRjIh9axgukkA0FcOd1yo2Bffr+8gwgRWWPnmBT8U4D16vFhibl2&#10;J97SsIuNSCEcclRgYuxzKUNlyGKYuJ44cbXzFmOCvpHa4ymF206+ZtlcWmw5NRjs6ctQ9bc7WgWH&#10;8085HH1pNrUvitni9zD39ZtSz0/j5weISGO8i2/uQqf50wV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LXR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va</w:t>
            </w:r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>l</w:t>
            </w:r>
            <w:proofErr w:type="spellEnd"/>
            <w:r w:rsidR="006D59CF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customer2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 xml:space="preserve"> : Customer = {Id = 2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proofErr w:type="spellStart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false;</w:t>
            </w:r>
          </w:p>
          <w:p w:rsidR="00540C3A" w:rsidRPr="00540C3A" w:rsidRDefault="00540C3A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      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 w:rsidR="006B1D1F">
              <w:rPr>
                <w:rFonts w:ascii="Consolas" w:hAnsi="Consolas" w:cs="Consolas"/>
                <w:i w:val="0"/>
                <w:sz w:val="18"/>
                <w:szCs w:val="18"/>
              </w:rPr>
              <w:t>0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.0</w:t>
            </w:r>
            <w:r w:rsidRPr="00540C3A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540C3A" w:rsidRDefault="00540C3A" w:rsidP="00C4067E"/>
    <w:p w:rsidR="007C3484" w:rsidRDefault="007C3484" w:rsidP="003C1CB9"/>
    <w:p w:rsidR="003C1CB9" w:rsidRDefault="003C1CB9" w:rsidP="003C1CB9">
      <w:r>
        <w:t xml:space="preserve">6. Go to the </w:t>
      </w:r>
      <w:proofErr w:type="spellStart"/>
      <w:r>
        <w:t>Tests.fs</w:t>
      </w:r>
      <w:proofErr w:type="spellEnd"/>
      <w:r>
        <w:t xml:space="preserve"> file located in the Tests project, uncomment</w:t>
      </w:r>
      <w:r w:rsidR="00504F5B">
        <w:t>, compile</w:t>
      </w:r>
      <w:r>
        <w:t xml:space="preserve"> and run the test 1-1</w:t>
      </w:r>
      <w:r w:rsidR="004117CD">
        <w:t xml:space="preserve"> (use the Test Explorer to run it, it may take a few seconds to appear in the list).</w:t>
      </w:r>
    </w:p>
    <w:p w:rsidR="003C1CB9" w:rsidRDefault="003C1CB9" w:rsidP="00C4067E"/>
    <w:p w:rsidR="00C4067E" w:rsidRDefault="003C1CB9" w:rsidP="00C4067E">
      <w:r>
        <w:t>7</w:t>
      </w:r>
      <w:r w:rsidR="00C4067E">
        <w:t>. Open the</w:t>
      </w:r>
      <w:r w:rsidR="006063E1">
        <w:t xml:space="preserve"> file</w:t>
      </w:r>
      <w:r w:rsidR="00C4067E">
        <w:t xml:space="preserve"> </w:t>
      </w:r>
      <w:proofErr w:type="spellStart"/>
      <w:r w:rsidR="006063E1">
        <w:t>Functions.cs</w:t>
      </w:r>
      <w:proofErr w:type="spellEnd"/>
      <w:r w:rsidR="00C4067E">
        <w:t xml:space="preserve"> </w:t>
      </w:r>
      <w:r w:rsidR="006063E1">
        <w:t xml:space="preserve">and </w:t>
      </w:r>
      <w:r w:rsidR="00C4067E">
        <w:t>add a function called “</w:t>
      </w:r>
      <w:proofErr w:type="spellStart"/>
      <w:r w:rsidR="00C4067E">
        <w:t>tryPromoteToVip</w:t>
      </w:r>
      <w:proofErr w:type="spellEnd"/>
      <w:r w:rsidR="00C4067E">
        <w:t>”:</w:t>
      </w:r>
    </w:p>
    <w:bookmarkStart w:id="11" w:name="_MON_1470845213"/>
    <w:bookmarkEnd w:id="11"/>
    <w:p w:rsidR="00C4067E" w:rsidRDefault="00D1562E" w:rsidP="00C4067E">
      <w:r>
        <w:object w:dxaOrig="9026" w:dyaOrig="2048">
          <v:shape id="_x0000_i1027" type="#_x0000_t75" style="width:453.75pt;height:100.5pt" o:ole="" o:bordertopcolor="this" o:borderleftcolor="this" o:borderbottomcolor="this" o:borderrightcolor="this">
            <v:imagedata r:id="rId21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492343114" r:id="rId22"/>
        </w:object>
      </w:r>
    </w:p>
    <w:p w:rsidR="00961015" w:rsidRDefault="00961015" w:rsidP="00C4067E"/>
    <w:p w:rsidR="007C3484" w:rsidRDefault="007C3484" w:rsidP="00C4067E"/>
    <w:p w:rsidR="00C4067E" w:rsidRDefault="005E7143" w:rsidP="00C4067E">
      <w:r>
        <w:t>8</w:t>
      </w:r>
      <w:r w:rsidR="00C4067E">
        <w:t xml:space="preserve">. </w:t>
      </w:r>
      <w:r w:rsidR="006063E1">
        <w:t>Highlight the function</w:t>
      </w:r>
      <w:r w:rsidR="004907B4">
        <w:t xml:space="preserve"> (without including “module Functions” and “open Types”</w:t>
      </w:r>
      <w:r w:rsidR="0070253D">
        <w:t xml:space="preserve"> lines</w:t>
      </w:r>
      <w:r w:rsidR="004907B4">
        <w:t>)</w:t>
      </w:r>
      <w:r w:rsidR="006063E1">
        <w:t>, send it to the F# Interactive and t</w:t>
      </w:r>
      <w:r w:rsidR="00C4067E">
        <w:t xml:space="preserve">est </w:t>
      </w:r>
      <w:r w:rsidR="006063E1">
        <w:t xml:space="preserve">it </w:t>
      </w:r>
      <w:r w:rsidR="00C4067E">
        <w:t>by typing the following: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2C8CADFF" wp14:editId="2BFBD625">
                      <wp:extent cx="228600" cy="228600"/>
                      <wp:effectExtent l="0" t="0" r="0" b="0"/>
                      <wp:docPr id="123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4" name="Oval 12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Freeform 125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A3830DF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">
                      <v:oval id="Oval 124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29e8QA&#10;AADcAAAADwAAAGRycy9kb3ducmV2LnhtbESP0WoCMRBF3wX/IYzQN80qRexqFLG09MVKt/2AYTNu&#10;tt1MQpKu6983QsG3Ge6de+5sdoPtRE8hto4VzGcFCOLa6ZYbBV+fL9MViJiQNXaOScGVIuy249EG&#10;S+0u/EF9lRqRQziWqMCk5EspY23IYpw5T5y1swsWU15DI3XASw63nVwUxVJabDkTDHo6GKp/ql+b&#10;Icb3z/7w2j6tLDXfp+syvB9RqYfJsF+DSDSku/n/+k3n+otHuD2TJ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dvXv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5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11acMA&#10;AADcAAAADwAAAGRycy9kb3ducmV2LnhtbERP32vCMBB+F/Y/hBv4puncJltnFBEGfRpoN3y9Ndem&#10;rLmUJNa6v34RBr7dx/fzVpvRdmIgH1rHCh7mGQjiyumWGwWf5fvsBUSIyBo7x6TgQgE267vJCnPt&#10;zryn4RAbkUI45KjAxNjnUobKkMUwdz1x4mrnLcYEfSO1x3MKt51cZNlSWmw5NRjsaWeo+jmcrILj&#10;71c5nHxpPmpfFE+v38elrx+Vmt6P2zcQkcZ4E/+7C53mL57h+ky6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11ac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Default="006063E1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tryPromoteToVip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(customer1, 101.0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);;</w:t>
            </w:r>
          </w:p>
        </w:tc>
      </w:tr>
    </w:tbl>
    <w:p w:rsidR="006063E1" w:rsidRDefault="006063E1" w:rsidP="00C4067E"/>
    <w:p w:rsidR="00C4067E" w:rsidRDefault="00C4067E" w:rsidP="00C4067E">
      <w:r>
        <w:t>You should see this output: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063E1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063E1" w:rsidRDefault="006063E1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7753205B" wp14:editId="4B0D37DF">
                      <wp:extent cx="228600" cy="228600"/>
                      <wp:effectExtent l="0" t="0" r="0" b="0"/>
                      <wp:docPr id="126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27" name="Oval 12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Freeform 128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387D16B2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">
                      <v:oval id="Oval 127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jDMQA&#10;AADcAAAADwAAAGRycy9kb3ducmV2LnhtbESPwW7CMBBE70j8g7VIvYEDBwoBgxBVq15aRNoPWMVL&#10;nDZeW7Ybwt/XlSpx29XMzpvd7gfbiZ5CbB0rmM8KEMS10y03Cj4/nqcrEDEha+wck4IbRdjvxqMt&#10;ltpd+Ux9lRqRQziWqMCk5EspY23IYpw5T5y1iwsWU15DI3XAaw63nVwUxVJabDkTDHo6Gqq/qx+b&#10;Icb3T/740q5Xlpqv020Z3t9QqYfJcNiASDSku/n/+lXn+otH+HsmT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PIwz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28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a98UA&#10;AADcAAAADwAAAGRycy9kb3ducmV2LnhtbESPQUvDQBCF74L/YRnBm91YpWjabRFByEmwqfQ6ZifZ&#10;0Oxs2N2m0V/vHARvM7w3732z2c1+UBPF1Ac2cL8oQBE3wfbcGTjUb3dPoFJGtjgEJgPflGC3vb7a&#10;YGnDhT9o2udOSQinEg24nMdS69Q48pgWYSQWrQ3RY5Y1dtpGvEi4H/SyKFbaY8/S4HCkV0fNaX/2&#10;Bo4/n/V0jrV7b2NVPT5/HVexfTDm9mZ+WYPKNOd/8991ZQV/KbT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XNr3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Customer = {Id = 1;</w:t>
            </w:r>
          </w:p>
          <w:p w:rsidR="006063E1" w:rsidRPr="006063E1" w:rsidRDefault="006063E1" w:rsidP="006063E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proofErr w:type="spellStart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IsVip</w:t>
            </w:r>
            <w:proofErr w:type="spellEnd"/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true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</w:t>
            </w:r>
          </w:p>
          <w:p w:rsidR="006063E1" w:rsidRDefault="006063E1" w:rsidP="007023E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                    </w:t>
            </w:r>
            <w:r w:rsidR="007023E5"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10.0</w:t>
            </w:r>
            <w:r w:rsidRPr="006063E1">
              <w:rPr>
                <w:rFonts w:ascii="Consolas" w:hAnsi="Consolas" w:cs="Consolas"/>
                <w:i w:val="0"/>
                <w:sz w:val="18"/>
                <w:szCs w:val="18"/>
              </w:rPr>
              <w:t>;}</w:t>
            </w:r>
          </w:p>
        </w:tc>
      </w:tr>
    </w:tbl>
    <w:p w:rsidR="00DD7476" w:rsidRDefault="00DD7476" w:rsidP="00C4067E"/>
    <w:p w:rsidR="00C4067E" w:rsidRDefault="00C4067E" w:rsidP="00C4067E">
      <w:r>
        <w:t>Now test it with customer2</w:t>
      </w:r>
      <w:r w:rsidR="0038465A">
        <w:t>.</w:t>
      </w:r>
    </w:p>
    <w:p w:rsidR="003C1CB9" w:rsidRDefault="003C1CB9" w:rsidP="003C1CB9"/>
    <w:p w:rsidR="003C1CB9" w:rsidRDefault="003C1CB9" w:rsidP="003C1CB9">
      <w:r>
        <w:t>9. Uncomment</w:t>
      </w:r>
      <w:r w:rsidR="00504F5B">
        <w:t>, compile</w:t>
      </w:r>
      <w:r>
        <w:t xml:space="preserve"> and run tests 1-2 and 1-3</w:t>
      </w:r>
      <w:r w:rsidR="0038465A">
        <w:t>.</w:t>
      </w:r>
    </w:p>
    <w:p w:rsidR="00C4067E" w:rsidRDefault="003C1CB9" w:rsidP="00C4067E">
      <w:r>
        <w:lastRenderedPageBreak/>
        <w:t>10</w:t>
      </w:r>
      <w:r w:rsidR="00C4067E">
        <w:t>. Add a function called “</w:t>
      </w:r>
      <w:proofErr w:type="spellStart"/>
      <w:r w:rsidR="00C4067E">
        <w:t>getSpendings</w:t>
      </w:r>
      <w:proofErr w:type="spellEnd"/>
      <w:r w:rsidR="00C4067E">
        <w:t xml:space="preserve">” to the </w:t>
      </w:r>
      <w:proofErr w:type="spellStart"/>
      <w:r w:rsidR="00C4067E">
        <w:t>Functions.fs</w:t>
      </w:r>
      <w:proofErr w:type="spellEnd"/>
      <w:r w:rsidR="00C4067E">
        <w:t xml:space="preserve"> file:</w:t>
      </w:r>
    </w:p>
    <w:bookmarkStart w:id="12" w:name="_MON_1470845778"/>
    <w:bookmarkEnd w:id="12"/>
    <w:p w:rsidR="00C4067E" w:rsidRDefault="006063E1" w:rsidP="00C4067E">
      <w:r>
        <w:object w:dxaOrig="9026" w:dyaOrig="1158">
          <v:shape id="_x0000_i1028" type="#_x0000_t75" style="width:453.75pt;height:58.5pt" o:ole="" o:bordertopcolor="this" o:borderleftcolor="this" o:borderbottomcolor="this" o:borderrightcolor="this">
            <v:imagedata r:id="rId23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8" DrawAspect="Content" ObjectID="_1492343115" r:id="rId24"/>
        </w:object>
      </w:r>
    </w:p>
    <w:p w:rsidR="00961015" w:rsidRDefault="00961015" w:rsidP="00C4067E"/>
    <w:p w:rsidR="00C4067E" w:rsidRDefault="001F2544" w:rsidP="00C4067E">
      <w:r>
        <w:t>1</w:t>
      </w:r>
      <w:r w:rsidR="004B2EBB">
        <w:t>1</w:t>
      </w:r>
      <w:r w:rsidR="00C4067E">
        <w:t>. Send it to the F# Interactive and test it with customer1 and customer2</w:t>
      </w:r>
      <w:r w:rsidR="0038465A">
        <w:t>.</w:t>
      </w:r>
    </w:p>
    <w:p w:rsidR="003C1CB9" w:rsidRDefault="003C1CB9" w:rsidP="003C1CB9"/>
    <w:p w:rsidR="003C1CB9" w:rsidRDefault="004B2EBB" w:rsidP="003C1CB9">
      <w:r>
        <w:t>12</w:t>
      </w:r>
      <w:r w:rsidR="003C1CB9">
        <w:t>. Uncomment</w:t>
      </w:r>
      <w:r w:rsidR="00F93E07">
        <w:t>, compile</w:t>
      </w:r>
      <w:r w:rsidR="003C1CB9">
        <w:t xml:space="preserve"> and run tests 1-4 and 1-5</w:t>
      </w:r>
      <w:r w:rsidR="0038465A">
        <w:t>.</w:t>
      </w:r>
    </w:p>
    <w:p w:rsidR="003C1CB9" w:rsidRDefault="003C1CB9" w:rsidP="00C4067E"/>
    <w:p w:rsidR="001F2544" w:rsidRDefault="001F2544">
      <w:r>
        <w:br w:type="page"/>
      </w:r>
    </w:p>
    <w:p w:rsidR="001F2544" w:rsidRDefault="001F2544" w:rsidP="001F2544">
      <w:pPr>
        <w:pStyle w:val="Heading1"/>
      </w:pPr>
      <w:bookmarkStart w:id="13" w:name="_Toc402896139"/>
      <w:r>
        <w:lastRenderedPageBreak/>
        <w:t>Exercise 2</w:t>
      </w:r>
      <w:bookmarkEnd w:id="13"/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High order functions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Pipelining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Partial application</w:t>
      </w:r>
    </w:p>
    <w:p w:rsidR="001F2544" w:rsidRDefault="001F2544" w:rsidP="001F2544">
      <w:pPr>
        <w:pStyle w:val="ListParagraph"/>
        <w:numPr>
          <w:ilvl w:val="0"/>
          <w:numId w:val="5"/>
        </w:numPr>
      </w:pPr>
      <w:r>
        <w:t>Composition</w:t>
      </w:r>
    </w:p>
    <w:p w:rsidR="00DD7476" w:rsidRDefault="001E3842" w:rsidP="00DD7476">
      <w:r>
        <w:t>Duration</w:t>
      </w:r>
      <w:r w:rsidR="00DD7476">
        <w:t>: 20 minutes</w:t>
      </w:r>
    </w:p>
    <w:p w:rsidR="00DD7476" w:rsidRDefault="00DD7476" w:rsidP="001F2544"/>
    <w:p w:rsidR="00543B62" w:rsidRDefault="00543B62" w:rsidP="001F2544">
      <w:r>
        <w:t xml:space="preserve">1. </w:t>
      </w:r>
      <w:r w:rsidR="00686B9D">
        <w:t>Without closing Visual Studio, go to File -&gt; Close Solution and then to File -&gt; Open Project/Solution… and select</w:t>
      </w:r>
      <w:r>
        <w:t xml:space="preserve"> Module2\Pre\</w:t>
      </w:r>
      <w:r w:rsidRPr="00C4067E">
        <w:t>FSharpIntro.sln</w:t>
      </w:r>
      <w:r>
        <w:t xml:space="preserve"> and</w:t>
      </w:r>
      <w:r w:rsidR="00686B9D">
        <w:t xml:space="preserve"> go to the Applications project</w:t>
      </w:r>
      <w:r w:rsidR="001F7AD0">
        <w:t>. You need to keep Visual Studio open so you don’t lose the F# Interactive session.</w:t>
      </w:r>
    </w:p>
    <w:p w:rsidR="00961015" w:rsidRDefault="00961015" w:rsidP="001F2544"/>
    <w:p w:rsidR="001F2544" w:rsidRDefault="00686B9D" w:rsidP="001F2544">
      <w:r>
        <w:t>2</w:t>
      </w:r>
      <w:r w:rsidR="001F2544">
        <w:t>. Create a function called “</w:t>
      </w:r>
      <w:proofErr w:type="spellStart"/>
      <w:r w:rsidR="001F2544">
        <w:t>increaseCredit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4" w:name="_MON_1470923047"/>
    <w:bookmarkEnd w:id="14"/>
    <w:p w:rsidR="001F2544" w:rsidRDefault="008547B4" w:rsidP="001F2544">
      <w:pPr>
        <w:spacing w:after="0"/>
      </w:pPr>
      <w:r>
        <w:object w:dxaOrig="9026" w:dyaOrig="1158">
          <v:shape id="_x0000_i1029" type="#_x0000_t75" style="width:453.75pt;height:58.5pt" o:ole="" o:bordertopcolor="this" o:borderleftcolor="this" o:borderbottomcolor="this" o:borderrightcolor="this">
            <v:imagedata r:id="rId2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9" DrawAspect="Content" ObjectID="_1492343116" r:id="rId26"/>
        </w:object>
      </w:r>
    </w:p>
    <w:p w:rsidR="007C3484" w:rsidRDefault="007C3484" w:rsidP="001F2544"/>
    <w:p w:rsidR="007C3484" w:rsidRDefault="007C3484" w:rsidP="001F2544"/>
    <w:p w:rsidR="001F2544" w:rsidRDefault="00686B9D" w:rsidP="001F2544">
      <w:r>
        <w:t>3</w:t>
      </w:r>
      <w:r w:rsidR="001F2544">
        <w:t xml:space="preserve">. Send it to the F# Interactive and test it with customer1 and customer2. </w:t>
      </w:r>
    </w:p>
    <w:p w:rsidR="001F2544" w:rsidRDefault="001F2544" w:rsidP="001F2544"/>
    <w:p w:rsidR="001F2544" w:rsidRDefault="00686B9D" w:rsidP="001F2544">
      <w:r>
        <w:t>4</w:t>
      </w:r>
      <w:r w:rsidR="001F2544">
        <w:t xml:space="preserve">. </w:t>
      </w:r>
      <w:r w:rsidR="00496784">
        <w:t>Change</w:t>
      </w:r>
      <w:r w:rsidR="001F2544">
        <w:t xml:space="preserve"> “</w:t>
      </w:r>
      <w:proofErr w:type="spellStart"/>
      <w:r w:rsidR="001F2544">
        <w:t>increaseCredit</w:t>
      </w:r>
      <w:proofErr w:type="spellEnd"/>
      <w:r w:rsidR="001F2544">
        <w:t>” to be able receive the condition as a parameter:</w:t>
      </w:r>
    </w:p>
    <w:bookmarkStart w:id="15" w:name="_MON_1470923929"/>
    <w:bookmarkEnd w:id="15"/>
    <w:p w:rsidR="001F2544" w:rsidRDefault="00E603F0" w:rsidP="001F2544">
      <w:r>
        <w:object w:dxaOrig="9026" w:dyaOrig="1158">
          <v:shape id="_x0000_i1030" type="#_x0000_t75" style="width:453.75pt;height:58.5pt" o:ole="" o:bordertopcolor="this" o:borderleftcolor="this" o:borderbottomcolor="this" o:borderrightcolor="this">
            <v:imagedata r:id="rId2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0" DrawAspect="Content" ObjectID="_1492343117" r:id="rId28"/>
        </w:object>
      </w:r>
    </w:p>
    <w:p w:rsidR="001F2544" w:rsidRDefault="001F2544" w:rsidP="001F2544"/>
    <w:p w:rsidR="001F2544" w:rsidRDefault="00686B9D" w:rsidP="001F2544">
      <w:r>
        <w:t>5</w:t>
      </w:r>
      <w:r w:rsidR="001F2544">
        <w:t>. Send the function to the F# Interactive and test it using a lambda expression in this way: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543B62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543B62" w:rsidRDefault="00543B62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52546BE" wp14:editId="1217D3F9">
                      <wp:extent cx="228600" cy="228600"/>
                      <wp:effectExtent l="0" t="0" r="0" b="0"/>
                      <wp:docPr id="129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0" name="Oval 130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1" name="Freeform 131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5512FD5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">
                      <v:oval id="Oval 130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8tpcMA&#10;AADcAAAADwAAAGRycy9kb3ducmV2LnhtbESPzU4CMRDH7ya8QzMk3qQLJgRXCiEQjRc1Ag8w2Y7b&#10;1e20aeuyvL1zMPE2k/l//Ga9HX2vBkq5C2xgPqtAETfBdtwaOJ+e7lagckG22AcmA1fKsN1MbtZY&#10;23DhDxqOpVUSwrlGA66UWGudG0ce8yxEYrl9huSxyJpabRNeJNz3elFVS+2xY2lwGGnvqPk+/ngp&#10;cXE4xP1z97Dy1H69X5fp7RWNuZ2Ou0dQhcbyL/5zv1jBvxd8eUYm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T8tpc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1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/lt8IA&#10;AADcAAAADwAAAGRycy9kb3ducmV2LnhtbERP32vCMBB+H+x/CDfwbaZOka0zyhgM+iTMOny9Ndem&#10;rLmUJNbqX78Igm/38f281Wa0nRjIh9axgtk0A0FcOd1yo2Bffj2/gggRWWPnmBScKcBm/fiwwly7&#10;E3/TsIuNSCEcclRgYuxzKUNlyGKYup44cbXzFmOCvpHa4ymF206+ZNlSWmw5NRjs6dNQ9bc7WgWH&#10;y085HH1ptrUvisXb72Hp67lSk6fx4x1EpDHexTd3odP8+Qyuz6QL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+W3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543B62" w:rsidRDefault="008547B4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 xml:space="preserve"> (fun c -&gt; </w:t>
            </w:r>
            <w:proofErr w:type="spellStart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c.IsVip</w:t>
            </w:r>
            <w:proofErr w:type="spellEnd"/>
            <w:r w:rsidR="00543B62" w:rsidRPr="00543B62">
              <w:rPr>
                <w:rFonts w:ascii="Consolas" w:hAnsi="Consolas" w:cs="Consolas"/>
                <w:i w:val="0"/>
                <w:sz w:val="18"/>
                <w:szCs w:val="18"/>
              </w:rPr>
              <w:t>) customer1;;</w:t>
            </w:r>
          </w:p>
        </w:tc>
      </w:tr>
    </w:tbl>
    <w:p w:rsidR="00F522E2" w:rsidRDefault="00F522E2" w:rsidP="001F2544"/>
    <w:p w:rsidR="007C3484" w:rsidRDefault="007C3484" w:rsidP="001F2544"/>
    <w:p w:rsidR="00F522E2" w:rsidRDefault="00F522E2" w:rsidP="001F2544">
      <w:r>
        <w:t>6. Uncomment</w:t>
      </w:r>
      <w:r w:rsidR="00126892">
        <w:t>, compile</w:t>
      </w:r>
      <w:r>
        <w:t xml:space="preserve"> and run tests 2-1, 2-2 and 2-3</w:t>
      </w:r>
      <w:r w:rsidR="0038465A">
        <w:t>.</w:t>
      </w:r>
    </w:p>
    <w:p w:rsidR="00F522E2" w:rsidRDefault="00F522E2" w:rsidP="001F2544"/>
    <w:p w:rsidR="001F2544" w:rsidRDefault="00F522E2" w:rsidP="001F2544">
      <w:r>
        <w:t>7</w:t>
      </w:r>
      <w:r w:rsidR="001F2544">
        <w:t>. Create a function called “</w:t>
      </w:r>
      <w:proofErr w:type="spellStart"/>
      <w:r w:rsidR="00686B9D">
        <w:t>vipCondition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6" w:name="_MON_1470923718"/>
    <w:bookmarkEnd w:id="16"/>
    <w:p w:rsidR="001F2544" w:rsidRDefault="00686B9D" w:rsidP="001F2544">
      <w:r>
        <w:object w:dxaOrig="9026" w:dyaOrig="551">
          <v:shape id="_x0000_i1031" type="#_x0000_t75" style="width:453.75pt;height:28.5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1" DrawAspect="Content" ObjectID="_1492343118" r:id="rId29"/>
        </w:object>
      </w:r>
    </w:p>
    <w:p w:rsidR="001F2544" w:rsidRDefault="001F2544" w:rsidP="001F2544"/>
    <w:p w:rsidR="001F2544" w:rsidRDefault="00F522E2" w:rsidP="001F2544">
      <w:r>
        <w:lastRenderedPageBreak/>
        <w:t>8</w:t>
      </w:r>
      <w:r w:rsidR="001F2544">
        <w:t>. Send the function to the F# Interact</w:t>
      </w:r>
      <w:r w:rsidR="00686B9D">
        <w:t>ive and test the “</w:t>
      </w:r>
      <w:proofErr w:type="spellStart"/>
      <w:r w:rsidR="00686B9D">
        <w:t>increaseCredit</w:t>
      </w:r>
      <w:proofErr w:type="spellEnd"/>
      <w:r w:rsidR="00686B9D">
        <w:t>”</w:t>
      </w:r>
      <w:r w:rsidR="001F2544">
        <w:t xml:space="preserve"> function again b</w:t>
      </w:r>
      <w:r w:rsidR="00686B9D">
        <w:t>ut this time using the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function: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372BAEFB" wp14:editId="21E49D84">
                      <wp:extent cx="228600" cy="228600"/>
                      <wp:effectExtent l="0" t="0" r="0" b="0"/>
                      <wp:docPr id="132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3" name="Oval 13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4" name="Freeform 134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7477FC9D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">
                      <v:oval id="Oval 133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2z0sMA&#10;AADcAAAADwAAAGRycy9kb3ducmV2LnhtbESP0WoCMRBF3wv+QxjBt5pVQexqFFEqfWlL1Q8YNuNm&#10;dTMJSbquf98UCn2b4d65585q09tWdBRi41jBZFyAIK6cbrhWcD69Pi9AxISssXVMCh4UYbMePK2w&#10;1O7OX9QdUy1yCMcSFZiUfCllrAxZjGPnibN2ccFiymuopQ54z+G2ldOimEuLDWeCQU87Q9Xt+G0z&#10;xPhu73eH5mVhqb5+Pubh4x2VGg377RJEoj79m/+u33SuP5vB7zN5Ar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2z0s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34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hGL8IA&#10;AADcAAAADwAAAGRycy9kb3ducmV2LnhtbERP32vCMBB+H+x/CDfwbaabIltnlDEQ+jTQOny9Ndem&#10;rLmUJNbOv94Igm/38f285Xq0nRjIh9axgpdpBoK4crrlRsG+3Dy/gQgRWWPnmBT8U4D16vFhibl2&#10;J97SsIuNSCEcclRgYuxzKUNlyGKYup44cbXzFmOCvpHa4ymF206+ZtlCWmw5NRjs6ctQ9bc7WgWH&#10;8085HH1pvmtfFPP338PC1zOlJk/j5weISGO8i2/uQqf5szlcn0kXyN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yEYvwgAAANwAAAAPAAAAAAAAAAAAAAAAAJgCAABkcnMvZG93&#10;bnJldi54bWxQSwUGAAAAAAQABAD1AAAAhw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3C590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vipCondition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customer1;;</w:t>
            </w:r>
          </w:p>
        </w:tc>
      </w:tr>
    </w:tbl>
    <w:p w:rsidR="00686B9D" w:rsidRDefault="00686B9D" w:rsidP="001F2544"/>
    <w:p w:rsidR="007C3484" w:rsidRDefault="007C3484" w:rsidP="001F2544"/>
    <w:p w:rsidR="001F2544" w:rsidRDefault="00F522E2" w:rsidP="001F2544">
      <w:r>
        <w:t>9</w:t>
      </w:r>
      <w:r w:rsidR="001F2544">
        <w:t>. Now test it again but this time using the pipelining operator to: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5A7B8B9F" wp14:editId="50A83538">
                      <wp:extent cx="228600" cy="228600"/>
                      <wp:effectExtent l="0" t="0" r="0" b="0"/>
                      <wp:docPr id="135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6" name="Oval 1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7" name="Freeform 137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436E51B7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">
                      <v:oval id="Oval 136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QSsQA&#10;AADcAAAADwAAAGRycy9kb3ducmV2LnhtbESP0WoCMRBF3wv+QxihbzVrC4tujSJKpS+1qP2AYTPd&#10;bN1MQhLX9e+bgtC3Ge6de+4sVoPtRE8hto4VTCcFCOLa6ZYbBV+nt6cZiJiQNXaOScGNIqyWo4cF&#10;Vtpd+UD9MTUih3CsUIFJyVdSxtqQxThxnjhr3y5YTHkNjdQBrzncdvK5KEppseVMMOhpY6g+Hy82&#10;Q4zvt36za+czS83P560M+w9U6nE8rF9BJBrSv/l+/a5z/ZcS/p7JE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aEErEAAAA3AAAAA8AAAAAAAAAAAAAAAAAmAIAAGRycy9k&#10;b3ducmV2LnhtbFBLBQYAAAAABAAEAPUAAACJAwAAAAA=&#10;" fillcolor="#92278f [3204]" stroked="f" strokeweight="0">
                        <v:stroke joinstyle="miter"/>
                        <o:lock v:ext="edit" aspectratio="t"/>
                      </v:oval>
                      <v:shape id="Freeform 137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rYWMMA&#10;AADcAAAADwAAAGRycy9kb3ducmV2LnhtbERP32vCMBB+F/Y/hBv4pummuK0zyhgIfRJmN3y9Ndem&#10;rLmUJNZuf/0iCL7dx/fz1tvRdmIgH1rHCh7mGQjiyumWGwWf5W72DCJEZI2dY1LwSwG2m7vJGnPt&#10;zvxBwyE2IoVwyFGBibHPpQyVIYth7nrixNXOW4wJ+kZqj+cUbjv5mGUrabHl1GCwp3dD1c/hZBUc&#10;/77K4eRLs699USxfvo8rXy+Umt6Pb68gIo3xJr66C53mL57g8ky6QG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hrYWMMAAADcAAAADwAAAAAAAAAAAAAAAACYAgAAZHJzL2Rv&#10;d25yZXYueG1sUEsFBgAAAAAEAAQA9QAAAIgDAAAAAA==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Default="00686B9D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customer1 |&gt; </w:t>
            </w: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increase</w:t>
            </w:r>
            <w:r>
              <w:rPr>
                <w:rFonts w:ascii="Consolas" w:hAnsi="Consolas" w:cs="Consolas"/>
                <w:i w:val="0"/>
                <w:sz w:val="18"/>
                <w:szCs w:val="18"/>
              </w:rPr>
              <w:t>Credit</w:t>
            </w:r>
            <w:proofErr w:type="spellEnd"/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</w:tc>
      </w:tr>
    </w:tbl>
    <w:p w:rsidR="001F2544" w:rsidRDefault="001F2544" w:rsidP="001F2544"/>
    <w:p w:rsidR="007C3484" w:rsidRDefault="007C3484" w:rsidP="001F2544"/>
    <w:p w:rsidR="001F2544" w:rsidRDefault="00F522E2" w:rsidP="001F2544">
      <w:r>
        <w:t>10</w:t>
      </w:r>
      <w:r w:rsidR="001F2544">
        <w:t>. T</w:t>
      </w:r>
      <w:r w:rsidR="00686B9D">
        <w:t>ry calling “</w:t>
      </w:r>
      <w:proofErr w:type="spellStart"/>
      <w:r w:rsidR="00686B9D">
        <w:t>increaseCredit</w:t>
      </w:r>
      <w:proofErr w:type="spellEnd"/>
      <w:r w:rsidR="001F2544">
        <w:t>” with just “</w:t>
      </w:r>
      <w:proofErr w:type="spellStart"/>
      <w:r w:rsidR="00686B9D">
        <w:t>vip</w:t>
      </w:r>
      <w:r w:rsidR="001F2544">
        <w:t>Condition</w:t>
      </w:r>
      <w:proofErr w:type="spellEnd"/>
      <w:r w:rsidR="001F2544">
        <w:t>” and check</w:t>
      </w:r>
      <w:r w:rsidR="0044306A">
        <w:t xml:space="preserve"> if</w:t>
      </w:r>
      <w:r w:rsidR="001F2544">
        <w:t xml:space="preserve"> the result i</w:t>
      </w:r>
      <w:r w:rsidR="0044306A">
        <w:t>s another function that expects</w:t>
      </w:r>
      <w:r w:rsidR="001F2544">
        <w:t xml:space="preserve"> the missing argument (customer):</w:t>
      </w:r>
    </w:p>
    <w:tbl>
      <w:tblPr>
        <w:tblStyle w:val="TipTable"/>
        <w:tblW w:w="5014" w:type="pct"/>
        <w:shd w:val="clear" w:color="auto" w:fill="EAE5EB" w:themeFill="background2"/>
        <w:tblCellMar>
          <w:top w:w="0" w:type="dxa"/>
        </w:tblCellMar>
        <w:tblLook w:val="04A0" w:firstRow="1" w:lastRow="0" w:firstColumn="1" w:lastColumn="0" w:noHBand="0" w:noVBand="1"/>
      </w:tblPr>
      <w:tblGrid>
        <w:gridCol w:w="648"/>
        <w:gridCol w:w="8738"/>
      </w:tblGrid>
      <w:tr w:rsidR="00686B9D" w:rsidTr="003C5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" w:type="pct"/>
            <w:shd w:val="clear" w:color="auto" w:fill="EAE5EB" w:themeFill="background2"/>
          </w:tcPr>
          <w:p w:rsidR="00686B9D" w:rsidRDefault="00686B9D" w:rsidP="003C5902">
            <w:pPr>
              <w:pStyle w:val="Icon"/>
            </w:pPr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00E72BE" wp14:editId="2554D537">
                      <wp:extent cx="228600" cy="228600"/>
                      <wp:effectExtent l="0" t="0" r="0" b="0"/>
                      <wp:docPr id="138" name="Group 1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0"/>
                                <a:chOff x="0" y="0"/>
                                <a:chExt cx="228600" cy="228600"/>
                              </a:xfrm>
                            </wpg:grpSpPr>
                            <wps:wsp>
                              <wps:cNvPr id="139" name="Oval 13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0" y="0"/>
                                  <a:ext cx="228600" cy="228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Freeform 140"/>
                              <wps:cNvSpPr/>
                              <wps:spPr>
                                <a:xfrm>
                                  <a:off x="98639" y="50800"/>
                                  <a:ext cx="31322" cy="127000"/>
                                </a:xfrm>
                                <a:custGeom>
                                  <a:avLst/>
                                  <a:gdLst>
                                    <a:gd name="connsiteX0" fmla="*/ 3915 w 31322"/>
                                    <a:gd name="connsiteY0" fmla="*/ 38279 h 127000"/>
                                    <a:gd name="connsiteX1" fmla="*/ 27406 w 31322"/>
                                    <a:gd name="connsiteY1" fmla="*/ 38279 h 127000"/>
                                    <a:gd name="connsiteX2" fmla="*/ 27406 w 31322"/>
                                    <a:gd name="connsiteY2" fmla="*/ 127000 h 127000"/>
                                    <a:gd name="connsiteX3" fmla="*/ 3915 w 31322"/>
                                    <a:gd name="connsiteY3" fmla="*/ 127000 h 127000"/>
                                    <a:gd name="connsiteX4" fmla="*/ 15661 w 31322"/>
                                    <a:gd name="connsiteY4" fmla="*/ 0 h 127000"/>
                                    <a:gd name="connsiteX5" fmla="*/ 31322 w 31322"/>
                                    <a:gd name="connsiteY5" fmla="*/ 15661 h 127000"/>
                                    <a:gd name="connsiteX6" fmla="*/ 15661 w 31322"/>
                                    <a:gd name="connsiteY6" fmla="*/ 31322 h 127000"/>
                                    <a:gd name="connsiteX7" fmla="*/ 0 w 31322"/>
                                    <a:gd name="connsiteY7" fmla="*/ 15661 h 127000"/>
                                    <a:gd name="connsiteX8" fmla="*/ 15661 w 31322"/>
                                    <a:gd name="connsiteY8" fmla="*/ 0 h 127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322" h="127000">
                                      <a:moveTo>
                                        <a:pt x="3915" y="38279"/>
                                      </a:moveTo>
                                      <a:lnTo>
                                        <a:pt x="27406" y="38279"/>
                                      </a:lnTo>
                                      <a:lnTo>
                                        <a:pt x="27406" y="127000"/>
                                      </a:lnTo>
                                      <a:lnTo>
                                        <a:pt x="3915" y="127000"/>
                                      </a:lnTo>
                                      <a:close/>
                                      <a:moveTo>
                                        <a:pt x="15661" y="0"/>
                                      </a:moveTo>
                                      <a:cubicBezTo>
                                        <a:pt x="24310" y="0"/>
                                        <a:pt x="31322" y="7012"/>
                                        <a:pt x="31322" y="15661"/>
                                      </a:cubicBezTo>
                                      <a:cubicBezTo>
                                        <a:pt x="31322" y="24310"/>
                                        <a:pt x="24310" y="31322"/>
                                        <a:pt x="15661" y="31322"/>
                                      </a:cubicBezTo>
                                      <a:cubicBezTo>
                                        <a:pt x="7012" y="31322"/>
                                        <a:pt x="0" y="24310"/>
                                        <a:pt x="0" y="15661"/>
                                      </a:cubicBezTo>
                                      <a:cubicBezTo>
                                        <a:pt x="0" y="7012"/>
                                        <a:pt x="7012" y="0"/>
                                        <a:pt x="1566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="">
                  <w:pict>
                    <v:group w14:anchorId="0D97FBE4" id="Group 19" o:spid="_x0000_s1026" alt="Tip icon" style="width:18pt;height:18pt;mso-position-horizontal-relative:char;mso-position-vertical-relative:line" coordsize="22860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">
                      <v:oval id="Oval 139" o:spid="_x0000_s1027" style="position:absolute;width:228600;height:228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WEOMMA&#10;AADcAAAADwAAAGRycy9kb3ducmV2LnhtbESP0WoCMRBF3wv+QxihbzVrC6KrUUSp9KWWWj9g2Iyb&#10;1c0kJHFd/74pCH2b4d65585i1dtWdBRi41jBeFSAIK6cbrhWcPx5f5mCiAlZY+uYFNwpwmo5eFpg&#10;qd2Nv6k7pFrkEI4lKjAp+VLKWBmyGEfOE2ft5ILFlNdQSx3wlsNtK1+LYiItNpwJBj1tDFWXw9Vm&#10;iPHd1m92zWxqqT5/3Sdh/4lKPQ/79RxEoj79mx/XHzrXf5vB3zN5Ar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WEOMMAAADcAAAADwAAAAAAAAAAAAAAAACYAgAAZHJzL2Rv&#10;d25yZXYueG1sUEsFBgAAAAAEAAQA9QAAAIgDAAAAAA==&#10;" fillcolor="#92278f [3204]" stroked="f" strokeweight="0">
                        <v:stroke joinstyle="miter"/>
                        <o:lock v:ext="edit" aspectratio="t"/>
                      </v:oval>
                      <v:shape id="Freeform 140" o:spid="_x0000_s1028" style="position:absolute;left:98639;top:50800;width:31322;height:127000;visibility:visible;mso-wrap-style:square;v-text-anchor:middle" coordsize="31322,12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UzUcUA&#10;AADcAAAADwAAAGRycy9kb3ducmV2LnhtbESPQUvDQBCF74L/YRnBm92opWjabRFByEmwqfQ6ZifZ&#10;0Oxs2N2m0V/vHARvM7w3732z2c1+UBPF1Ac2cL8oQBE3wfbcGTjUb3dPoFJGtjgEJgPflGC3vb7a&#10;YGnDhT9o2udOSQinEg24nMdS69Q48pgWYSQWrQ3RY5Y1dtpGvEi4H/RDUay0x56lweFIr46a0/7s&#10;DRx/PuvpHGv33saqWj5/HVexfTTm9mZ+WYPKNOd/8991ZQV/KfjyjEy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9TNRxQAAANwAAAAPAAAAAAAAAAAAAAAAAJgCAABkcnMv&#10;ZG93bnJldi54bWxQSwUGAAAAAAQABAD1AAAAigMAAAAA&#10;" path="m3915,38279r23491,l27406,127000r-23491,l3915,38279xm15661,v8649,,15661,7012,15661,15661c31322,24310,24310,31322,15661,31322,7012,31322,,24310,,15661,,7012,7012,,15661,xe" fillcolor="white [3212]" stroked="f" strokeweight="1pt">
                        <v:stroke joinstyle="miter"/>
                        <v:path arrowok="t" o:connecttype="custom" o:connectlocs="3915,38279;27406,38279;27406,127000;3915,127000;15661,0;31322,15661;15661,31322;0,15661;15661,0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55" w:type="pct"/>
            <w:shd w:val="clear" w:color="auto" w:fill="EAE5EB" w:themeFill="background2"/>
          </w:tcPr>
          <w:p w:rsidR="00686B9D" w:rsidRPr="00686B9D" w:rsidRDefault="00821E2A" w:rsidP="00686B9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i w:val="0"/>
                <w:sz w:val="18"/>
                <w:szCs w:val="18"/>
              </w:rPr>
            </w:pPr>
            <w:r>
              <w:rPr>
                <w:rFonts w:ascii="Consolas" w:hAnsi="Consolas" w:cs="Consolas"/>
                <w:i w:val="0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i w:val="0"/>
                <w:sz w:val="18"/>
                <w:szCs w:val="18"/>
              </w:rPr>
              <w:t>increaseCredit</w:t>
            </w:r>
            <w:proofErr w:type="spellEnd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 xml:space="preserve"> </w:t>
            </w:r>
            <w:proofErr w:type="spellStart"/>
            <w:r w:rsidR="004B51E5">
              <w:rPr>
                <w:rFonts w:ascii="Consolas" w:hAnsi="Consolas" w:cs="Consolas"/>
                <w:i w:val="0"/>
                <w:sz w:val="18"/>
                <w:szCs w:val="18"/>
              </w:rPr>
              <w:t>vip</w:t>
            </w:r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Condition</w:t>
            </w:r>
            <w:proofErr w:type="spellEnd"/>
            <w:r w:rsidR="00686B9D" w:rsidRPr="00686B9D">
              <w:rPr>
                <w:rFonts w:ascii="Consolas" w:hAnsi="Consolas" w:cs="Consolas"/>
                <w:i w:val="0"/>
                <w:sz w:val="18"/>
                <w:szCs w:val="18"/>
              </w:rPr>
              <w:t>;;</w:t>
            </w:r>
          </w:p>
          <w:p w:rsidR="00686B9D" w:rsidRDefault="00686B9D" w:rsidP="0083533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val</w:t>
            </w:r>
            <w:proofErr w:type="spellEnd"/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 xml:space="preserve"> it : (Customer -&gt; Customer) = &lt;fun:it@</w:t>
            </w:r>
            <w:r w:rsidR="00835336">
              <w:rPr>
                <w:rFonts w:ascii="Consolas" w:hAnsi="Consolas" w:cs="Consolas"/>
                <w:i w:val="0"/>
                <w:sz w:val="18"/>
                <w:szCs w:val="18"/>
              </w:rPr>
              <w:t>5-4</w:t>
            </w:r>
            <w:r w:rsidRPr="00686B9D">
              <w:rPr>
                <w:rFonts w:ascii="Consolas" w:hAnsi="Consolas" w:cs="Consolas"/>
                <w:i w:val="0"/>
                <w:sz w:val="18"/>
                <w:szCs w:val="18"/>
              </w:rPr>
              <w:t>&gt;</w:t>
            </w:r>
          </w:p>
        </w:tc>
      </w:tr>
    </w:tbl>
    <w:p w:rsidR="00686B9D" w:rsidRDefault="00686B9D" w:rsidP="001F2544"/>
    <w:p w:rsidR="00F522E2" w:rsidRDefault="00F522E2" w:rsidP="00F522E2"/>
    <w:p w:rsidR="00F522E2" w:rsidRDefault="00F522E2" w:rsidP="00F522E2">
      <w:r>
        <w:t>11. Uncomment</w:t>
      </w:r>
      <w:r w:rsidR="00AB4BA0">
        <w:t>, compile</w:t>
      </w:r>
      <w:r>
        <w:t xml:space="preserve"> and run tests 2-4 and 2-5</w:t>
      </w:r>
    </w:p>
    <w:p w:rsidR="00F522E2" w:rsidRDefault="00F522E2" w:rsidP="001F2544"/>
    <w:p w:rsidR="001F2544" w:rsidRDefault="00F522E2" w:rsidP="001F2544">
      <w:r>
        <w:t>12</w:t>
      </w:r>
      <w:r w:rsidR="001F2544">
        <w:t xml:space="preserve">. Create a function called </w:t>
      </w:r>
      <w:r w:rsidR="00686B9D">
        <w:t>“</w:t>
      </w:r>
      <w:proofErr w:type="spellStart"/>
      <w:r w:rsidR="00ED6AB1" w:rsidRPr="00ED6AB1">
        <w:t>increaseCreditUsingVip</w:t>
      </w:r>
      <w:proofErr w:type="spellEnd"/>
      <w:r>
        <w:t>”</w:t>
      </w:r>
      <w:r w:rsidR="00ED6AB1">
        <w:t xml:space="preserve"> </w:t>
      </w:r>
      <w:r w:rsidR="001F2544">
        <w:t xml:space="preserve">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7" w:name="_MON_1470986481"/>
    <w:bookmarkEnd w:id="17"/>
    <w:p w:rsidR="001F2544" w:rsidRDefault="00ED6AB1" w:rsidP="001F2544">
      <w:r>
        <w:object w:dxaOrig="9026" w:dyaOrig="543">
          <v:shape id="_x0000_i1032" type="#_x0000_t75" style="width:453.75pt;height:28.5pt" o:ole="" o:bordertopcolor="this" o:borderleftcolor="this" o:borderbottomcolor="this" o:borderrightcolor="this">
            <v:imagedata r:id="rId3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2" DrawAspect="Content" ObjectID="_1492343119" r:id="rId31"/>
        </w:object>
      </w:r>
    </w:p>
    <w:p w:rsidR="00F522E2" w:rsidRDefault="00F522E2" w:rsidP="001F2544"/>
    <w:p w:rsidR="00F522E2" w:rsidRDefault="00835336" w:rsidP="001F2544">
      <w:r>
        <w:t>13</w:t>
      </w:r>
      <w:r w:rsidR="00F522E2">
        <w:t>. Uncomment</w:t>
      </w:r>
      <w:r w:rsidR="0038465A">
        <w:t>, compile</w:t>
      </w:r>
      <w:r w:rsidR="00F522E2">
        <w:t xml:space="preserve"> and run test 2-6</w:t>
      </w:r>
    </w:p>
    <w:p w:rsidR="001F2544" w:rsidRDefault="001F2544" w:rsidP="001F2544"/>
    <w:p w:rsidR="001F2544" w:rsidRDefault="00835336" w:rsidP="001F2544">
      <w:r>
        <w:t>14</w:t>
      </w:r>
      <w:r w:rsidR="001F2544">
        <w:t>. Create a function called “</w:t>
      </w:r>
      <w:proofErr w:type="spellStart"/>
      <w:r w:rsidR="001F2544">
        <w:t>upgradeCustomer</w:t>
      </w:r>
      <w:proofErr w:type="spellEnd"/>
      <w:r w:rsidR="001F2544">
        <w:t xml:space="preserve">” in the file </w:t>
      </w:r>
      <w:proofErr w:type="spellStart"/>
      <w:r w:rsidR="001F2544">
        <w:t>Functions.fs</w:t>
      </w:r>
      <w:proofErr w:type="spellEnd"/>
      <w:r w:rsidR="001F2544">
        <w:t>:</w:t>
      </w:r>
    </w:p>
    <w:bookmarkStart w:id="18" w:name="_MON_1470987108"/>
    <w:bookmarkEnd w:id="18"/>
    <w:p w:rsidR="001F2544" w:rsidRDefault="00ED6AB1" w:rsidP="001F2544">
      <w:r>
        <w:object w:dxaOrig="9026" w:dyaOrig="1603">
          <v:shape id="_x0000_i1033" type="#_x0000_t75" style="width:453.75pt;height:80.25pt" o:ole="" o:bordertopcolor="this" o:borderleftcolor="this" o:borderbottomcolor="this" o:borderrightcolor="this">
            <v:imagedata r:id="rId3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3" DrawAspect="Content" ObjectID="_1492343120" r:id="rId33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15</w:t>
      </w:r>
      <w:r w:rsidR="001F2544">
        <w:t>. Send</w:t>
      </w:r>
      <w:r w:rsidR="0038465A">
        <w:t xml:space="preserve"> “</w:t>
      </w:r>
      <w:proofErr w:type="spellStart"/>
      <w:r w:rsidR="0038465A" w:rsidRPr="00ED6AB1">
        <w:t>increaseCreditUsingVip</w:t>
      </w:r>
      <w:proofErr w:type="spellEnd"/>
      <w:r w:rsidR="0038465A">
        <w:t>” and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 xml:space="preserve">” to the F# Interactive and test </w:t>
      </w:r>
      <w:r w:rsidR="0038465A">
        <w:t>“</w:t>
      </w:r>
      <w:proofErr w:type="spellStart"/>
      <w:r w:rsidR="0038465A">
        <w:t>upgradeCustomer</w:t>
      </w:r>
      <w:proofErr w:type="spellEnd"/>
      <w:r w:rsidR="0038465A">
        <w:t>”</w:t>
      </w:r>
      <w:r w:rsidR="001F2544">
        <w:t xml:space="preserve"> with customer1 and customer2</w:t>
      </w:r>
      <w:r w:rsidR="0038465A">
        <w:t>.</w: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lastRenderedPageBreak/>
        <w:t>16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to use the pipelining operator and test it in the F# interactive:</w:t>
      </w:r>
    </w:p>
    <w:bookmarkStart w:id="19" w:name="_MON_1470987266"/>
    <w:bookmarkEnd w:id="19"/>
    <w:p w:rsidR="001F2544" w:rsidRDefault="00ED6AB1" w:rsidP="001F2544">
      <w:pPr>
        <w:spacing w:after="0"/>
      </w:pPr>
      <w:r>
        <w:object w:dxaOrig="9360" w:dyaOrig="1557">
          <v:shape id="_x0000_i1034" type="#_x0000_t75" style="width:454.5pt;height:79.5pt" o:ole="" o:bordertopcolor="this" o:borderleftcolor="this" o:borderbottomcolor="this" o:borderrightcolor="this">
            <v:imagedata r:id="rId3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4" DrawAspect="Content" ObjectID="_1492343121" r:id="rId35"/>
        </w:object>
      </w:r>
    </w:p>
    <w:p w:rsidR="001F2544" w:rsidRDefault="001F254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17</w:t>
      </w:r>
      <w:r w:rsidR="001F2544">
        <w:t>. Send</w:t>
      </w:r>
      <w:r w:rsidR="0038465A">
        <w:t xml:space="preserve"> the new</w:t>
      </w:r>
      <w:r w:rsidR="001F2544">
        <w:t xml:space="preserve"> “</w:t>
      </w:r>
      <w:proofErr w:type="spellStart"/>
      <w:r w:rsidR="001F2544">
        <w:t>upgradeCustomer</w:t>
      </w:r>
      <w:proofErr w:type="spellEnd"/>
      <w:r w:rsidR="001F2544">
        <w:t>” to the F# Interactive and test it with customer1 and customer2</w:t>
      </w:r>
      <w:r w:rsidR="0038465A">
        <w:t>.</w:t>
      </w:r>
    </w:p>
    <w:p w:rsidR="007C3484" w:rsidRDefault="007C3484" w:rsidP="001F2544">
      <w:pPr>
        <w:spacing w:after="0"/>
      </w:pPr>
    </w:p>
    <w:p w:rsidR="007C3484" w:rsidRDefault="007C3484" w:rsidP="001F2544">
      <w:pPr>
        <w:spacing w:after="0"/>
      </w:pPr>
    </w:p>
    <w:p w:rsidR="001F2544" w:rsidRDefault="00835336" w:rsidP="001F2544">
      <w:pPr>
        <w:spacing w:after="0"/>
      </w:pPr>
      <w:r>
        <w:t>18</w:t>
      </w:r>
      <w:r w:rsidR="001F2544">
        <w:t>. Refactor “</w:t>
      </w:r>
      <w:proofErr w:type="spellStart"/>
      <w:r w:rsidR="001F2544">
        <w:t>upgradeCustomer</w:t>
      </w:r>
      <w:proofErr w:type="spellEnd"/>
      <w:r w:rsidR="001F2544">
        <w:t>” again to use composition:</w:t>
      </w:r>
    </w:p>
    <w:bookmarkStart w:id="20" w:name="_MON_1470987428"/>
    <w:bookmarkEnd w:id="20"/>
    <w:p w:rsidR="001F2544" w:rsidRDefault="00ED6AB1" w:rsidP="001F2544">
      <w:pPr>
        <w:spacing w:after="0"/>
      </w:pPr>
      <w:r>
        <w:object w:dxaOrig="9026" w:dyaOrig="549">
          <v:shape id="_x0000_i1035" type="#_x0000_t75" style="width:453.75pt;height:28.5pt" o:ole="" o:bordertopcolor="this" o:borderleftcolor="this" o:borderbottomcolor="this" o:borderrightcolor="this">
            <v:imagedata r:id="rId3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5" DrawAspect="Content" ObjectID="_1492343122" r:id="rId37"/>
        </w:object>
      </w:r>
    </w:p>
    <w:p w:rsidR="001F2544" w:rsidRDefault="001F2544" w:rsidP="001F2544">
      <w:pPr>
        <w:spacing w:after="0"/>
      </w:pPr>
    </w:p>
    <w:p w:rsidR="005E7143" w:rsidRDefault="005E7143" w:rsidP="001F2544">
      <w:pPr>
        <w:spacing w:after="0"/>
      </w:pPr>
    </w:p>
    <w:p w:rsidR="00F522E2" w:rsidRDefault="0071064E" w:rsidP="00F522E2">
      <w:r>
        <w:t>19</w:t>
      </w:r>
      <w:r w:rsidR="00F522E2">
        <w:t>. Uncomment</w:t>
      </w:r>
      <w:r w:rsidR="0038465A">
        <w:t>, compile</w:t>
      </w:r>
      <w:r w:rsidR="00F522E2">
        <w:t xml:space="preserve"> and run tests 2-7 and 2-8</w:t>
      </w:r>
      <w:r w:rsidR="0038465A">
        <w:t>.</w:t>
      </w:r>
    </w:p>
    <w:p w:rsidR="00C96D52" w:rsidRDefault="00C96D52">
      <w:r>
        <w:br w:type="page"/>
      </w:r>
    </w:p>
    <w:p w:rsidR="00C53151" w:rsidRDefault="00C53151" w:rsidP="00C53151">
      <w:pPr>
        <w:pStyle w:val="Heading1"/>
      </w:pPr>
      <w:bookmarkStart w:id="21" w:name="_Toc397286534"/>
      <w:bookmarkStart w:id="22" w:name="_Toc402896140"/>
      <w:r>
        <w:lastRenderedPageBreak/>
        <w:t>Exercise 3</w:t>
      </w:r>
      <w:bookmarkEnd w:id="21"/>
      <w:bookmarkEnd w:id="22"/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Options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Pattern matching</w:t>
      </w:r>
      <w:r w:rsidRPr="00921E1A">
        <w:t xml:space="preserve"> </w:t>
      </w:r>
    </w:p>
    <w:p w:rsidR="00C53151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Discriminated unions</w:t>
      </w:r>
    </w:p>
    <w:p w:rsidR="00C53151" w:rsidRPr="00E531AE" w:rsidRDefault="00C53151" w:rsidP="00C53151">
      <w:pPr>
        <w:pStyle w:val="ListParagraph"/>
        <w:numPr>
          <w:ilvl w:val="0"/>
          <w:numId w:val="6"/>
        </w:numPr>
        <w:spacing w:line="240" w:lineRule="auto"/>
      </w:pPr>
      <w:r>
        <w:t>Units of measure</w:t>
      </w:r>
    </w:p>
    <w:p w:rsidR="00E443E6" w:rsidRDefault="001E3842" w:rsidP="00E443E6">
      <w:r>
        <w:t>Duration</w:t>
      </w:r>
      <w:r w:rsidR="00A422E5">
        <w:t>: 20</w:t>
      </w:r>
      <w:r w:rsidR="00E443E6">
        <w:t xml:space="preserve"> minutes</w:t>
      </w:r>
    </w:p>
    <w:p w:rsidR="00E443E6" w:rsidRDefault="00E443E6" w:rsidP="00C53151"/>
    <w:p w:rsidR="00C53151" w:rsidRDefault="00C53151" w:rsidP="00C53151">
      <w:r>
        <w:t>1. Without closing Visual Studio, go to File -&gt; Close Solution and then to File -&gt; Open Project/Solution… and select Module3\Pre\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C5634C" w:rsidRDefault="00C5634C" w:rsidP="00C53151"/>
    <w:p w:rsidR="00C53151" w:rsidRDefault="00C5634C" w:rsidP="00C53151">
      <w:r>
        <w:t>2</w:t>
      </w:r>
      <w:r w:rsidR="00C53151">
        <w:t>. Create a new record called “</w:t>
      </w:r>
      <w:proofErr w:type="spellStart"/>
      <w:r w:rsidR="00C53151">
        <w:t>PersonalDetails</w:t>
      </w:r>
      <w:proofErr w:type="spellEnd"/>
      <w:r w:rsidR="00C53151">
        <w:t xml:space="preserve">”, a discriminated union called “Notifications” and two units of measure “AUD” and “USD”.  </w:t>
      </w:r>
      <w:r w:rsidR="00C16BF3">
        <w:t>You need to a</w:t>
      </w:r>
      <w:r w:rsidR="00C53151">
        <w:t xml:space="preserve">dd them to the “Customer” in the file </w:t>
      </w:r>
      <w:proofErr w:type="spellStart"/>
      <w:r w:rsidR="00C53151">
        <w:t>Types.fs</w:t>
      </w:r>
      <w:proofErr w:type="spellEnd"/>
      <w:r w:rsidR="00C53151">
        <w:t xml:space="preserve"> (note that </w:t>
      </w:r>
      <w:r w:rsidR="00C16BF3">
        <w:t>they need to be</w:t>
      </w:r>
      <w:r w:rsidR="00C53151">
        <w:t xml:space="preserve"> declare</w:t>
      </w:r>
      <w:r w:rsidR="00C16BF3">
        <w:t>d</w:t>
      </w:r>
      <w:r w:rsidR="00C53151">
        <w:t xml:space="preserve"> before “Customer”):</w:t>
      </w:r>
    </w:p>
    <w:bookmarkStart w:id="23" w:name="_MON_1472401802"/>
    <w:bookmarkEnd w:id="23"/>
    <w:p w:rsidR="00C53151" w:rsidRDefault="00050618" w:rsidP="00C53151">
      <w:r>
        <w:object w:dxaOrig="9026" w:dyaOrig="5385">
          <v:shape id="_x0000_i1043" type="#_x0000_t75" style="width:453.75pt;height:266.25pt" o:ole="">
            <v:imagedata r:id="rId3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3" DrawAspect="Content" ObjectID="_1492343123" r:id="rId39"/>
        </w:object>
      </w:r>
    </w:p>
    <w:p w:rsidR="00C5634C" w:rsidRDefault="00C5634C" w:rsidP="00C53151"/>
    <w:p w:rsidR="007C3484" w:rsidRDefault="00C5634C" w:rsidP="00C53151">
      <w:r>
        <w:t>3</w:t>
      </w:r>
      <w:r w:rsidR="00FE4261">
        <w:t>.  Highlight</w:t>
      </w:r>
      <w:r w:rsidR="00C53151">
        <w:t xml:space="preserve"> </w:t>
      </w:r>
      <w:r w:rsidR="00FE4261">
        <w:t>all but the “module Types” line and send it to the F# Interactive (include “open System”).</w:t>
      </w:r>
    </w:p>
    <w:p w:rsidR="00FE4261" w:rsidRDefault="00FE4261" w:rsidP="00C53151"/>
    <w:p w:rsidR="00C53151" w:rsidRDefault="00C5634C" w:rsidP="00C53151">
      <w:r>
        <w:t>4</w:t>
      </w:r>
      <w:r w:rsidR="00E04D8F">
        <w:t xml:space="preserve">. Open the file </w:t>
      </w:r>
      <w:proofErr w:type="spellStart"/>
      <w:r w:rsidR="00E04D8F">
        <w:t>Data.fs</w:t>
      </w:r>
      <w:proofErr w:type="spellEnd"/>
      <w:r w:rsidR="00E04D8F">
        <w:t xml:space="preserve">, uncomment </w:t>
      </w:r>
      <w:r w:rsidR="00F019DF">
        <w:t xml:space="preserve">both customers </w:t>
      </w:r>
      <w:r w:rsidR="00E04D8F">
        <w:t xml:space="preserve">and send </w:t>
      </w:r>
      <w:r w:rsidR="00F019DF">
        <w:t>them</w:t>
      </w:r>
      <w:r w:rsidR="00E04D8F">
        <w:t xml:space="preserve"> to the F# Interactive</w:t>
      </w:r>
      <w:r w:rsidR="00FE4261">
        <w:t xml:space="preserve"> (do not select the “module …” and “open …: lines)</w:t>
      </w:r>
      <w:r w:rsidR="00E04D8F">
        <w:t>.</w:t>
      </w:r>
    </w:p>
    <w:p w:rsidR="007C3484" w:rsidRDefault="007C3484" w:rsidP="00C53151"/>
    <w:p w:rsidR="00FE4261" w:rsidRDefault="00FE4261" w:rsidP="00C53151"/>
    <w:p w:rsidR="00FE4261" w:rsidRDefault="00FE4261" w:rsidP="00C53151"/>
    <w:p w:rsidR="00C53151" w:rsidRDefault="00C5634C" w:rsidP="00C53151">
      <w:r>
        <w:lastRenderedPageBreak/>
        <w:t>5</w:t>
      </w:r>
      <w:r w:rsidR="00542B11">
        <w:t>. Update the “</w:t>
      </w:r>
      <w:proofErr w:type="spellStart"/>
      <w:r w:rsidR="00542B11">
        <w:t>increaseCredit</w:t>
      </w:r>
      <w:proofErr w:type="spellEnd"/>
      <w:r w:rsidR="00542B11">
        <w:t>” function to use USD</w:t>
      </w:r>
      <w:r w:rsidR="0071218A">
        <w:t xml:space="preserve"> in the file </w:t>
      </w:r>
      <w:proofErr w:type="spellStart"/>
      <w:r w:rsidR="0071218A">
        <w:t>Functions.fs</w:t>
      </w:r>
      <w:proofErr w:type="spellEnd"/>
      <w:r w:rsidR="00542B11">
        <w:t>:</w:t>
      </w:r>
    </w:p>
    <w:bookmarkStart w:id="24" w:name="_MON_1472403573"/>
    <w:bookmarkEnd w:id="24"/>
    <w:p w:rsidR="00542B11" w:rsidRDefault="00542B11" w:rsidP="00C53151">
      <w:r>
        <w:object w:dxaOrig="9026" w:dyaOrig="1158">
          <v:shape id="_x0000_i1036" type="#_x0000_t75" style="width:453.75pt;height:58.5pt" o:ole="" o:bordertopcolor="this" o:borderleftcolor="this" o:borderbottomcolor="this" o:borderrightcolor="this">
            <v:imagedata r:id="rId4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6" DrawAspect="Content" ObjectID="_1492343124" r:id="rId41"/>
        </w:object>
      </w:r>
    </w:p>
    <w:p w:rsidR="00C5634C" w:rsidRDefault="00C5634C" w:rsidP="00C53151"/>
    <w:p w:rsidR="00C5634C" w:rsidRDefault="00C5634C" w:rsidP="00C53151">
      <w:r>
        <w:t>6. Uncomment</w:t>
      </w:r>
      <w:r w:rsidR="00BD0A67">
        <w:t>, compile</w:t>
      </w:r>
      <w:r>
        <w:t xml:space="preserve"> and run tests 3-1 and 3-2</w:t>
      </w:r>
      <w:r w:rsidR="00926576">
        <w:t xml:space="preserve"> (you will also need to uncomment the “customer” value defined at the top of the file </w:t>
      </w:r>
      <w:proofErr w:type="spellStart"/>
      <w:r w:rsidR="00926576">
        <w:t>Test.fs</w:t>
      </w:r>
      <w:proofErr w:type="spellEnd"/>
      <w:r w:rsidR="00926576">
        <w:t>)</w:t>
      </w:r>
      <w:r w:rsidR="00BD0A67">
        <w:t>.</w:t>
      </w:r>
    </w:p>
    <w:p w:rsidR="007C3484" w:rsidRDefault="007C3484" w:rsidP="00C53151"/>
    <w:p w:rsidR="00C53151" w:rsidRDefault="00C5634C" w:rsidP="00C53151">
      <w:r>
        <w:t>7</w:t>
      </w:r>
      <w:r w:rsidR="00C53151">
        <w:t>.  Create a function called “</w:t>
      </w:r>
      <w:proofErr w:type="spellStart"/>
      <w:r w:rsidR="00C53151">
        <w:t>isAdult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 xml:space="preserve">: </w:t>
      </w:r>
    </w:p>
    <w:bookmarkStart w:id="25" w:name="_MON_1471024033"/>
    <w:bookmarkEnd w:id="25"/>
    <w:p w:rsidR="00C53151" w:rsidRDefault="00BD0A67" w:rsidP="00C53151">
      <w:r>
        <w:object w:dxaOrig="9026" w:dyaOrig="1285">
          <v:shape id="_x0000_i1037" type="#_x0000_t75" style="width:453.75pt;height:64.5pt" o:ole="" o:bordertopcolor="this" o:borderleftcolor="this" o:borderbottomcolor="this" o:borderrightcolor="this">
            <v:imagedata r:id="rId4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7" DrawAspect="Content" ObjectID="_1492343125" r:id="rId43"/>
        </w:object>
      </w:r>
    </w:p>
    <w:p w:rsidR="007C3484" w:rsidRDefault="007C3484" w:rsidP="00C53151"/>
    <w:p w:rsidR="00C53151" w:rsidRDefault="006F25EE" w:rsidP="00C53151">
      <w:r>
        <w:t>8</w:t>
      </w:r>
      <w:r w:rsidR="00C53151">
        <w:t>. Send “</w:t>
      </w:r>
      <w:proofErr w:type="spellStart"/>
      <w:r w:rsidR="00C53151">
        <w:t>isAdult</w:t>
      </w:r>
      <w:proofErr w:type="spellEnd"/>
      <w:r w:rsidR="00C53151">
        <w:t>” to the F# Interactive and test it with customer1 and customer2.</w:t>
      </w:r>
    </w:p>
    <w:p w:rsidR="00DC365E" w:rsidRDefault="00DC365E" w:rsidP="00C53151"/>
    <w:p w:rsidR="006F25EE" w:rsidRDefault="006F25EE" w:rsidP="00C53151">
      <w:r>
        <w:t>9. Uncomment</w:t>
      </w:r>
      <w:r w:rsidR="00BD0A67">
        <w:t>, compile</w:t>
      </w:r>
      <w:r>
        <w:t xml:space="preserve"> and run tests 3-3, 3-4 and 3-5</w:t>
      </w:r>
      <w:r w:rsidR="00BD0A67">
        <w:t>.</w:t>
      </w:r>
    </w:p>
    <w:p w:rsidR="00DC365E" w:rsidRDefault="00DC365E" w:rsidP="00C53151"/>
    <w:p w:rsidR="00C53151" w:rsidRDefault="00DC365E" w:rsidP="00C53151">
      <w:r>
        <w:t>10</w:t>
      </w:r>
      <w:r w:rsidR="00C53151">
        <w:t>. Create a function called “</w:t>
      </w:r>
      <w:proofErr w:type="spellStart"/>
      <w:r w:rsidR="00C53151">
        <w:t>getAlert</w:t>
      </w:r>
      <w:proofErr w:type="spellEnd"/>
      <w:r w:rsidR="00C53151">
        <w:t xml:space="preserve">” in the file </w:t>
      </w:r>
      <w:proofErr w:type="spellStart"/>
      <w:r w:rsidR="00C53151">
        <w:t>Functions.fs</w:t>
      </w:r>
      <w:proofErr w:type="spellEnd"/>
      <w:r w:rsidR="00C53151">
        <w:t>:</w:t>
      </w:r>
    </w:p>
    <w:bookmarkStart w:id="26" w:name="_MON_1471025395"/>
    <w:bookmarkEnd w:id="26"/>
    <w:p w:rsidR="00C53151" w:rsidRDefault="00B31F31" w:rsidP="00C53151">
      <w:r>
        <w:object w:dxaOrig="9026" w:dyaOrig="1495">
          <v:shape id="_x0000_i1038" type="#_x0000_t75" style="width:453.75pt;height:1in" o:ole="" o:bordertopcolor="this" o:borderleftcolor="this" o:borderbottomcolor="this" o:borderrightcolor="this">
            <v:imagedata r:id="rId4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8" DrawAspect="Content" ObjectID="_1492343126" r:id="rId45"/>
        </w:object>
      </w:r>
    </w:p>
    <w:p w:rsidR="00DC365E" w:rsidRDefault="00DC365E" w:rsidP="00C53151"/>
    <w:p w:rsidR="00C53151" w:rsidRDefault="00DC365E" w:rsidP="00C53151">
      <w:r>
        <w:t>11</w:t>
      </w:r>
      <w:r w:rsidR="00C53151">
        <w:t>. Send “</w:t>
      </w:r>
      <w:proofErr w:type="spellStart"/>
      <w:r w:rsidR="00C53151">
        <w:t>getAlert</w:t>
      </w:r>
      <w:proofErr w:type="spellEnd"/>
      <w:r w:rsidR="00C53151">
        <w:t>” to the F# Interactive and test it with customer1 and customer2.</w:t>
      </w:r>
    </w:p>
    <w:p w:rsidR="00DC365E" w:rsidRDefault="00DC365E" w:rsidP="001F2544"/>
    <w:p w:rsidR="001F2544" w:rsidRDefault="00DC365E" w:rsidP="001F2544">
      <w:r>
        <w:t>12. Uncomment</w:t>
      </w:r>
      <w:r w:rsidR="00AC0D99">
        <w:t>, compile</w:t>
      </w:r>
      <w:r>
        <w:t xml:space="preserve"> and run tests 3-6</w:t>
      </w:r>
      <w:r w:rsidR="003D1DCB">
        <w:t xml:space="preserve"> and</w:t>
      </w:r>
      <w:r>
        <w:t xml:space="preserve"> 3-7</w:t>
      </w:r>
      <w:r w:rsidR="00AC0D99">
        <w:t>.</w:t>
      </w:r>
    </w:p>
    <w:p w:rsidR="003D1DCB" w:rsidRDefault="003D1DCB">
      <w:r>
        <w:br w:type="page"/>
      </w:r>
    </w:p>
    <w:p w:rsidR="003D1DCB" w:rsidRDefault="003D1DCB" w:rsidP="003D1DCB">
      <w:pPr>
        <w:pStyle w:val="Heading1"/>
      </w:pPr>
      <w:bookmarkStart w:id="27" w:name="_Toc397286538"/>
      <w:bookmarkStart w:id="28" w:name="_Toc402896141"/>
      <w:r>
        <w:lastRenderedPageBreak/>
        <w:t>Exercise 4</w:t>
      </w:r>
      <w:bookmarkEnd w:id="27"/>
      <w:bookmarkEnd w:id="28"/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Functional lists</w:t>
      </w:r>
    </w:p>
    <w:p w:rsidR="003D1DCB" w:rsidRPr="002743C6" w:rsidRDefault="003D1DCB" w:rsidP="003D1DCB">
      <w:pPr>
        <w:pStyle w:val="ListParagraph"/>
        <w:numPr>
          <w:ilvl w:val="0"/>
          <w:numId w:val="7"/>
        </w:numPr>
        <w:spacing w:line="240" w:lineRule="auto"/>
      </w:pPr>
      <w:r>
        <w:t>Recursion</w:t>
      </w:r>
    </w:p>
    <w:p w:rsidR="003A7604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Object-oriented p</w:t>
      </w:r>
      <w:r w:rsidR="003A7604">
        <w:t>rogramming</w:t>
      </w:r>
    </w:p>
    <w:p w:rsidR="003D1DCB" w:rsidRPr="002743C6" w:rsidRDefault="001F229A" w:rsidP="003A7604">
      <w:pPr>
        <w:pStyle w:val="ListParagraph"/>
        <w:numPr>
          <w:ilvl w:val="0"/>
          <w:numId w:val="7"/>
        </w:numPr>
        <w:spacing w:line="240" w:lineRule="auto"/>
      </w:pPr>
      <w:r>
        <w:t>Type p</w:t>
      </w:r>
      <w:r w:rsidR="003A7604">
        <w:t>roviders</w:t>
      </w:r>
    </w:p>
    <w:p w:rsidR="00627D65" w:rsidRDefault="001E3842" w:rsidP="00627D65">
      <w:r>
        <w:t>Duration</w:t>
      </w:r>
      <w:r w:rsidR="00765BEA">
        <w:t>: 20</w:t>
      </w:r>
      <w:r w:rsidR="00627D65">
        <w:t xml:space="preserve"> minutes</w:t>
      </w:r>
    </w:p>
    <w:p w:rsidR="00627D65" w:rsidRDefault="00627D65" w:rsidP="003D1DCB"/>
    <w:p w:rsidR="003D1DCB" w:rsidRDefault="003D1DCB" w:rsidP="003D1DCB">
      <w:r>
        <w:t>1. Without closing Visual Studio, go to File -&gt; Close Solution and then to File -&gt; Open Project/Solution… and select Module4\Pre\</w:t>
      </w:r>
      <w:r w:rsidRPr="00C4067E">
        <w:t>FSharpIntro.sln</w:t>
      </w:r>
      <w:r>
        <w:t xml:space="preserve"> and go to the Applications project. You need to keep Visual Studio open so you don’t lose the F# Interactive session.</w:t>
      </w:r>
    </w:p>
    <w:p w:rsidR="008D59E6" w:rsidRDefault="008D59E6" w:rsidP="003D1DCB">
      <w:r>
        <w:t>When you</w:t>
      </w:r>
      <w:r w:rsidR="007C0D60">
        <w:t xml:space="preserve"> open or</w:t>
      </w:r>
      <w:r>
        <w:t xml:space="preserve"> compile the solution you will see a security dialog asking you to enable the type provider, click “Enable”.</w:t>
      </w:r>
    </w:p>
    <w:p w:rsidR="006D4E7B" w:rsidRDefault="006D4E7B" w:rsidP="003D1DCB"/>
    <w:p w:rsidR="006D4E7B" w:rsidRDefault="00462C9A" w:rsidP="006D4E7B">
      <w:r>
        <w:t>2</w:t>
      </w:r>
      <w:r w:rsidR="006D4E7B">
        <w:t xml:space="preserve">. Open the </w:t>
      </w:r>
      <w:proofErr w:type="spellStart"/>
      <w:r w:rsidR="006D4E7B">
        <w:t>Data.fs</w:t>
      </w:r>
      <w:proofErr w:type="spellEnd"/>
      <w:r w:rsidR="006D4E7B">
        <w:t xml:space="preserve"> file located in the Application project and add the following code:</w:t>
      </w:r>
    </w:p>
    <w:p w:rsidR="006D4E7B" w:rsidRPr="003A333A" w:rsidRDefault="006D4E7B" w:rsidP="006D4E7B"/>
    <w:bookmarkStart w:id="29" w:name="_MON_1472417191"/>
    <w:bookmarkEnd w:id="29"/>
    <w:p w:rsidR="006D4E7B" w:rsidRDefault="00552D82" w:rsidP="006D4E7B">
      <w:r>
        <w:object w:dxaOrig="9026" w:dyaOrig="2716">
          <v:shape id="_x0000_i1042" type="#_x0000_t75" style="width:453.75pt;height:135.75pt" o:ole="">
            <v:imagedata r:id="rId4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2" DrawAspect="Content" ObjectID="_1492343127" r:id="rId47"/>
        </w:object>
      </w:r>
    </w:p>
    <w:p w:rsidR="006D4E7B" w:rsidRDefault="006D4E7B" w:rsidP="006D4E7B"/>
    <w:p w:rsidR="006D4E7B" w:rsidRDefault="00462C9A" w:rsidP="006D4E7B">
      <w:r>
        <w:t>3</w:t>
      </w:r>
      <w:r w:rsidR="006D4E7B">
        <w:t>. Create a new function called “</w:t>
      </w:r>
      <w:proofErr w:type="spellStart"/>
      <w:r w:rsidR="006D4E7B">
        <w:t>getSpendingsByMonth</w:t>
      </w:r>
      <w:proofErr w:type="spellEnd"/>
      <w:r w:rsidR="006D4E7B">
        <w:t xml:space="preserve">” in the file </w:t>
      </w:r>
      <w:proofErr w:type="spellStart"/>
      <w:r w:rsidR="006D4E7B">
        <w:t>Functions.fs</w:t>
      </w:r>
      <w:proofErr w:type="spellEnd"/>
      <w:r w:rsidR="006D4E7B">
        <w:t xml:space="preserve"> right</w:t>
      </w:r>
      <w:r w:rsidR="004E0C41">
        <w:t xml:space="preserve"> after “</w:t>
      </w:r>
      <w:proofErr w:type="spellStart"/>
      <w:r w:rsidR="004E0C41">
        <w:t>tryPromoteToVip</w:t>
      </w:r>
      <w:proofErr w:type="spellEnd"/>
      <w:r w:rsidR="004E0C41">
        <w:t>” and</w:t>
      </w:r>
      <w:r w:rsidR="006D4E7B">
        <w:t xml:space="preserve"> before “</w:t>
      </w:r>
      <w:proofErr w:type="spellStart"/>
      <w:r w:rsidR="006D4E7B">
        <w:t>getSpendings</w:t>
      </w:r>
      <w:proofErr w:type="spellEnd"/>
      <w:r w:rsidR="006D4E7B">
        <w:t>”:</w:t>
      </w:r>
    </w:p>
    <w:bookmarkStart w:id="30" w:name="_MON_1472417466"/>
    <w:bookmarkEnd w:id="30"/>
    <w:p w:rsidR="006D4E7B" w:rsidRDefault="006D4E7B" w:rsidP="006D4E7B">
      <w:r>
        <w:object w:dxaOrig="9026" w:dyaOrig="714">
          <v:shape id="_x0000_i1039" type="#_x0000_t75" style="width:453.75pt;height:36pt" o:ole="" o:bordertopcolor="this" o:borderleftcolor="this" o:borderbottomcolor="this" o:borderrightcolor="this">
            <v:imagedata r:id="rId4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39" DrawAspect="Content" ObjectID="_1492343128" r:id="rId49"/>
        </w:object>
      </w:r>
    </w:p>
    <w:p w:rsidR="003D1DCB" w:rsidRDefault="003D1DCB" w:rsidP="003D1DCB"/>
    <w:p w:rsidR="00596BE8" w:rsidRDefault="00462C9A" w:rsidP="00596BE8">
      <w:r>
        <w:t>4</w:t>
      </w:r>
      <w:r w:rsidR="00596BE8">
        <w:t xml:space="preserve">. </w:t>
      </w:r>
      <w:r w:rsidR="000B5632">
        <w:t>Uncomment, compile and run test</w:t>
      </w:r>
      <w:r w:rsidR="00596BE8">
        <w:t xml:space="preserve"> 4-1.</w:t>
      </w:r>
    </w:p>
    <w:p w:rsidR="00462C9A" w:rsidRDefault="00462C9A" w:rsidP="003D1DCB"/>
    <w:p w:rsidR="003D1DCB" w:rsidRDefault="00462C9A" w:rsidP="003D1DCB">
      <w:r>
        <w:t>5</w:t>
      </w:r>
      <w:r w:rsidR="003D1DCB">
        <w:t>. Create another function called “</w:t>
      </w:r>
      <w:proofErr w:type="spellStart"/>
      <w:r w:rsidR="003D1DCB" w:rsidRPr="00331090">
        <w:t>weightedMean</w:t>
      </w:r>
      <w:proofErr w:type="spellEnd"/>
      <w:r w:rsidR="003D1DCB">
        <w:t>” right after the “</w:t>
      </w:r>
      <w:proofErr w:type="spellStart"/>
      <w:r w:rsidR="003D1DCB">
        <w:t>getSpendingsByMonth</w:t>
      </w:r>
      <w:proofErr w:type="spellEnd"/>
      <w:r w:rsidR="003D1DCB">
        <w:t>”:</w:t>
      </w:r>
    </w:p>
    <w:bookmarkStart w:id="31" w:name="_MON_1471671363"/>
    <w:bookmarkEnd w:id="31"/>
    <w:p w:rsidR="003D1DCB" w:rsidRDefault="00732C0C" w:rsidP="003D1DCB">
      <w:r>
        <w:object w:dxaOrig="9026" w:dyaOrig="1826">
          <v:shape id="_x0000_i1040" type="#_x0000_t75" style="width:453.75pt;height:93.75pt" o:ole="" o:bordertopcolor="this" o:borderleftcolor="this" o:borderbottomcolor="this" o:borderrightcolor="this">
            <v:imagedata r:id="rId50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0" DrawAspect="Content" ObjectID="_1492343129" r:id="rId51"/>
        </w:object>
      </w:r>
    </w:p>
    <w:p w:rsidR="00033DB5" w:rsidRDefault="00033DB5" w:rsidP="003D1DCB"/>
    <w:p w:rsidR="00705D2B" w:rsidRDefault="00462C9A" w:rsidP="003D1DCB">
      <w:bookmarkStart w:id="32" w:name="_GoBack"/>
      <w:bookmarkEnd w:id="32"/>
      <w:r>
        <w:t>6</w:t>
      </w:r>
      <w:r w:rsidR="00705D2B">
        <w:t>. Uncomm</w:t>
      </w:r>
      <w:r w:rsidR="00724CED">
        <w:t>ent</w:t>
      </w:r>
      <w:r w:rsidR="00627D65">
        <w:t>, compile</w:t>
      </w:r>
      <w:r w:rsidR="00724CED">
        <w:t xml:space="preserve"> and run test</w:t>
      </w:r>
      <w:r w:rsidR="00705D2B">
        <w:t xml:space="preserve"> 4</w:t>
      </w:r>
      <w:r w:rsidR="00EC23A3">
        <w:t>-2</w:t>
      </w:r>
      <w:r w:rsidR="00627D65">
        <w:t>.</w:t>
      </w:r>
    </w:p>
    <w:p w:rsidR="00A45567" w:rsidRDefault="00A45567" w:rsidP="003D1DCB"/>
    <w:p w:rsidR="003D1DCB" w:rsidRDefault="00462C9A" w:rsidP="003D1DCB">
      <w:r>
        <w:t>7</w:t>
      </w:r>
      <w:r w:rsidR="003D1DCB">
        <w:t>. Change th</w:t>
      </w:r>
      <w:r w:rsidR="00A670FD">
        <w:t>e implementation of “</w:t>
      </w:r>
      <w:proofErr w:type="spellStart"/>
      <w:r w:rsidR="00A670FD">
        <w:t>getSpending</w:t>
      </w:r>
      <w:r w:rsidR="003D1DCB">
        <w:t>s</w:t>
      </w:r>
      <w:proofErr w:type="spellEnd"/>
      <w:r w:rsidR="003D1DCB">
        <w:t>” to use “</w:t>
      </w:r>
      <w:proofErr w:type="spellStart"/>
      <w:r w:rsidR="003D1DCB">
        <w:t>getSpendingsByMonth</w:t>
      </w:r>
      <w:proofErr w:type="spellEnd"/>
      <w:r w:rsidR="003D1DCB">
        <w:t>” and “</w:t>
      </w:r>
      <w:proofErr w:type="spellStart"/>
      <w:r w:rsidR="003D1DCB">
        <w:t>weightedMean</w:t>
      </w:r>
      <w:proofErr w:type="spellEnd"/>
      <w:r w:rsidR="003D1DCB">
        <w:t>”:</w:t>
      </w:r>
    </w:p>
    <w:bookmarkStart w:id="33" w:name="_MON_1471671746"/>
    <w:bookmarkEnd w:id="33"/>
    <w:p w:rsidR="003D1DCB" w:rsidRPr="00DC5AA4" w:rsidRDefault="006A6377" w:rsidP="003D1DCB">
      <w:r>
        <w:object w:dxaOrig="9026" w:dyaOrig="2048">
          <v:shape id="_x0000_i1041" type="#_x0000_t75" style="width:453.75pt;height:100.5pt" o:ole="" o:bordertopcolor="this" o:borderleftcolor="this" o:borderbottomcolor="this" o:borderrightcolor="this">
            <v:imagedata r:id="rId52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1" DrawAspect="Content" ObjectID="_1492343130" r:id="rId53"/>
        </w:object>
      </w:r>
    </w:p>
    <w:p w:rsidR="005674DF" w:rsidRDefault="005674DF" w:rsidP="00E96EB3"/>
    <w:p w:rsidR="00E96EB3" w:rsidRDefault="00462C9A" w:rsidP="00E96EB3">
      <w:r>
        <w:t>8</w:t>
      </w:r>
      <w:r w:rsidR="00E96EB3">
        <w:t>. Uncomment</w:t>
      </w:r>
      <w:r w:rsidR="00627D65">
        <w:t>, compile</w:t>
      </w:r>
      <w:r w:rsidR="00EC23A3">
        <w:t xml:space="preserve"> and run test 4-3</w:t>
      </w:r>
      <w:r w:rsidR="00627D65">
        <w:t>.</w:t>
      </w:r>
    </w:p>
    <w:p w:rsidR="00596BE8" w:rsidRDefault="00596BE8" w:rsidP="003A7604"/>
    <w:p w:rsidR="003A7604" w:rsidRDefault="00462C9A" w:rsidP="003A7604">
      <w:r>
        <w:t>9</w:t>
      </w:r>
      <w:r w:rsidR="003A7604">
        <w:t xml:space="preserve">. Open the </w:t>
      </w:r>
      <w:proofErr w:type="spellStart"/>
      <w:r w:rsidR="003A7604">
        <w:t>Data.fs</w:t>
      </w:r>
      <w:proofErr w:type="spellEnd"/>
      <w:r w:rsidR="003A7604">
        <w:t xml:space="preserve"> file and add the followi</w:t>
      </w:r>
      <w:r>
        <w:t>ng code</w:t>
      </w:r>
      <w:r w:rsidR="003A7604">
        <w:t>:</w:t>
      </w:r>
    </w:p>
    <w:bookmarkStart w:id="34" w:name="_MON_1472411984"/>
    <w:bookmarkEnd w:id="34"/>
    <w:p w:rsidR="003A7604" w:rsidRDefault="00971E9A" w:rsidP="003A7604">
      <w:r>
        <w:object w:dxaOrig="9026" w:dyaOrig="2938">
          <v:shape id="_x0000_i1044" type="#_x0000_t75" style="width:453.75pt;height:2in" o:ole="">
            <v:imagedata r:id="rId54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4" DrawAspect="Content" ObjectID="_1492343131" r:id="rId55"/>
        </w:object>
      </w:r>
    </w:p>
    <w:p w:rsidR="00596BE8" w:rsidRDefault="00596BE8" w:rsidP="003A7604"/>
    <w:p w:rsidR="003A7604" w:rsidRDefault="00462C9A" w:rsidP="003A7604">
      <w:r>
        <w:t>10</w:t>
      </w:r>
      <w:r w:rsidR="003A7604">
        <w:t xml:space="preserve">. Open the file </w:t>
      </w:r>
      <w:proofErr w:type="spellStart"/>
      <w:r w:rsidR="003A7604">
        <w:t>Services.fs</w:t>
      </w:r>
      <w:proofErr w:type="spellEnd"/>
      <w:r w:rsidR="003A7604">
        <w:t xml:space="preserve"> and add the following class:</w:t>
      </w:r>
    </w:p>
    <w:p w:rsidR="003A7604" w:rsidRDefault="003A7604" w:rsidP="003A7604">
      <w:r>
        <w:t xml:space="preserve"> </w:t>
      </w:r>
      <w:bookmarkStart w:id="35" w:name="_MON_1472413541"/>
      <w:bookmarkEnd w:id="35"/>
      <w:r w:rsidR="006B4A59">
        <w:object w:dxaOrig="9026" w:dyaOrig="1826">
          <v:shape id="_x0000_i1045" type="#_x0000_t75" style="width:453.75pt;height:93pt" o:ole="">
            <v:imagedata r:id="rId5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45" DrawAspect="Content" ObjectID="_1492343132" r:id="rId57"/>
        </w:object>
      </w:r>
    </w:p>
    <w:p w:rsidR="00596BE8" w:rsidRDefault="00596BE8" w:rsidP="003A7604"/>
    <w:p w:rsidR="00815DB8" w:rsidRDefault="00815DB8" w:rsidP="00815DB8">
      <w:r>
        <w:lastRenderedPageBreak/>
        <w:t>11. Uncomment, compile and run tests 4-4 and 4-5.</w:t>
      </w:r>
    </w:p>
    <w:p w:rsidR="00815DB8" w:rsidRDefault="00815DB8" w:rsidP="003A7604"/>
    <w:p w:rsidR="003A7604" w:rsidRDefault="00596BE8" w:rsidP="003A7604">
      <w:r>
        <w:t>1</w:t>
      </w:r>
      <w:r w:rsidR="00462C9A">
        <w:t>2</w:t>
      </w:r>
      <w:r w:rsidR="003A7604">
        <w:t xml:space="preserve">. </w:t>
      </w:r>
      <w:r w:rsidR="00077975">
        <w:t xml:space="preserve">Open </w:t>
      </w:r>
      <w:proofErr w:type="spellStart"/>
      <w:r w:rsidR="00585974">
        <w:t>Program.fs</w:t>
      </w:r>
      <w:proofErr w:type="spellEnd"/>
      <w:r w:rsidR="00585974">
        <w:t>, uncomment all the code and run the application</w:t>
      </w:r>
    </w:p>
    <w:sectPr w:rsidR="003A7604">
      <w:footerReference w:type="default" r:id="rId58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C16" w:rsidRDefault="00D06C16">
      <w:pPr>
        <w:spacing w:after="0" w:line="240" w:lineRule="auto"/>
      </w:pPr>
      <w:r>
        <w:separator/>
      </w:r>
    </w:p>
  </w:endnote>
  <w:endnote w:type="continuationSeparator" w:id="0">
    <w:p w:rsidR="00D06C16" w:rsidRDefault="00D0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7233" w:rsidRDefault="00D06C16">
    <w:pPr>
      <w:pStyle w:val="Footer"/>
    </w:pPr>
    <w:sdt>
      <w:sdtPr>
        <w:alias w:val="Title"/>
        <w:tag w:val=""/>
        <w:id w:val="280004402"/>
        <w:placeholder>
          <w:docPart w:val="4D645A027C3E4C389BCCB9644A707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233">
          <w:rPr>
            <w:lang w:val="en-AU"/>
          </w:rPr>
          <w:t>F# Introduction Workshop</w:t>
        </w:r>
      </w:sdtContent>
    </w:sdt>
    <w:r w:rsidR="00437233">
      <w:ptab w:relativeTo="margin" w:alignment="right" w:leader="none"/>
    </w:r>
    <w:r w:rsidR="00437233">
      <w:fldChar w:fldCharType="begin"/>
    </w:r>
    <w:r w:rsidR="00437233">
      <w:instrText xml:space="preserve"> PAGE   \* MERGEFORMAT </w:instrText>
    </w:r>
    <w:r w:rsidR="00437233">
      <w:fldChar w:fldCharType="separate"/>
    </w:r>
    <w:r w:rsidR="00DD391A">
      <w:rPr>
        <w:noProof/>
      </w:rPr>
      <w:t>14</w:t>
    </w:r>
    <w:r w:rsidR="0043723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C16" w:rsidRDefault="00D06C16">
      <w:pPr>
        <w:spacing w:after="0" w:line="240" w:lineRule="auto"/>
      </w:pPr>
      <w:r>
        <w:separator/>
      </w:r>
    </w:p>
  </w:footnote>
  <w:footnote w:type="continuationSeparator" w:id="0">
    <w:p w:rsidR="00D06C16" w:rsidRDefault="00D0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90240"/>
    <w:multiLevelType w:val="hybridMultilevel"/>
    <w:tmpl w:val="1F16F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B56D9"/>
    <w:multiLevelType w:val="hybridMultilevel"/>
    <w:tmpl w:val="0F1A94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5C0ACF"/>
    <w:multiLevelType w:val="hybridMultilevel"/>
    <w:tmpl w:val="A4F275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TOC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7E6D0B"/>
    <w:multiLevelType w:val="hybridMultilevel"/>
    <w:tmpl w:val="2FCE36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BF438B"/>
    <w:multiLevelType w:val="hybridMultilevel"/>
    <w:tmpl w:val="E2D0F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0628"/>
    <w:multiLevelType w:val="hybridMultilevel"/>
    <w:tmpl w:val="C1CAF4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A5D"/>
    <w:rsid w:val="00002EE8"/>
    <w:rsid w:val="00004304"/>
    <w:rsid w:val="00005282"/>
    <w:rsid w:val="000055DF"/>
    <w:rsid w:val="000268D4"/>
    <w:rsid w:val="00033DB5"/>
    <w:rsid w:val="00033F69"/>
    <w:rsid w:val="00040D02"/>
    <w:rsid w:val="00050618"/>
    <w:rsid w:val="000537E1"/>
    <w:rsid w:val="00056CB8"/>
    <w:rsid w:val="000620E6"/>
    <w:rsid w:val="00067FD3"/>
    <w:rsid w:val="00077975"/>
    <w:rsid w:val="0008005D"/>
    <w:rsid w:val="0009544F"/>
    <w:rsid w:val="000A76D4"/>
    <w:rsid w:val="000B15B9"/>
    <w:rsid w:val="000B53D0"/>
    <w:rsid w:val="000B5632"/>
    <w:rsid w:val="000C0E35"/>
    <w:rsid w:val="000C3668"/>
    <w:rsid w:val="000D2674"/>
    <w:rsid w:val="000E1C6A"/>
    <w:rsid w:val="000F2A5D"/>
    <w:rsid w:val="00105680"/>
    <w:rsid w:val="00110778"/>
    <w:rsid w:val="00126892"/>
    <w:rsid w:val="001365EA"/>
    <w:rsid w:val="00194079"/>
    <w:rsid w:val="001976A0"/>
    <w:rsid w:val="001A2575"/>
    <w:rsid w:val="001B09F4"/>
    <w:rsid w:val="001E3842"/>
    <w:rsid w:val="001E5D76"/>
    <w:rsid w:val="001F229A"/>
    <w:rsid w:val="001F2544"/>
    <w:rsid w:val="001F3913"/>
    <w:rsid w:val="001F3E6B"/>
    <w:rsid w:val="001F7AD0"/>
    <w:rsid w:val="00217F4D"/>
    <w:rsid w:val="00221C06"/>
    <w:rsid w:val="00233956"/>
    <w:rsid w:val="002365F8"/>
    <w:rsid w:val="00246420"/>
    <w:rsid w:val="00274A5B"/>
    <w:rsid w:val="00293564"/>
    <w:rsid w:val="002A1E00"/>
    <w:rsid w:val="002B35C2"/>
    <w:rsid w:val="002C0186"/>
    <w:rsid w:val="002C5555"/>
    <w:rsid w:val="002E0A67"/>
    <w:rsid w:val="003019FB"/>
    <w:rsid w:val="0030691C"/>
    <w:rsid w:val="00310C8F"/>
    <w:rsid w:val="003116E3"/>
    <w:rsid w:val="003350E2"/>
    <w:rsid w:val="003405A5"/>
    <w:rsid w:val="00347C59"/>
    <w:rsid w:val="003762DE"/>
    <w:rsid w:val="0038465A"/>
    <w:rsid w:val="003A333A"/>
    <w:rsid w:val="003A7604"/>
    <w:rsid w:val="003B2474"/>
    <w:rsid w:val="003B530B"/>
    <w:rsid w:val="003C1CB9"/>
    <w:rsid w:val="003C1D19"/>
    <w:rsid w:val="003C5902"/>
    <w:rsid w:val="003C6793"/>
    <w:rsid w:val="003D0B7D"/>
    <w:rsid w:val="003D1DCB"/>
    <w:rsid w:val="003D3B40"/>
    <w:rsid w:val="003E4214"/>
    <w:rsid w:val="003E48B6"/>
    <w:rsid w:val="003E643A"/>
    <w:rsid w:val="00400472"/>
    <w:rsid w:val="00401CF1"/>
    <w:rsid w:val="004117CD"/>
    <w:rsid w:val="00415677"/>
    <w:rsid w:val="00437233"/>
    <w:rsid w:val="00442C40"/>
    <w:rsid w:val="0044306A"/>
    <w:rsid w:val="0045706E"/>
    <w:rsid w:val="00462C9A"/>
    <w:rsid w:val="00470FD1"/>
    <w:rsid w:val="004807E3"/>
    <w:rsid w:val="004907B4"/>
    <w:rsid w:val="00496784"/>
    <w:rsid w:val="00497732"/>
    <w:rsid w:val="004B2EBB"/>
    <w:rsid w:val="004B51E5"/>
    <w:rsid w:val="004E0C41"/>
    <w:rsid w:val="004E4A8D"/>
    <w:rsid w:val="004F6A48"/>
    <w:rsid w:val="00504F5B"/>
    <w:rsid w:val="00540C3A"/>
    <w:rsid w:val="00542B11"/>
    <w:rsid w:val="00543B62"/>
    <w:rsid w:val="00547719"/>
    <w:rsid w:val="00552D82"/>
    <w:rsid w:val="00553897"/>
    <w:rsid w:val="005674DF"/>
    <w:rsid w:val="00574214"/>
    <w:rsid w:val="00583262"/>
    <w:rsid w:val="00585974"/>
    <w:rsid w:val="00586354"/>
    <w:rsid w:val="00596BE8"/>
    <w:rsid w:val="005A4514"/>
    <w:rsid w:val="005C53D3"/>
    <w:rsid w:val="005E7143"/>
    <w:rsid w:val="00603316"/>
    <w:rsid w:val="006063E1"/>
    <w:rsid w:val="00627D65"/>
    <w:rsid w:val="00632FE1"/>
    <w:rsid w:val="006559C7"/>
    <w:rsid w:val="00657179"/>
    <w:rsid w:val="006634EE"/>
    <w:rsid w:val="00663532"/>
    <w:rsid w:val="00686B9D"/>
    <w:rsid w:val="006905F0"/>
    <w:rsid w:val="006A6377"/>
    <w:rsid w:val="006A6822"/>
    <w:rsid w:val="006B1D1F"/>
    <w:rsid w:val="006B2055"/>
    <w:rsid w:val="006B4A59"/>
    <w:rsid w:val="006B78B6"/>
    <w:rsid w:val="006D4E7B"/>
    <w:rsid w:val="006D59CF"/>
    <w:rsid w:val="006F25EE"/>
    <w:rsid w:val="006F3F4D"/>
    <w:rsid w:val="007023E5"/>
    <w:rsid w:val="0070253D"/>
    <w:rsid w:val="00705D2B"/>
    <w:rsid w:val="0071064E"/>
    <w:rsid w:val="0071218A"/>
    <w:rsid w:val="00714308"/>
    <w:rsid w:val="00724CED"/>
    <w:rsid w:val="00732C0C"/>
    <w:rsid w:val="00735906"/>
    <w:rsid w:val="00735FB9"/>
    <w:rsid w:val="00741FA4"/>
    <w:rsid w:val="007449BA"/>
    <w:rsid w:val="00744BDE"/>
    <w:rsid w:val="00745A0B"/>
    <w:rsid w:val="00765BEA"/>
    <w:rsid w:val="0077547E"/>
    <w:rsid w:val="007948C9"/>
    <w:rsid w:val="007A46C6"/>
    <w:rsid w:val="007B1A4B"/>
    <w:rsid w:val="007C0D60"/>
    <w:rsid w:val="007C3484"/>
    <w:rsid w:val="007D3B50"/>
    <w:rsid w:val="00815DB8"/>
    <w:rsid w:val="00821E2A"/>
    <w:rsid w:val="00830166"/>
    <w:rsid w:val="00835336"/>
    <w:rsid w:val="008547B4"/>
    <w:rsid w:val="0086789F"/>
    <w:rsid w:val="00873104"/>
    <w:rsid w:val="008759DA"/>
    <w:rsid w:val="008817F5"/>
    <w:rsid w:val="00891E93"/>
    <w:rsid w:val="00897E92"/>
    <w:rsid w:val="008D2B5F"/>
    <w:rsid w:val="008D53BB"/>
    <w:rsid w:val="008D59E6"/>
    <w:rsid w:val="008D66B7"/>
    <w:rsid w:val="008E6D93"/>
    <w:rsid w:val="008F36D7"/>
    <w:rsid w:val="009012A7"/>
    <w:rsid w:val="009065C0"/>
    <w:rsid w:val="00921132"/>
    <w:rsid w:val="00926576"/>
    <w:rsid w:val="00931CB8"/>
    <w:rsid w:val="00941D17"/>
    <w:rsid w:val="00946ADF"/>
    <w:rsid w:val="00947E63"/>
    <w:rsid w:val="009508D2"/>
    <w:rsid w:val="00950F67"/>
    <w:rsid w:val="009571A1"/>
    <w:rsid w:val="00961015"/>
    <w:rsid w:val="0096399B"/>
    <w:rsid w:val="00971E9A"/>
    <w:rsid w:val="00993D4B"/>
    <w:rsid w:val="009B1E0F"/>
    <w:rsid w:val="00A36B31"/>
    <w:rsid w:val="00A422E5"/>
    <w:rsid w:val="00A45567"/>
    <w:rsid w:val="00A46D60"/>
    <w:rsid w:val="00A53DEA"/>
    <w:rsid w:val="00A6602F"/>
    <w:rsid w:val="00A670FD"/>
    <w:rsid w:val="00A84D0F"/>
    <w:rsid w:val="00A96261"/>
    <w:rsid w:val="00AB0C26"/>
    <w:rsid w:val="00AB4BA0"/>
    <w:rsid w:val="00AB539E"/>
    <w:rsid w:val="00AC0D99"/>
    <w:rsid w:val="00AC5B4E"/>
    <w:rsid w:val="00AD64BE"/>
    <w:rsid w:val="00AF5972"/>
    <w:rsid w:val="00B06572"/>
    <w:rsid w:val="00B30A7D"/>
    <w:rsid w:val="00B31F31"/>
    <w:rsid w:val="00B554CD"/>
    <w:rsid w:val="00B77118"/>
    <w:rsid w:val="00B86845"/>
    <w:rsid w:val="00B944D4"/>
    <w:rsid w:val="00BA209D"/>
    <w:rsid w:val="00BA619A"/>
    <w:rsid w:val="00BA67BB"/>
    <w:rsid w:val="00BD0A67"/>
    <w:rsid w:val="00BD4E3B"/>
    <w:rsid w:val="00C12B75"/>
    <w:rsid w:val="00C16BF3"/>
    <w:rsid w:val="00C27301"/>
    <w:rsid w:val="00C371E2"/>
    <w:rsid w:val="00C4067E"/>
    <w:rsid w:val="00C4224B"/>
    <w:rsid w:val="00C53151"/>
    <w:rsid w:val="00C5317B"/>
    <w:rsid w:val="00C5634C"/>
    <w:rsid w:val="00C62B7B"/>
    <w:rsid w:val="00C86BB0"/>
    <w:rsid w:val="00C96D52"/>
    <w:rsid w:val="00CB5E2D"/>
    <w:rsid w:val="00CC6BBD"/>
    <w:rsid w:val="00CD57A6"/>
    <w:rsid w:val="00CE667B"/>
    <w:rsid w:val="00D037C5"/>
    <w:rsid w:val="00D03BFE"/>
    <w:rsid w:val="00D06C16"/>
    <w:rsid w:val="00D10DCC"/>
    <w:rsid w:val="00D1562E"/>
    <w:rsid w:val="00D22059"/>
    <w:rsid w:val="00D818CB"/>
    <w:rsid w:val="00D8256E"/>
    <w:rsid w:val="00D90913"/>
    <w:rsid w:val="00DC27F3"/>
    <w:rsid w:val="00DC365E"/>
    <w:rsid w:val="00DD391A"/>
    <w:rsid w:val="00DD4471"/>
    <w:rsid w:val="00DD7476"/>
    <w:rsid w:val="00DD7EC5"/>
    <w:rsid w:val="00DE158D"/>
    <w:rsid w:val="00DE2844"/>
    <w:rsid w:val="00DE290E"/>
    <w:rsid w:val="00E04D8F"/>
    <w:rsid w:val="00E14755"/>
    <w:rsid w:val="00E14F01"/>
    <w:rsid w:val="00E27244"/>
    <w:rsid w:val="00E31F70"/>
    <w:rsid w:val="00E414EA"/>
    <w:rsid w:val="00E415D3"/>
    <w:rsid w:val="00E41F9E"/>
    <w:rsid w:val="00E443E6"/>
    <w:rsid w:val="00E603F0"/>
    <w:rsid w:val="00E61283"/>
    <w:rsid w:val="00E61489"/>
    <w:rsid w:val="00E62558"/>
    <w:rsid w:val="00E630A3"/>
    <w:rsid w:val="00E66E49"/>
    <w:rsid w:val="00E8093B"/>
    <w:rsid w:val="00E96EB3"/>
    <w:rsid w:val="00EA0994"/>
    <w:rsid w:val="00EB27EE"/>
    <w:rsid w:val="00EC23A3"/>
    <w:rsid w:val="00EC28B2"/>
    <w:rsid w:val="00ED6AB1"/>
    <w:rsid w:val="00EE024A"/>
    <w:rsid w:val="00EF1A87"/>
    <w:rsid w:val="00F019DF"/>
    <w:rsid w:val="00F250AE"/>
    <w:rsid w:val="00F27849"/>
    <w:rsid w:val="00F522E2"/>
    <w:rsid w:val="00F564F4"/>
    <w:rsid w:val="00F64DAE"/>
    <w:rsid w:val="00F7002E"/>
    <w:rsid w:val="00F815C5"/>
    <w:rsid w:val="00F93E07"/>
    <w:rsid w:val="00F97607"/>
    <w:rsid w:val="00FA188F"/>
    <w:rsid w:val="00FA7352"/>
    <w:rsid w:val="00FB1B98"/>
    <w:rsid w:val="00FB2458"/>
    <w:rsid w:val="00FD79D6"/>
    <w:rsid w:val="00FE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564E52-3333-4DE8-B7DC-7E6091120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32E62" w:themeColor="text2"/>
        <w:lang w:val="en-US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1CBF0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2278F" w:themeColor="accent1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Spacing"/>
    <w:uiPriority w:val="99"/>
    <w:qFormat/>
    <w:rPr>
      <w:color w:val="FFFFFF" w:themeColor="background1"/>
      <w:sz w:val="22"/>
      <w:szCs w:val="22"/>
    </w:rPr>
  </w:style>
  <w:style w:type="paragraph" w:customStyle="1" w:styleId="TableSpace">
    <w:name w:val="Table Space"/>
    <w:basedOn w:val="NoSpacing"/>
    <w:uiPriority w:val="99"/>
    <w:pPr>
      <w:spacing w:line="14" w:lineRule="exact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caps/>
      <w:color w:val="92278F" w:themeColor="accent1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2278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6D1D6A" w:themeColor="accent1" w:themeShade="BF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Pr>
      <w:color w:val="0066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customStyle="1" w:styleId="LogoAlt">
    <w:name w:val="Logo Alt.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FooterAlt">
    <w:name w:val="Footer Alt.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1CBF0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6D1D6A" w:themeColor="accent1" w:themeShade="BF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D09BCF" w:themeColor="text2" w:themeTint="66"/>
        <w:left w:val="single" w:sz="4" w:space="0" w:color="D09BCF" w:themeColor="text2" w:themeTint="66"/>
        <w:bottom w:val="single" w:sz="4" w:space="0" w:color="D09BCF" w:themeColor="text2" w:themeTint="66"/>
        <w:right w:val="single" w:sz="4" w:space="0" w:color="D09BCF" w:themeColor="text2" w:themeTint="66"/>
        <w:insideV w:val="single" w:sz="4" w:space="0" w:color="D09BCF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92278F" w:themeFill="accent1"/>
      </w:tcPr>
    </w:tblStylePr>
    <w:tblStylePr w:type="lastRow">
      <w:rPr>
        <w:rFonts w:asciiTheme="majorHAnsi" w:hAnsiTheme="majorHAnsi"/>
        <w:b/>
        <w:caps/>
        <w:smallCaps w:val="0"/>
        <w:color w:val="92278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E8CDE7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ListParagraph">
    <w:name w:val="List Paragraph"/>
    <w:basedOn w:val="Normal"/>
    <w:uiPriority w:val="34"/>
    <w:unhideWhenUsed/>
    <w:qFormat/>
    <w:rsid w:val="001F2544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1F2544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565D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565D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A73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35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A7604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6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387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5470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8646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0869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hyperlink" Target="https://github.com/jorgef/fsharpworkshop" TargetMode="External"/><Relationship Id="rId26" Type="http://schemas.openxmlformats.org/officeDocument/2006/relationships/oleObject" Target="embeddings/oleObject5.bin"/><Relationship Id="rId39" Type="http://schemas.openxmlformats.org/officeDocument/2006/relationships/oleObject" Target="embeddings/oleObject12.bin"/><Relationship Id="rId21" Type="http://schemas.openxmlformats.org/officeDocument/2006/relationships/image" Target="media/image3.emf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47" Type="http://schemas.openxmlformats.org/officeDocument/2006/relationships/oleObject" Target="embeddings/oleObject16.bin"/><Relationship Id="rId50" Type="http://schemas.openxmlformats.org/officeDocument/2006/relationships/image" Target="media/image17.emf"/><Relationship Id="rId55" Type="http://schemas.openxmlformats.org/officeDocument/2006/relationships/oleObject" Target="embeddings/oleObject20.bin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9" Type="http://schemas.openxmlformats.org/officeDocument/2006/relationships/oleObject" Target="embeddings/oleObject7.bin"/><Relationship Id="rId11" Type="http://schemas.openxmlformats.org/officeDocument/2006/relationships/diagramQuickStyle" Target="diagrams/quickStyle1.xml"/><Relationship Id="rId24" Type="http://schemas.openxmlformats.org/officeDocument/2006/relationships/oleObject" Target="embeddings/oleObject4.bin"/><Relationship Id="rId32" Type="http://schemas.openxmlformats.org/officeDocument/2006/relationships/image" Target="media/image8.emf"/><Relationship Id="rId37" Type="http://schemas.openxmlformats.org/officeDocument/2006/relationships/oleObject" Target="embeddings/oleObject11.bin"/><Relationship Id="rId40" Type="http://schemas.openxmlformats.org/officeDocument/2006/relationships/image" Target="media/image12.e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footer" Target="footer1.xml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2.emf"/><Relationship Id="rId14" Type="http://schemas.openxmlformats.org/officeDocument/2006/relationships/image" Target="media/image1.png"/><Relationship Id="rId22" Type="http://schemas.openxmlformats.org/officeDocument/2006/relationships/oleObject" Target="embeddings/oleObject3.bin"/><Relationship Id="rId27" Type="http://schemas.openxmlformats.org/officeDocument/2006/relationships/image" Target="media/image6.emf"/><Relationship Id="rId30" Type="http://schemas.openxmlformats.org/officeDocument/2006/relationships/image" Target="media/image7.emf"/><Relationship Id="rId35" Type="http://schemas.openxmlformats.org/officeDocument/2006/relationships/oleObject" Target="embeddings/oleObject10.bin"/><Relationship Id="rId43" Type="http://schemas.openxmlformats.org/officeDocument/2006/relationships/oleObject" Target="embeddings/oleObject14.bin"/><Relationship Id="rId48" Type="http://schemas.openxmlformats.org/officeDocument/2006/relationships/image" Target="media/image16.emf"/><Relationship Id="rId56" Type="http://schemas.openxmlformats.org/officeDocument/2006/relationships/image" Target="media/image20.e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3" Type="http://schemas.openxmlformats.org/officeDocument/2006/relationships/numbering" Target="numbering.xml"/><Relationship Id="rId12" Type="http://schemas.openxmlformats.org/officeDocument/2006/relationships/diagramColors" Target="diagrams/colors1.xml"/><Relationship Id="rId17" Type="http://schemas.openxmlformats.org/officeDocument/2006/relationships/hyperlink" Target="http://fsharpworkshop.com/" TargetMode="External"/><Relationship Id="rId25" Type="http://schemas.openxmlformats.org/officeDocument/2006/relationships/image" Target="media/image5.emf"/><Relationship Id="rId33" Type="http://schemas.openxmlformats.org/officeDocument/2006/relationships/oleObject" Target="embeddings/oleObject9.bin"/><Relationship Id="rId38" Type="http://schemas.openxmlformats.org/officeDocument/2006/relationships/image" Target="media/image11.emf"/><Relationship Id="rId46" Type="http://schemas.openxmlformats.org/officeDocument/2006/relationships/image" Target="media/image15.emf"/><Relationship Id="rId59" Type="http://schemas.openxmlformats.org/officeDocument/2006/relationships/fontTable" Target="fontTable.xml"/><Relationship Id="rId20" Type="http://schemas.openxmlformats.org/officeDocument/2006/relationships/oleObject" Target="embeddings/oleObject2.bin"/><Relationship Id="rId41" Type="http://schemas.openxmlformats.org/officeDocument/2006/relationships/oleObject" Target="embeddings/oleObject13.bin"/><Relationship Id="rId54" Type="http://schemas.openxmlformats.org/officeDocument/2006/relationships/image" Target="media/image1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4.emf"/><Relationship Id="rId28" Type="http://schemas.openxmlformats.org/officeDocument/2006/relationships/oleObject" Target="embeddings/oleObject6.bin"/><Relationship Id="rId36" Type="http://schemas.openxmlformats.org/officeDocument/2006/relationships/image" Target="media/image10.e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Relationship Id="rId10" Type="http://schemas.openxmlformats.org/officeDocument/2006/relationships/diagramLayout" Target="diagrams/layout1.xml"/><Relationship Id="rId31" Type="http://schemas.openxmlformats.org/officeDocument/2006/relationships/oleObject" Target="embeddings/oleObject8.bin"/><Relationship Id="rId44" Type="http://schemas.openxmlformats.org/officeDocument/2006/relationships/image" Target="media/image14.emf"/><Relationship Id="rId52" Type="http://schemas.openxmlformats.org/officeDocument/2006/relationships/image" Target="media/image18.emf"/><Relationship Id="rId6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diagramData" Target="diagrams/data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Business%20plan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17E94F-E9B3-4D01-94CF-BF84BB0D10D6}" type="doc">
      <dgm:prSet loTypeId="urn:microsoft.com/office/officeart/2005/8/layout/gear1" loCatId="relationship" qsTypeId="urn:microsoft.com/office/officeart/2005/8/quickstyle/simple2" qsCatId="simple" csTypeId="urn:microsoft.com/office/officeart/2005/8/colors/accent2_2" csCatId="accent2" phldr="1"/>
      <dgm:spPr/>
      <dgm:t>
        <a:bodyPr/>
        <a:lstStyle/>
        <a:p>
          <a:endParaRPr lang="en-AU"/>
        </a:p>
      </dgm:t>
    </dgm:pt>
    <dgm:pt modelId="{06ED21E7-79B8-4963-B94D-883701CCEBF3}">
      <dgm:prSet phldrT="[Text]"/>
      <dgm:spPr/>
      <dgm:t>
        <a:bodyPr/>
        <a:lstStyle/>
        <a:p>
          <a:r>
            <a:rPr lang="en-AU" b="1" dirty="0" smtClean="0"/>
            <a:t>Practice</a:t>
          </a:r>
          <a:endParaRPr lang="en-AU" b="1" dirty="0"/>
        </a:p>
      </dgm:t>
    </dgm:pt>
    <dgm:pt modelId="{380D9EA7-FEF4-489C-9D34-23476C090D00}" type="parTrans" cxnId="{1C02A1B8-D870-4950-B2B0-B2102126D06B}">
      <dgm:prSet/>
      <dgm:spPr/>
      <dgm:t>
        <a:bodyPr/>
        <a:lstStyle/>
        <a:p>
          <a:endParaRPr lang="en-AU"/>
        </a:p>
      </dgm:t>
    </dgm:pt>
    <dgm:pt modelId="{8AED33B6-67C8-410C-BB34-1C1F37AD78CD}" type="sibTrans" cxnId="{1C02A1B8-D870-4950-B2B0-B2102126D06B}">
      <dgm:prSet/>
      <dgm:spPr/>
      <dgm:t>
        <a:bodyPr/>
        <a:lstStyle/>
        <a:p>
          <a:endParaRPr lang="en-AU"/>
        </a:p>
      </dgm:t>
    </dgm:pt>
    <dgm:pt modelId="{9FE8FA85-5A27-42A9-90CB-EFE270BBC4D8}">
      <dgm:prSet phldrT="[Text]"/>
      <dgm:spPr/>
      <dgm:t>
        <a:bodyPr/>
        <a:lstStyle/>
        <a:p>
          <a:r>
            <a:rPr lang="en-AU" b="1" dirty="0" smtClean="0"/>
            <a:t>Theory</a:t>
          </a:r>
          <a:endParaRPr lang="en-AU" b="1" dirty="0"/>
        </a:p>
      </dgm:t>
    </dgm:pt>
    <dgm:pt modelId="{1B8E77EF-3DD3-4E38-B208-5B07FF4B5E40}" type="sibTrans" cxnId="{2245E8C0-0DE4-4CB2-8629-5E7F6E6C997D}">
      <dgm:prSet/>
      <dgm:spPr/>
      <dgm:t>
        <a:bodyPr/>
        <a:lstStyle/>
        <a:p>
          <a:endParaRPr lang="en-AU"/>
        </a:p>
      </dgm:t>
    </dgm:pt>
    <dgm:pt modelId="{5F31B0A1-7A1E-4774-97C8-474CB2EC5D57}" type="parTrans" cxnId="{2245E8C0-0DE4-4CB2-8629-5E7F6E6C997D}">
      <dgm:prSet/>
      <dgm:spPr/>
      <dgm:t>
        <a:bodyPr/>
        <a:lstStyle/>
        <a:p>
          <a:endParaRPr lang="en-AU"/>
        </a:p>
      </dgm:t>
    </dgm:pt>
    <dgm:pt modelId="{435CF0AE-72B1-496C-B685-5BF4899CD401}" type="pres">
      <dgm:prSet presAssocID="{CE17E94F-E9B3-4D01-94CF-BF84BB0D10D6}" presName="composite" presStyleCnt="0">
        <dgm:presLayoutVars>
          <dgm:chMax val="3"/>
          <dgm:animLvl val="lvl"/>
          <dgm:resizeHandles val="exact"/>
        </dgm:presLayoutVars>
      </dgm:prSet>
      <dgm:spPr/>
      <dgm:t>
        <a:bodyPr/>
        <a:lstStyle/>
        <a:p>
          <a:endParaRPr lang="en-AU"/>
        </a:p>
      </dgm:t>
    </dgm:pt>
    <dgm:pt modelId="{005B9784-283A-42A4-8873-35CDA8D50128}" type="pres">
      <dgm:prSet presAssocID="{06ED21E7-79B8-4963-B94D-883701CCEBF3}" presName="gear1" presStyleLbl="node1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EB2F1A30-DFF1-4E79-AEDD-DD191798CE03}" type="pres">
      <dgm:prSet presAssocID="{06ED21E7-79B8-4963-B94D-883701CCEBF3}" presName="gear1srcNode" presStyleLbl="node1" presStyleIdx="0" presStyleCnt="2"/>
      <dgm:spPr/>
      <dgm:t>
        <a:bodyPr/>
        <a:lstStyle/>
        <a:p>
          <a:endParaRPr lang="en-AU"/>
        </a:p>
      </dgm:t>
    </dgm:pt>
    <dgm:pt modelId="{322547BF-FA17-4E5C-975E-1E2365FEC96B}" type="pres">
      <dgm:prSet presAssocID="{06ED21E7-79B8-4963-B94D-883701CCEBF3}" presName="gear1dstNode" presStyleLbl="node1" presStyleIdx="0" presStyleCnt="2"/>
      <dgm:spPr/>
      <dgm:t>
        <a:bodyPr/>
        <a:lstStyle/>
        <a:p>
          <a:endParaRPr lang="en-AU"/>
        </a:p>
      </dgm:t>
    </dgm:pt>
    <dgm:pt modelId="{A51FD8ED-619E-490B-A7DB-8E2B070B165E}" type="pres">
      <dgm:prSet presAssocID="{9FE8FA85-5A27-42A9-90CB-EFE270BBC4D8}" presName="gear2" presStyleLbl="node1" presStyleIdx="1" presStyleCnt="2" custScaleX="118242" custScaleY="124568" custLinFactNeighborX="-14442" custLinFactNeighborY="-11709">
        <dgm:presLayoutVars>
          <dgm:chMax val="1"/>
          <dgm:bulletEnabled val="1"/>
        </dgm:presLayoutVars>
      </dgm:prSet>
      <dgm:spPr/>
      <dgm:t>
        <a:bodyPr/>
        <a:lstStyle/>
        <a:p>
          <a:endParaRPr lang="en-AU"/>
        </a:p>
      </dgm:t>
    </dgm:pt>
    <dgm:pt modelId="{DF31AEBD-271A-4B6B-89F0-55F0D6606C0B}" type="pres">
      <dgm:prSet presAssocID="{9FE8FA85-5A27-42A9-90CB-EFE270BBC4D8}" presName="gear2srcNode" presStyleLbl="node1" presStyleIdx="1" presStyleCnt="2"/>
      <dgm:spPr/>
      <dgm:t>
        <a:bodyPr/>
        <a:lstStyle/>
        <a:p>
          <a:endParaRPr lang="en-AU"/>
        </a:p>
      </dgm:t>
    </dgm:pt>
    <dgm:pt modelId="{EE7CE306-6469-41A4-84AD-FC336EBAA72A}" type="pres">
      <dgm:prSet presAssocID="{9FE8FA85-5A27-42A9-90CB-EFE270BBC4D8}" presName="gear2dstNode" presStyleLbl="node1" presStyleIdx="1" presStyleCnt="2"/>
      <dgm:spPr/>
      <dgm:t>
        <a:bodyPr/>
        <a:lstStyle/>
        <a:p>
          <a:endParaRPr lang="en-AU"/>
        </a:p>
      </dgm:t>
    </dgm:pt>
    <dgm:pt modelId="{E37894A0-CA82-4B21-891C-DD34C3EC6A39}" type="pres">
      <dgm:prSet presAssocID="{8AED33B6-67C8-410C-BB34-1C1F37AD78CD}" presName="connector1" presStyleLbl="sibTrans2D1" presStyleIdx="0" presStyleCnt="2"/>
      <dgm:spPr/>
      <dgm:t>
        <a:bodyPr/>
        <a:lstStyle/>
        <a:p>
          <a:endParaRPr lang="en-AU"/>
        </a:p>
      </dgm:t>
    </dgm:pt>
    <dgm:pt modelId="{34573F20-AECD-4E48-90F8-D213EA67693E}" type="pres">
      <dgm:prSet presAssocID="{1B8E77EF-3DD3-4E38-B208-5B07FF4B5E40}" presName="connector2" presStyleLbl="sibTrans2D1" presStyleIdx="1" presStyleCnt="2" custAng="20120156" custLinFactNeighborX="-27803"/>
      <dgm:spPr/>
      <dgm:t>
        <a:bodyPr/>
        <a:lstStyle/>
        <a:p>
          <a:endParaRPr lang="en-AU"/>
        </a:p>
      </dgm:t>
    </dgm:pt>
  </dgm:ptLst>
  <dgm:cxnLst>
    <dgm:cxn modelId="{822490C7-C8F3-4387-8C86-181A2BB823B3}" type="presOf" srcId="{9FE8FA85-5A27-42A9-90CB-EFE270BBC4D8}" destId="{EE7CE306-6469-41A4-84AD-FC336EBAA72A}" srcOrd="2" destOrd="0" presId="urn:microsoft.com/office/officeart/2005/8/layout/gear1"/>
    <dgm:cxn modelId="{ED812323-DA0D-49AE-A3E7-A731AD86E279}" type="presOf" srcId="{CE17E94F-E9B3-4D01-94CF-BF84BB0D10D6}" destId="{435CF0AE-72B1-496C-B685-5BF4899CD401}" srcOrd="0" destOrd="0" presId="urn:microsoft.com/office/officeart/2005/8/layout/gear1"/>
    <dgm:cxn modelId="{2DA0951F-2A80-4EA9-ADFC-08BADA886DDC}" type="presOf" srcId="{9FE8FA85-5A27-42A9-90CB-EFE270BBC4D8}" destId="{DF31AEBD-271A-4B6B-89F0-55F0D6606C0B}" srcOrd="1" destOrd="0" presId="urn:microsoft.com/office/officeart/2005/8/layout/gear1"/>
    <dgm:cxn modelId="{22719A96-D309-4C69-9D27-D731F9BD3956}" type="presOf" srcId="{8AED33B6-67C8-410C-BB34-1C1F37AD78CD}" destId="{E37894A0-CA82-4B21-891C-DD34C3EC6A39}" srcOrd="0" destOrd="0" presId="urn:microsoft.com/office/officeart/2005/8/layout/gear1"/>
    <dgm:cxn modelId="{AA6DB137-BCC5-4D8E-BD8D-97A397E411F7}" type="presOf" srcId="{9FE8FA85-5A27-42A9-90CB-EFE270BBC4D8}" destId="{A51FD8ED-619E-490B-A7DB-8E2B070B165E}" srcOrd="0" destOrd="0" presId="urn:microsoft.com/office/officeart/2005/8/layout/gear1"/>
    <dgm:cxn modelId="{3CDD4F2A-556D-4681-A30D-4935DB5E92F7}" type="presOf" srcId="{06ED21E7-79B8-4963-B94D-883701CCEBF3}" destId="{005B9784-283A-42A4-8873-35CDA8D50128}" srcOrd="0" destOrd="0" presId="urn:microsoft.com/office/officeart/2005/8/layout/gear1"/>
    <dgm:cxn modelId="{2245E8C0-0DE4-4CB2-8629-5E7F6E6C997D}" srcId="{CE17E94F-E9B3-4D01-94CF-BF84BB0D10D6}" destId="{9FE8FA85-5A27-42A9-90CB-EFE270BBC4D8}" srcOrd="1" destOrd="0" parTransId="{5F31B0A1-7A1E-4774-97C8-474CB2EC5D57}" sibTransId="{1B8E77EF-3DD3-4E38-B208-5B07FF4B5E40}"/>
    <dgm:cxn modelId="{1C02A1B8-D870-4950-B2B0-B2102126D06B}" srcId="{CE17E94F-E9B3-4D01-94CF-BF84BB0D10D6}" destId="{06ED21E7-79B8-4963-B94D-883701CCEBF3}" srcOrd="0" destOrd="0" parTransId="{380D9EA7-FEF4-489C-9D34-23476C090D00}" sibTransId="{8AED33B6-67C8-410C-BB34-1C1F37AD78CD}"/>
    <dgm:cxn modelId="{8938C6B9-4C95-472E-9A89-05A04CF76FA6}" type="presOf" srcId="{06ED21E7-79B8-4963-B94D-883701CCEBF3}" destId="{EB2F1A30-DFF1-4E79-AEDD-DD191798CE03}" srcOrd="1" destOrd="0" presId="urn:microsoft.com/office/officeart/2005/8/layout/gear1"/>
    <dgm:cxn modelId="{F8502E1C-66C8-434B-BB9F-A61531BA7FC4}" type="presOf" srcId="{1B8E77EF-3DD3-4E38-B208-5B07FF4B5E40}" destId="{34573F20-AECD-4E48-90F8-D213EA67693E}" srcOrd="0" destOrd="0" presId="urn:microsoft.com/office/officeart/2005/8/layout/gear1"/>
    <dgm:cxn modelId="{470A8CCB-4EFB-4AB5-BCB3-A55B3FCEC5D6}" type="presOf" srcId="{06ED21E7-79B8-4963-B94D-883701CCEBF3}" destId="{322547BF-FA17-4E5C-975E-1E2365FEC96B}" srcOrd="2" destOrd="0" presId="urn:microsoft.com/office/officeart/2005/8/layout/gear1"/>
    <dgm:cxn modelId="{DB57A3DC-4B4C-4CFD-912E-25835A8C3404}" type="presParOf" srcId="{435CF0AE-72B1-496C-B685-5BF4899CD401}" destId="{005B9784-283A-42A4-8873-35CDA8D50128}" srcOrd="0" destOrd="0" presId="urn:microsoft.com/office/officeart/2005/8/layout/gear1"/>
    <dgm:cxn modelId="{FE85A764-4F98-418D-8279-D73EFCC75FEC}" type="presParOf" srcId="{435CF0AE-72B1-496C-B685-5BF4899CD401}" destId="{EB2F1A30-DFF1-4E79-AEDD-DD191798CE03}" srcOrd="1" destOrd="0" presId="urn:microsoft.com/office/officeart/2005/8/layout/gear1"/>
    <dgm:cxn modelId="{9404437B-C604-4AEB-A95F-F589AA9D13D6}" type="presParOf" srcId="{435CF0AE-72B1-496C-B685-5BF4899CD401}" destId="{322547BF-FA17-4E5C-975E-1E2365FEC96B}" srcOrd="2" destOrd="0" presId="urn:microsoft.com/office/officeart/2005/8/layout/gear1"/>
    <dgm:cxn modelId="{F69C9DF4-1831-46A7-ABCC-FF7B0A707F11}" type="presParOf" srcId="{435CF0AE-72B1-496C-B685-5BF4899CD401}" destId="{A51FD8ED-619E-490B-A7DB-8E2B070B165E}" srcOrd="3" destOrd="0" presId="urn:microsoft.com/office/officeart/2005/8/layout/gear1"/>
    <dgm:cxn modelId="{71BF5602-4417-4D31-9732-191113C29207}" type="presParOf" srcId="{435CF0AE-72B1-496C-B685-5BF4899CD401}" destId="{DF31AEBD-271A-4B6B-89F0-55F0D6606C0B}" srcOrd="4" destOrd="0" presId="urn:microsoft.com/office/officeart/2005/8/layout/gear1"/>
    <dgm:cxn modelId="{A342E8BA-D0F5-4D23-AA5E-3692D5F20534}" type="presParOf" srcId="{435CF0AE-72B1-496C-B685-5BF4899CD401}" destId="{EE7CE306-6469-41A4-84AD-FC336EBAA72A}" srcOrd="5" destOrd="0" presId="urn:microsoft.com/office/officeart/2005/8/layout/gear1"/>
    <dgm:cxn modelId="{4E584066-32C1-4286-8883-F6B9944A8809}" type="presParOf" srcId="{435CF0AE-72B1-496C-B685-5BF4899CD401}" destId="{E37894A0-CA82-4B21-891C-DD34C3EC6A39}" srcOrd="6" destOrd="0" presId="urn:microsoft.com/office/officeart/2005/8/layout/gear1"/>
    <dgm:cxn modelId="{7E19B7E1-E823-4D8B-B8F9-56E370E564A6}" type="presParOf" srcId="{435CF0AE-72B1-496C-B685-5BF4899CD401}" destId="{34573F20-AECD-4E48-90F8-D213EA67693E}" srcOrd="7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5B9784-283A-42A4-8873-35CDA8D50128}">
      <dsp:nvSpPr>
        <dsp:cNvPr id="0" name=""/>
        <dsp:cNvSpPr/>
      </dsp:nvSpPr>
      <dsp:spPr>
        <a:xfrm>
          <a:off x="2195119" y="872534"/>
          <a:ext cx="1371125" cy="1371125"/>
        </a:xfrm>
        <a:prstGeom prst="gear9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Practice</a:t>
          </a:r>
          <a:endParaRPr lang="en-AU" sz="1400" b="1" kern="1200" dirty="0"/>
        </a:p>
      </dsp:txBody>
      <dsp:txXfrm>
        <a:off x="2470776" y="1193713"/>
        <a:ext cx="819811" cy="704787"/>
      </dsp:txXfrm>
    </dsp:sp>
    <dsp:sp modelId="{A51FD8ED-619E-490B-A7DB-8E2B070B165E}">
      <dsp:nvSpPr>
        <dsp:cNvPr id="0" name=""/>
        <dsp:cNvSpPr/>
      </dsp:nvSpPr>
      <dsp:spPr>
        <a:xfrm>
          <a:off x="1162407" y="309196"/>
          <a:ext cx="1179088" cy="1242170"/>
        </a:xfrm>
        <a:prstGeom prst="gear6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400" b="1" kern="1200" dirty="0" smtClean="0"/>
            <a:t>Theory</a:t>
          </a:r>
          <a:endParaRPr lang="en-AU" sz="1400" b="1" kern="1200" dirty="0"/>
        </a:p>
      </dsp:txBody>
      <dsp:txXfrm>
        <a:off x="1459246" y="617136"/>
        <a:ext cx="585410" cy="626290"/>
      </dsp:txXfrm>
    </dsp:sp>
    <dsp:sp modelId="{E37894A0-CA82-4B21-891C-DD34C3EC6A39}">
      <dsp:nvSpPr>
        <dsp:cNvPr id="0" name=""/>
        <dsp:cNvSpPr/>
      </dsp:nvSpPr>
      <dsp:spPr>
        <a:xfrm>
          <a:off x="2220109" y="659782"/>
          <a:ext cx="1686484" cy="1686484"/>
        </a:xfrm>
        <a:prstGeom prst="circularArrow">
          <a:avLst>
            <a:gd name="adj1" fmla="val 4878"/>
            <a:gd name="adj2" fmla="val 312630"/>
            <a:gd name="adj3" fmla="val 2973501"/>
            <a:gd name="adj4" fmla="val 15469069"/>
            <a:gd name="adj5" fmla="val 5691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4573F20-AECD-4E48-90F8-D213EA67693E}">
      <dsp:nvSpPr>
        <dsp:cNvPr id="0" name=""/>
        <dsp:cNvSpPr/>
      </dsp:nvSpPr>
      <dsp:spPr>
        <a:xfrm rot="20120156">
          <a:off x="866245" y="335112"/>
          <a:ext cx="1275146" cy="1275146"/>
        </a:xfrm>
        <a:prstGeom prst="leftCircularArrow">
          <a:avLst>
            <a:gd name="adj1" fmla="val 6452"/>
            <a:gd name="adj2" fmla="val 429999"/>
            <a:gd name="adj3" fmla="val 10489124"/>
            <a:gd name="adj4" fmla="val 14837806"/>
            <a:gd name="adj5" fmla="val 7527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45A027C3E4C389BCCB9644A707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E4444D-1FBA-47FB-B3FA-187072369B99}"/>
      </w:docPartPr>
      <w:docPartBody>
        <w:p w:rsidR="00E213A4" w:rsidRDefault="006110FF">
          <w:pPr>
            <w:pStyle w:val="4D645A027C3E4C389BCCB9644A707CF0"/>
          </w:pPr>
          <w:r>
            <w:t>[Business Plan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639"/>
    <w:rsid w:val="00075FDC"/>
    <w:rsid w:val="000B5E3A"/>
    <w:rsid w:val="00114D05"/>
    <w:rsid w:val="001F6720"/>
    <w:rsid w:val="00222C92"/>
    <w:rsid w:val="00247955"/>
    <w:rsid w:val="00271777"/>
    <w:rsid w:val="00327A65"/>
    <w:rsid w:val="003D494B"/>
    <w:rsid w:val="004374C3"/>
    <w:rsid w:val="00443E19"/>
    <w:rsid w:val="00531D99"/>
    <w:rsid w:val="006105F2"/>
    <w:rsid w:val="006110FF"/>
    <w:rsid w:val="00615C05"/>
    <w:rsid w:val="00636217"/>
    <w:rsid w:val="006A333E"/>
    <w:rsid w:val="00770CBA"/>
    <w:rsid w:val="007748AF"/>
    <w:rsid w:val="00862B69"/>
    <w:rsid w:val="008C0841"/>
    <w:rsid w:val="00966A51"/>
    <w:rsid w:val="009F057C"/>
    <w:rsid w:val="00A03639"/>
    <w:rsid w:val="00A114E5"/>
    <w:rsid w:val="00AA0251"/>
    <w:rsid w:val="00AF58F3"/>
    <w:rsid w:val="00BA1EAB"/>
    <w:rsid w:val="00BA7574"/>
    <w:rsid w:val="00BC7246"/>
    <w:rsid w:val="00C4323B"/>
    <w:rsid w:val="00C60711"/>
    <w:rsid w:val="00C627E0"/>
    <w:rsid w:val="00D12557"/>
    <w:rsid w:val="00D25E1E"/>
    <w:rsid w:val="00D63A76"/>
    <w:rsid w:val="00D874F0"/>
    <w:rsid w:val="00DF0D8A"/>
    <w:rsid w:val="00E213A4"/>
    <w:rsid w:val="00E60614"/>
    <w:rsid w:val="00E6110C"/>
    <w:rsid w:val="00EA1D19"/>
    <w:rsid w:val="00F620E0"/>
    <w:rsid w:val="00F7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027FF6871D4D398D0A1652E957890F">
    <w:name w:val="86027FF6871D4D398D0A1652E957890F"/>
  </w:style>
  <w:style w:type="paragraph" w:customStyle="1" w:styleId="210F465F37A240F8A4FC7FBFCF468B4D">
    <w:name w:val="210F465F37A240F8A4FC7FBFCF468B4D"/>
  </w:style>
  <w:style w:type="paragraph" w:customStyle="1" w:styleId="A5F91D6B9A964C85B5CBBF53CAFDB65A">
    <w:name w:val="A5F91D6B9A964C85B5CBBF53CAFDB65A"/>
  </w:style>
  <w:style w:type="paragraph" w:customStyle="1" w:styleId="5A9C544A318649DAB348D7AAF863380D">
    <w:name w:val="5A9C544A318649DAB348D7AAF863380D"/>
  </w:style>
  <w:style w:type="paragraph" w:customStyle="1" w:styleId="C05576503C0C48608D3E4C5D8B379D91">
    <w:name w:val="C05576503C0C48608D3E4C5D8B379D91"/>
  </w:style>
  <w:style w:type="paragraph" w:customStyle="1" w:styleId="E88657264D404696BD3E555438C289F7">
    <w:name w:val="E88657264D404696BD3E555438C289F7"/>
  </w:style>
  <w:style w:type="paragraph" w:customStyle="1" w:styleId="10405F5D8B2A46658A287E7D6FDBFEF2">
    <w:name w:val="10405F5D8B2A46658A287E7D6FDBFEF2"/>
  </w:style>
  <w:style w:type="paragraph" w:customStyle="1" w:styleId="C563AED6E95E4271A0B6C7DC90D36DE0">
    <w:name w:val="C563AED6E95E4271A0B6C7DC90D36DE0"/>
  </w:style>
  <w:style w:type="paragraph" w:customStyle="1" w:styleId="4D645A027C3E4C389BCCB9644A707CF0">
    <w:name w:val="4D645A027C3E4C389BCCB9644A707CF0"/>
  </w:style>
  <w:style w:type="paragraph" w:customStyle="1" w:styleId="E957EC618760472289A938E8CDB6CF1D">
    <w:name w:val="E957EC618760472289A938E8CDB6CF1D"/>
  </w:style>
  <w:style w:type="paragraph" w:customStyle="1" w:styleId="729FBBA1F5C44A9687380EC15CE7A279">
    <w:name w:val="729FBBA1F5C44A9687380EC15CE7A279"/>
    <w:rsid w:val="00A03639"/>
  </w:style>
  <w:style w:type="paragraph" w:customStyle="1" w:styleId="9017FDB4C8B546D7BC780D91B16AC0FC">
    <w:name w:val="9017FDB4C8B546D7BC780D91B16AC0FC"/>
    <w:rsid w:val="00A03639"/>
  </w:style>
  <w:style w:type="paragraph" w:customStyle="1" w:styleId="702D5EA02ECD4013AAF4BBA85DAEB090">
    <w:name w:val="702D5EA02ECD4013AAF4BBA85DAEB090"/>
    <w:rsid w:val="00A03639"/>
  </w:style>
  <w:style w:type="paragraph" w:customStyle="1" w:styleId="B4BF15597B5D4670A4082674D5FA7CDB">
    <w:name w:val="B4BF15597B5D4670A4082674D5FA7CDB"/>
    <w:rsid w:val="00A03639"/>
  </w:style>
  <w:style w:type="paragraph" w:customStyle="1" w:styleId="DFADAC4F342C4D05AA106BE8E62CDEA4">
    <w:name w:val="DFADAC4F342C4D05AA106BE8E62CDEA4"/>
    <w:rsid w:val="006105F2"/>
  </w:style>
  <w:style w:type="paragraph" w:customStyle="1" w:styleId="89AFAAE08EA241A5957C34B2502F4B26">
    <w:name w:val="89AFAAE08EA241A5957C34B2502F4B26"/>
    <w:rsid w:val="006105F2"/>
  </w:style>
  <w:style w:type="paragraph" w:customStyle="1" w:styleId="09B1B20866CB4D5C9918DBFB99F5FFFA">
    <w:name w:val="09B1B20866CB4D5C9918DBFB99F5FFFA"/>
    <w:rsid w:val="00610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44914C-6555-40F1-BF45-883D3BE9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plan.dotx</Template>
  <TotalTime>452</TotalTime>
  <Pages>1</Pages>
  <Words>1398</Words>
  <Characters>7970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F# Introduction Workshop</vt:lpstr>
    </vt:vector>
  </TitlesOfParts>
  <Company/>
  <LinksUpToDate>false</LinksUpToDate>
  <CharactersWithSpaces>9350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F# Introduction Workshop</dc:title>
  <dc:subject>Jorge Fioranelli</dc:subject>
  <dc:creator>Jorge Fioranelli</dc:creator>
  <cp:keywords/>
  <dc:description/>
  <cp:lastModifiedBy>Jorge Fioranelli</cp:lastModifiedBy>
  <cp:revision>88</cp:revision>
  <cp:lastPrinted>2015-05-05T04:56:00Z</cp:lastPrinted>
  <dcterms:created xsi:type="dcterms:W3CDTF">2014-11-05T10:22:00Z</dcterms:created>
  <dcterms:modified xsi:type="dcterms:W3CDTF">2015-05-05T04:56:00Z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