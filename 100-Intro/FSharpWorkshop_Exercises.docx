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4C1539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4C1539" w:rsidRDefault="00AE7A85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V3.2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C1539" w:rsidRDefault="004C1539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C1539" w:rsidRDefault="004C1539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4C1539" w:rsidRDefault="00AE7A85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Aug-2017</w:t>
                                      </w:r>
                                    </w:p>
                                  </w:tc>
                                </w:tr>
                              </w:tbl>
                              <w:p w:rsidR="004C1539" w:rsidRDefault="004C1539">
                                <w:pPr>
                                  <w:pStyle w:val="TableSpace"/>
                                </w:pPr>
                                <w:r>
                                  <w:t>SSeasdfad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4C1539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4C1539" w:rsidRDefault="00AE7A85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V3.2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C1539" w:rsidRDefault="004C1539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C1539" w:rsidRDefault="004C1539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4C1539" w:rsidRDefault="00AE7A85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Aug-2017</w:t>
                                </w:r>
                              </w:p>
                            </w:tc>
                          </w:tr>
                        </w:tbl>
                        <w:p w:rsidR="004C1539" w:rsidRDefault="004C1539">
                          <w:pPr>
                            <w:pStyle w:val="TableSpace"/>
                          </w:pPr>
                          <w:r>
                            <w:t>SSeasdfad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1539" w:rsidRDefault="00E93493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C1539" w:rsidRPr="00C5317B">
                                      <w:t>F#</w:t>
                                    </w:r>
                                    <w:r w:rsidR="004C1539">
                                      <w:t xml:space="preserve"> Workshop</w:t>
                                    </w:r>
                                  </w:sdtContent>
                                </w:sdt>
                                <w:r w:rsidR="004C1539">
                                  <w:t xml:space="preserve"> </w:t>
                                </w:r>
                              </w:p>
                              <w:p w:rsidR="004C1539" w:rsidRPr="00246420" w:rsidRDefault="004C1539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  <w:r w:rsidR="0034431F">
                                  <w:rPr>
                                    <w:sz w:val="56"/>
                                  </w:rPr>
                                  <w:t xml:space="preserve"> Guide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4C1539" w:rsidRDefault="00D56793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C1539" w:rsidRPr="00C5317B">
                                <w:t>F#</w:t>
                              </w:r>
                              <w:r w:rsidR="004C1539">
                                <w:t xml:space="preserve"> Workshop</w:t>
                              </w:r>
                            </w:sdtContent>
                          </w:sdt>
                          <w:r w:rsidR="004C1539">
                            <w:t xml:space="preserve"> </w:t>
                          </w:r>
                        </w:p>
                        <w:p w:rsidR="004C1539" w:rsidRPr="00246420" w:rsidRDefault="004C1539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  <w:r w:rsidR="0034431F">
                            <w:rPr>
                              <w:sz w:val="56"/>
                            </w:rPr>
                            <w:t xml:space="preserve"> Guide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p w:rsidR="00540C3A" w:rsidRDefault="00CD57A6" w:rsidP="00540C3A">
      <w:pPr>
        <w:pStyle w:val="Heading1"/>
      </w:pPr>
      <w:bookmarkStart w:id="0" w:name="_Toc439596078"/>
      <w:r>
        <w:lastRenderedPageBreak/>
        <w:t>Introduction</w:t>
      </w:r>
      <w:bookmarkEnd w:id="0"/>
    </w:p>
    <w:p w:rsidR="000B53D0" w:rsidRDefault="000B53D0" w:rsidP="00540C3A">
      <w:r>
        <w:t>Do you want to learn F# and Functional Programming? Well, you better start coding!</w:t>
      </w:r>
      <w:r w:rsidR="003628D1">
        <w:t xml:space="preserve"> </w:t>
      </w:r>
      <w:r w:rsidR="00DC27F3">
        <w:t>Learning a new programming</w:t>
      </w:r>
      <w:r>
        <w:t xml:space="preserve"> language</w:t>
      </w:r>
      <w:r w:rsidR="00DC27F3">
        <w:t xml:space="preserve"> is not easy</w:t>
      </w:r>
      <w:r>
        <w:t xml:space="preserve">, </w:t>
      </w:r>
      <w:r w:rsidR="00DC27F3">
        <w:t>on top of reading a lot</w:t>
      </w:r>
      <w:r>
        <w:t xml:space="preserve"> you need to practice even more.</w:t>
      </w:r>
    </w:p>
    <w:p w:rsidR="003E4214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  <w:r w:rsidR="003628D1">
        <w:t xml:space="preserve"> </w:t>
      </w:r>
      <w:r w:rsidR="003E4214"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 w:rsidR="003E4214"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8C7418" w:rsidRDefault="008C7418" w:rsidP="00540C3A"/>
    <w:p w:rsidR="00DC27F3" w:rsidRDefault="00734265" w:rsidP="003E4214">
      <w:pPr>
        <w:pStyle w:val="Heading2"/>
      </w:pPr>
      <w:bookmarkStart w:id="1" w:name="_Toc398747067"/>
      <w:r>
        <w:t>Pre-r</w:t>
      </w:r>
      <w:r w:rsidR="00976D7B">
        <w:t>equisites</w:t>
      </w:r>
    </w:p>
    <w:p w:rsidR="008C7418" w:rsidRPr="008C7418" w:rsidRDefault="008C7418" w:rsidP="008C7418"/>
    <w:p w:rsidR="00976D7B" w:rsidRDefault="00976D7B" w:rsidP="00976D7B">
      <w:pPr>
        <w:pStyle w:val="Heading3"/>
      </w:pPr>
      <w:r>
        <w:t>Windows</w:t>
      </w:r>
    </w:p>
    <w:p w:rsidR="00976D7B" w:rsidRDefault="00976D7B" w:rsidP="001B3073">
      <w:pPr>
        <w:pStyle w:val="ListParagraph"/>
        <w:numPr>
          <w:ilvl w:val="0"/>
          <w:numId w:val="11"/>
        </w:numPr>
      </w:pPr>
      <w:r>
        <w:t>Visual Studio 2015 Community</w:t>
      </w:r>
      <w:r w:rsidR="00E6331E">
        <w:t xml:space="preserve"> </w:t>
      </w:r>
      <w:r>
        <w:t>or</w:t>
      </w:r>
    </w:p>
    <w:p w:rsidR="001B3073" w:rsidRDefault="001B3073" w:rsidP="001B3073">
      <w:pPr>
        <w:pStyle w:val="ListParagraph"/>
        <w:numPr>
          <w:ilvl w:val="0"/>
          <w:numId w:val="11"/>
        </w:numPr>
      </w:pPr>
      <w:r>
        <w:t>Visual Studio Code + F# Compiler + Ionide package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>Atom +</w:t>
      </w:r>
      <w:r w:rsidR="001B3073">
        <w:t xml:space="preserve"> F# Compiler + Ionide package</w:t>
      </w:r>
    </w:p>
    <w:p w:rsidR="008C7418" w:rsidRDefault="008C7418" w:rsidP="008C7418">
      <w:pPr>
        <w:pStyle w:val="ListParagraph"/>
      </w:pPr>
    </w:p>
    <w:p w:rsidR="00976D7B" w:rsidRDefault="00976D7B" w:rsidP="00976D7B">
      <w:pPr>
        <w:pStyle w:val="Heading3"/>
      </w:pPr>
      <w:r>
        <w:t>Mac</w:t>
      </w:r>
    </w:p>
    <w:p w:rsidR="003628D1" w:rsidRDefault="003628D1" w:rsidP="00976D7B">
      <w:pPr>
        <w:pStyle w:val="ListParagraph"/>
        <w:numPr>
          <w:ilvl w:val="0"/>
          <w:numId w:val="13"/>
        </w:numPr>
      </w:pPr>
      <w:r>
        <w:t>Visual Studio for Mac + Mono or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r>
        <w:t>Xamarin Studio</w:t>
      </w:r>
      <w:r w:rsidR="00260B4C">
        <w:t xml:space="preserve"> 6</w:t>
      </w:r>
      <w:r w:rsidR="001B3073">
        <w:t>.x</w:t>
      </w:r>
      <w:r w:rsidR="00260B4C">
        <w:t xml:space="preserve"> + Mono</w:t>
      </w:r>
      <w:r>
        <w:t xml:space="preserve"> or</w:t>
      </w:r>
    </w:p>
    <w:p w:rsidR="00BB13E6" w:rsidRPr="00BB13E6" w:rsidRDefault="00BB13E6" w:rsidP="00976D7B">
      <w:pPr>
        <w:pStyle w:val="ListParagraph"/>
        <w:numPr>
          <w:ilvl w:val="0"/>
          <w:numId w:val="13"/>
        </w:numPr>
        <w:rPr>
          <w:lang w:val="es-AR"/>
        </w:rPr>
      </w:pPr>
      <w:r w:rsidRPr="00BB13E6">
        <w:rPr>
          <w:lang w:val="es-AR"/>
        </w:rPr>
        <w:t>Visual Studio Code + Mono + Ionide package</w:t>
      </w:r>
    </w:p>
    <w:p w:rsidR="00976D7B" w:rsidRDefault="00976D7B" w:rsidP="00BB13E6">
      <w:pPr>
        <w:pStyle w:val="ListParagraph"/>
        <w:numPr>
          <w:ilvl w:val="0"/>
          <w:numId w:val="13"/>
        </w:numPr>
      </w:pPr>
      <w:r>
        <w:t>Atom + Mono + Ionide package or</w:t>
      </w:r>
    </w:p>
    <w:p w:rsidR="008C7418" w:rsidRPr="001B3073" w:rsidRDefault="008C7418" w:rsidP="008C7418">
      <w:pPr>
        <w:pStyle w:val="ListParagraph"/>
      </w:pPr>
    </w:p>
    <w:p w:rsidR="00976D7B" w:rsidRDefault="00976D7B" w:rsidP="00976D7B">
      <w:pPr>
        <w:pStyle w:val="Heading3"/>
      </w:pPr>
      <w:r>
        <w:t>Linux</w:t>
      </w:r>
    </w:p>
    <w:p w:rsidR="00BB13E6" w:rsidRPr="00BB13E6" w:rsidRDefault="00BB13E6" w:rsidP="00976D7B">
      <w:pPr>
        <w:pStyle w:val="ListParagraph"/>
        <w:numPr>
          <w:ilvl w:val="0"/>
          <w:numId w:val="14"/>
        </w:numPr>
        <w:rPr>
          <w:lang w:val="es-AR"/>
        </w:rPr>
      </w:pPr>
      <w:r w:rsidRPr="00BB13E6">
        <w:rPr>
          <w:lang w:val="es-AR"/>
        </w:rPr>
        <w:t xml:space="preserve">Visual Studio </w:t>
      </w:r>
      <w:r w:rsidRPr="00A37079">
        <w:rPr>
          <w:lang w:val="es-AR"/>
        </w:rPr>
        <w:t>Code + Mono + Ionide package</w:t>
      </w:r>
    </w:p>
    <w:p w:rsidR="00976D7B" w:rsidRPr="00BB13E6" w:rsidRDefault="00976D7B" w:rsidP="00BB13E6">
      <w:pPr>
        <w:pStyle w:val="ListParagraph"/>
        <w:numPr>
          <w:ilvl w:val="0"/>
          <w:numId w:val="14"/>
        </w:numPr>
      </w:pPr>
      <w:r>
        <w:t>Atom + Mono + Ionide package or</w:t>
      </w:r>
    </w:p>
    <w:p w:rsidR="008C7418" w:rsidRDefault="008C7418" w:rsidP="00DC27F3"/>
    <w:p w:rsidR="008C7418" w:rsidRDefault="001B3073" w:rsidP="00DC27F3">
      <w:r>
        <w:t xml:space="preserve">Go to </w:t>
      </w:r>
      <w:hyperlink r:id="rId9" w:anchor="pre-requisites" w:history="1">
        <w:r w:rsidR="00AB1422" w:rsidRPr="009048EC">
          <w:rPr>
            <w:rStyle w:val="Hyperlink"/>
          </w:rPr>
          <w:t>http://fsharpworkshop.com/#pre-requisites</w:t>
        </w:r>
      </w:hyperlink>
      <w:r w:rsidR="00AB1422">
        <w:t xml:space="preserve"> </w:t>
      </w:r>
      <w:r w:rsidR="00AE7A85">
        <w:t>to</w:t>
      </w:r>
      <w:r>
        <w:t xml:space="preserve"> access the </w:t>
      </w:r>
      <w:r w:rsidR="00BB13E6">
        <w:t xml:space="preserve">pre-requisites </w:t>
      </w:r>
      <w:r>
        <w:t>links.</w:t>
      </w:r>
      <w:r w:rsidR="00BB13E6">
        <w:t xml:space="preserve"> </w:t>
      </w:r>
    </w:p>
    <w:p w:rsidR="007A61E0" w:rsidRDefault="00BB13E6" w:rsidP="00DC27F3">
      <w:r>
        <w:t>T</w:t>
      </w:r>
      <w:r w:rsidR="001B3073">
        <w:t>he workshop</w:t>
      </w:r>
      <w:r w:rsidR="008C7418">
        <w:t xml:space="preserve"> also</w:t>
      </w:r>
      <w:r>
        <w:t xml:space="preserve"> requires </w:t>
      </w:r>
      <w:r w:rsidR="007A61E0">
        <w:t>int</w:t>
      </w:r>
      <w:r>
        <w:t>ernet connection to download its</w:t>
      </w:r>
      <w:r w:rsidR="007A61E0">
        <w:t xml:space="preserve"> dependencies.</w:t>
      </w:r>
    </w:p>
    <w:p w:rsidR="00CC1035" w:rsidRPr="00CC1035" w:rsidRDefault="00CC1035" w:rsidP="00DC27F3">
      <w:pPr>
        <w:rPr>
          <w:sz w:val="12"/>
          <w:szCs w:val="12"/>
        </w:rPr>
      </w:pPr>
    </w:p>
    <w:p w:rsidR="00C12B75" w:rsidRDefault="00EB27EE" w:rsidP="00C12B75">
      <w:pPr>
        <w:pStyle w:val="Heading2"/>
      </w:pPr>
      <w:bookmarkStart w:id="2" w:name="_Toc398747068"/>
      <w:bookmarkStart w:id="3" w:name="_Toc402896136"/>
      <w:bookmarkStart w:id="4" w:name="_Toc439596082"/>
      <w:bookmarkEnd w:id="1"/>
      <w:r>
        <w:t>Source</w:t>
      </w:r>
      <w:bookmarkEnd w:id="2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3"/>
      <w:bookmarkEnd w:id="4"/>
    </w:p>
    <w:p w:rsidR="00C12B75" w:rsidRDefault="00E93493" w:rsidP="00540C3A">
      <w:hyperlink r:id="rId10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E93493" w:rsidP="00540C3A">
      <w:hyperlink r:id="rId11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C1035" w:rsidRPr="00F73439" w:rsidRDefault="00CC1035" w:rsidP="00F73439">
      <w:pPr>
        <w:rPr>
          <w:sz w:val="12"/>
          <w:szCs w:val="12"/>
        </w:rPr>
      </w:pPr>
      <w:bookmarkStart w:id="5" w:name="_Toc398747069"/>
      <w:bookmarkStart w:id="6" w:name="_Toc402896137"/>
      <w:bookmarkStart w:id="7" w:name="_Toc439596083"/>
    </w:p>
    <w:p w:rsidR="00553897" w:rsidRDefault="00EB27EE" w:rsidP="00553897">
      <w:pPr>
        <w:pStyle w:val="Heading2"/>
      </w:pPr>
      <w:r>
        <w:t>Author</w:t>
      </w:r>
      <w:bookmarkEnd w:id="5"/>
      <w:bookmarkEnd w:id="6"/>
      <w:bookmarkEnd w:id="7"/>
    </w:p>
    <w:p w:rsidR="00D14C34" w:rsidRDefault="00553897" w:rsidP="00553897">
      <w:r>
        <w:t>Jorge Fioranelli</w:t>
      </w:r>
      <w:r w:rsidR="00993D4B">
        <w:t xml:space="preserve"> (@jorgefioranelli)</w:t>
      </w:r>
      <w:r w:rsidR="00CC1035">
        <w:t xml:space="preserve"> - </w:t>
      </w:r>
      <w:r>
        <w:t>Licensed under the Apache License, Version 2.0</w:t>
      </w:r>
    </w:p>
    <w:p w:rsidR="00D14C34" w:rsidRDefault="00D14C34" w:rsidP="00CC1035">
      <w:pPr>
        <w:pStyle w:val="Heading1"/>
      </w:pPr>
      <w:r>
        <w:br w:type="page"/>
      </w:r>
      <w:r>
        <w:lastRenderedPageBreak/>
        <w:t>Before we start</w:t>
      </w:r>
    </w:p>
    <w:p w:rsidR="002126B6" w:rsidRDefault="002126B6" w:rsidP="006869B5">
      <w:r>
        <w:t>Make sure you have the pre-requisites installed (see Pre-Requisites section in the previous page).</w:t>
      </w:r>
    </w:p>
    <w:p w:rsidR="006869B5" w:rsidRPr="006869B5" w:rsidRDefault="002126B6" w:rsidP="006869B5">
      <w:r>
        <w:t>P</w:t>
      </w:r>
      <w:r w:rsidR="006869B5">
        <w:t>l</w:t>
      </w:r>
      <w:r>
        <w:t>ease follow these steps to double check you environment is working:</w:t>
      </w:r>
    </w:p>
    <w:p w:rsidR="00D14C34" w:rsidRDefault="00D14C34" w:rsidP="00F73439">
      <w:pPr>
        <w:pStyle w:val="Heading2"/>
      </w:pPr>
      <w:r>
        <w:t>Visual Studio</w:t>
      </w:r>
      <w:r w:rsidR="006869B5">
        <w:t xml:space="preserve"> for Windows</w:t>
      </w:r>
    </w:p>
    <w:p w:rsidR="006869B5" w:rsidRDefault="006869B5" w:rsidP="006869B5">
      <w:pPr>
        <w:pStyle w:val="ListParagraph"/>
        <w:numPr>
          <w:ilvl w:val="0"/>
          <w:numId w:val="10"/>
        </w:numPr>
        <w:spacing w:after="0"/>
      </w:pPr>
      <w:r>
        <w:t xml:space="preserve">Get the source code from </w:t>
      </w:r>
      <w:hyperlink r:id="rId12" w:history="1">
        <w:r w:rsidRPr="00006ADD">
          <w:rPr>
            <w:rStyle w:val="Hyperlink"/>
          </w:rPr>
          <w:t>https://github.com/jorgef/fsharpworkshop</w:t>
        </w:r>
      </w:hyperlink>
      <w:r>
        <w:t xml:space="preserve"> 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Visual Studio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solution FSharpWorkshop</w:t>
      </w:r>
      <w:r w:rsidRPr="00C4067E">
        <w:t>.sln</w:t>
      </w:r>
      <w:r>
        <w:t xml:space="preserve"> located in the root folder.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Build the solution (Build -&gt; Build Solution). This process will download all the packages and will prompt a security dialog asking you to enable the type provider, click “Enable”.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that the build finishes successfully.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F# Interactive if it is not open (View -&gt; Other Windows -&gt; F# Interactive)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Go to the Module1/Application, open Try.fsx, write “let a = 1”, highlight the entire line, right click and select “Execute in Interactive”.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r w:rsidRPr="00BA2F2C">
        <w:t>val a : int = 1</w:t>
      </w:r>
      <w:r>
        <w:t>” in the F# Interactive window.</w:t>
      </w:r>
    </w:p>
    <w:p w:rsidR="00D14C34" w:rsidRDefault="00D14C34" w:rsidP="00D14C34">
      <w:pPr>
        <w:spacing w:after="0"/>
      </w:pPr>
    </w:p>
    <w:p w:rsidR="00D14C34" w:rsidRDefault="006869B5" w:rsidP="00F73439">
      <w:pPr>
        <w:pStyle w:val="Heading2"/>
      </w:pPr>
      <w:r>
        <w:t xml:space="preserve">Visual Studio for Mac / </w:t>
      </w:r>
      <w:r w:rsidR="00D14C34">
        <w:t xml:space="preserve">Xamarin Studio </w:t>
      </w:r>
      <w:r>
        <w:t>for Mac</w:t>
      </w:r>
    </w:p>
    <w:p w:rsidR="006869B5" w:rsidRPr="006869B5" w:rsidRDefault="006869B5" w:rsidP="006869B5">
      <w:pPr>
        <w:pStyle w:val="ListParagraph"/>
        <w:numPr>
          <w:ilvl w:val="0"/>
          <w:numId w:val="10"/>
        </w:numPr>
        <w:spacing w:after="0"/>
      </w:pPr>
      <w:r>
        <w:t xml:space="preserve">Get the source code from </w:t>
      </w:r>
      <w:hyperlink r:id="rId13" w:history="1">
        <w:r w:rsidRPr="00006ADD">
          <w:rPr>
            <w:rStyle w:val="Hyperlink"/>
          </w:rPr>
          <w:t>https://github.com/jorgef/fsharpworkshop</w:t>
        </w:r>
      </w:hyperlink>
      <w:r>
        <w:t xml:space="preserve"> 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Terminal, go to the Module1 folder and run ./runtests.sh. If you get “Permission Denied” run chmod +x runtests.sh and try again (you will need to do the same for all the other .sh files).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that the build finishes successfully.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Xamarin Studio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solution FSharpWorkshop</w:t>
      </w:r>
      <w:r w:rsidRPr="00C4067E">
        <w:t>.sln</w:t>
      </w:r>
      <w:r>
        <w:t xml:space="preserve"> located in the root folder.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F# Interactive if it is not open (View -&gt; Pads -&gt; F# Interactive)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Go to the Module1/Application, open Try.fsx, write “let a = 1”, highlight the entire line, right click and select “Send selection to F# Interactive”.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r w:rsidRPr="00BA2F2C">
        <w:t>val a : int = 1</w:t>
      </w:r>
      <w:r>
        <w:t>” in the F# Interactive window.</w:t>
      </w:r>
    </w:p>
    <w:p w:rsidR="00D14C34" w:rsidRDefault="00D14C34" w:rsidP="00D14C34">
      <w:pPr>
        <w:spacing w:after="0"/>
      </w:pPr>
    </w:p>
    <w:p w:rsidR="00D14C34" w:rsidRDefault="00D14C34" w:rsidP="00F73439">
      <w:pPr>
        <w:pStyle w:val="Heading2"/>
      </w:pPr>
      <w:r>
        <w:t>Atom / Visual Studio Code (Windows, Mac or Linux)</w:t>
      </w:r>
    </w:p>
    <w:p w:rsidR="006869B5" w:rsidRPr="006869B5" w:rsidRDefault="006869B5" w:rsidP="006869B5">
      <w:pPr>
        <w:pStyle w:val="ListParagraph"/>
        <w:numPr>
          <w:ilvl w:val="0"/>
          <w:numId w:val="10"/>
        </w:numPr>
        <w:spacing w:after="0"/>
      </w:pPr>
      <w:r>
        <w:t xml:space="preserve">Get the source code from </w:t>
      </w:r>
      <w:hyperlink r:id="rId14" w:history="1">
        <w:r w:rsidRPr="00006ADD">
          <w:rPr>
            <w:rStyle w:val="Hyperlink"/>
          </w:rPr>
          <w:t>https://github.com/jorgef/fsharpworkshop</w:t>
        </w:r>
      </w:hyperlink>
      <w:r>
        <w:t xml:space="preserve"> 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Command Prompt (Windows) / Terminal (Mac or Linux), go to the Module1 folder and execute runtests.bat (Windows) / runtests.sh (Mac or Linux). This process will compile and download all the packages (no tests are enabled yet). If you get “Permission Denied” run chmod +x runtests.sh and try again (you will need to do the same for all the other .sh files).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it finishes without errors.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Visual Studio Code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root folder (File -&gt; Open Folder)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F# Interactive (View -&gt; Command Palette -&gt; </w:t>
      </w:r>
      <w:r w:rsidRPr="00454824">
        <w:t>FSI: Start</w:t>
      </w:r>
      <w:r>
        <w:t>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Try.fsx, write “let a = 1”, highlight the entire line and go to View -&gt; Command Palette -&gt; </w:t>
      </w:r>
      <w:r w:rsidRPr="00CB777C">
        <w:t>FSI: Send Selection</w:t>
      </w:r>
      <w:r>
        <w:t>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r w:rsidRPr="00BA2F2C">
        <w:t>val a : int = 1</w:t>
      </w:r>
      <w:r>
        <w:t>” in the F# Interactive window.</w:t>
      </w:r>
    </w:p>
    <w:p w:rsidR="00540C3A" w:rsidRDefault="00540C3A" w:rsidP="00553897">
      <w:r>
        <w:br w:type="page"/>
      </w:r>
    </w:p>
    <w:p w:rsidR="00E14F01" w:rsidRDefault="00B867E7">
      <w:pPr>
        <w:pStyle w:val="Heading1"/>
      </w:pPr>
      <w:bookmarkStart w:id="8" w:name="_Toc439596084"/>
      <w:r>
        <w:lastRenderedPageBreak/>
        <w:t>Module</w:t>
      </w:r>
      <w:r w:rsidR="00C4067E">
        <w:t xml:space="preserve"> 1</w:t>
      </w:r>
      <w:bookmarkEnd w:id="8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281A86" w:rsidP="001F2544">
      <w:pPr>
        <w:pStyle w:val="ListParagraph"/>
        <w:numPr>
          <w:ilvl w:val="0"/>
          <w:numId w:val="4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9669D2" wp14:editId="3E667CAC">
                <wp:simplePos x="0" y="0"/>
                <wp:positionH relativeFrom="margin">
                  <wp:align>right</wp:align>
                </wp:positionH>
                <wp:positionV relativeFrom="paragraph">
                  <wp:posOffset>101918</wp:posOffset>
                </wp:positionV>
                <wp:extent cx="4052570" cy="29019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281A86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69D2" id="_x0000_s1028" type="#_x0000_t202" style="position:absolute;left:0;text-align:left;margin-left:267.9pt;margin-top:8.05pt;width:319.1pt;height:22.8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">
                <v:textbox>
                  <w:txbxContent>
                    <w:p w:rsidR="004C1539" w:rsidRDefault="004C1539" w:rsidP="00281A86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 xml:space="preserve">: </w:t>
      </w:r>
      <w:r w:rsidR="00EB28FE">
        <w:t>15</w:t>
      </w:r>
      <w:r w:rsidR="001F2A9E">
        <w:t>-20</w:t>
      </w:r>
      <w:r w:rsidR="00DD7476">
        <w:t xml:space="preserve"> minutes</w:t>
      </w:r>
    </w:p>
    <w:p w:rsidR="00EB2B0A" w:rsidRDefault="00EB2B0A" w:rsidP="005448BB">
      <w:pPr>
        <w:spacing w:after="0"/>
      </w:pPr>
    </w:p>
    <w:p w:rsidR="00FF5BD2" w:rsidRPr="00FF5BD2" w:rsidRDefault="00515071" w:rsidP="00FF5BD2">
      <w:pPr>
        <w:pStyle w:val="Heading2"/>
      </w:pPr>
      <w:r>
        <w:t>Step 1: Create a</w:t>
      </w:r>
      <w:r w:rsidR="00FF5BD2" w:rsidRPr="00FF5BD2">
        <w:t xml:space="preserve"> Customer</w:t>
      </w:r>
      <w:r w:rsidR="00C7703A">
        <w:t xml:space="preserve"> t</w:t>
      </w:r>
      <w:r>
        <w:t>ype</w:t>
      </w:r>
    </w:p>
    <w:p w:rsidR="00FF5BD2" w:rsidRDefault="00FF5BD2" w:rsidP="005448BB">
      <w:pPr>
        <w:spacing w:after="0"/>
      </w:pPr>
    </w:p>
    <w:p w:rsidR="000159B7" w:rsidRDefault="000159B7" w:rsidP="000159B7">
      <w:pPr>
        <w:spacing w:after="0"/>
      </w:pPr>
      <w:r w:rsidRPr="00403D12">
        <w:rPr>
          <w:b/>
        </w:rPr>
        <w:t>1</w:t>
      </w:r>
      <w:r w:rsidR="00FF5BD2" w:rsidRPr="00403D12">
        <w:rPr>
          <w:b/>
        </w:rPr>
        <w:t>.1</w:t>
      </w:r>
      <w:r w:rsidRPr="00403D12">
        <w:rPr>
          <w:b/>
        </w:rPr>
        <w:t>.</w:t>
      </w:r>
      <w:r>
        <w:t xml:space="preserve"> Go to the Module1/Application, open Types.fs and create a record type called “Customer” with the following fields</w:t>
      </w:r>
      <w:r w:rsidR="00FF5BD2">
        <w:t>:</w:t>
      </w:r>
    </w:p>
    <w:p w:rsidR="000159B7" w:rsidRDefault="00515071" w:rsidP="000159B7">
      <w:pPr>
        <w:pStyle w:val="ListParagraph"/>
        <w:numPr>
          <w:ilvl w:val="0"/>
          <w:numId w:val="15"/>
        </w:numPr>
        <w:spacing w:after="0"/>
      </w:pPr>
      <w:r>
        <w:t>Id: int</w:t>
      </w:r>
    </w:p>
    <w:p w:rsidR="000159B7" w:rsidRDefault="00515071" w:rsidP="000159B7">
      <w:pPr>
        <w:pStyle w:val="ListParagraph"/>
        <w:numPr>
          <w:ilvl w:val="0"/>
          <w:numId w:val="15"/>
        </w:numPr>
        <w:spacing w:after="0"/>
      </w:pPr>
      <w:r>
        <w:t>IsVip: bool</w:t>
      </w:r>
    </w:p>
    <w:p w:rsidR="000159B7" w:rsidRPr="00EE7E6E" w:rsidRDefault="00515071" w:rsidP="000159B7">
      <w:pPr>
        <w:pStyle w:val="ListParagraph"/>
        <w:numPr>
          <w:ilvl w:val="0"/>
          <w:numId w:val="15"/>
        </w:numPr>
        <w:spacing w:after="0"/>
      </w:pPr>
      <w:r>
        <w:t>Credit: decimal</w:t>
      </w:r>
    </w:p>
    <w:p w:rsidR="000159B7" w:rsidRDefault="000159B7"/>
    <w:bookmarkStart w:id="9" w:name="_MON_1470807015"/>
    <w:bookmarkEnd w:id="9"/>
    <w:p w:rsidR="00C4067E" w:rsidRPr="00EE7E6E" w:rsidRDefault="00515071" w:rsidP="00C4067E">
      <w:r>
        <w:object w:dxaOrig="9026" w:dyaOrig="1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pt;height:73.9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563952766" r:id="rId16"/>
        </w:object>
      </w:r>
    </w:p>
    <w:p w:rsidR="00540C3A" w:rsidRDefault="00540C3A" w:rsidP="005448BB">
      <w:pPr>
        <w:spacing w:after="0"/>
      </w:pPr>
    </w:p>
    <w:p w:rsidR="00C4067E" w:rsidRDefault="00FF5BD2" w:rsidP="00403D12">
      <w:r w:rsidRPr="00403D12">
        <w:rPr>
          <w:b/>
        </w:rPr>
        <w:t>1.</w:t>
      </w:r>
      <w:r w:rsidR="000E2ECD" w:rsidRPr="00403D12">
        <w:rPr>
          <w:b/>
        </w:rPr>
        <w:t>2</w:t>
      </w:r>
      <w:r w:rsidR="00C4067E" w:rsidRPr="00403D12">
        <w:rPr>
          <w:b/>
        </w:rPr>
        <w:t>.</w:t>
      </w:r>
      <w:r w:rsidR="00C4067E">
        <w:t xml:space="preserve"> </w:t>
      </w:r>
      <w:r w:rsidR="00FB3A4C">
        <w:t>Execute the customer type in</w:t>
      </w:r>
      <w:r w:rsidR="00C4067E">
        <w:t xml:space="preserve"> the F# interactive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B777C">
        <w:t xml:space="preserve"> line). For more details about how to execute code in the F# Interactive see the “Before we start” section. You </w:t>
      </w:r>
      <w:r w:rsidR="00C4067E">
        <w:t>s</w:t>
      </w:r>
      <w:r w:rsidR="00540C3A"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int;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IsVip: bool;</w:t>
            </w:r>
          </w:p>
          <w:p w:rsidR="00C4067E" w:rsidRDefault="00C4067E" w:rsidP="001A1F6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1A1F68">
              <w:rPr>
                <w:rFonts w:ascii="Consolas" w:hAnsi="Consolas" w:cs="Consolas"/>
                <w:i w:val="0"/>
                <w:sz w:val="18"/>
                <w:szCs w:val="18"/>
              </w:rPr>
              <w:t>decimal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FF5BD2" w:rsidRDefault="00FF5BD2" w:rsidP="005448BB">
      <w:pPr>
        <w:spacing w:after="0"/>
      </w:pPr>
      <w:r w:rsidRPr="00403D12">
        <w:rPr>
          <w:b/>
        </w:rPr>
        <w:t>1.</w:t>
      </w:r>
      <w:r w:rsidR="000E2ECD" w:rsidRPr="00403D12">
        <w:rPr>
          <w:b/>
        </w:rPr>
        <w:t>3.</w:t>
      </w:r>
      <w:r w:rsidR="00C4067E">
        <w:t xml:space="preserve"> </w:t>
      </w:r>
      <w:r w:rsidR="00F02768">
        <w:t xml:space="preserve">Open </w:t>
      </w:r>
      <w:r w:rsidR="00B3273E">
        <w:t>Module1/Application/</w:t>
      </w:r>
      <w:r w:rsidR="00300248">
        <w:t>Try.fsx,</w:t>
      </w:r>
      <w:r>
        <w:t xml:space="preserve"> create a new C</w:t>
      </w:r>
      <w:r w:rsidR="00F02768">
        <w:t xml:space="preserve">ustomer </w:t>
      </w:r>
      <w:r>
        <w:t>called customer</w:t>
      </w:r>
      <w:r w:rsidR="004C1539">
        <w:t xml:space="preserve">, and </w:t>
      </w:r>
      <w:r w:rsidR="00300248">
        <w:t>execute it in</w:t>
      </w:r>
      <w:r w:rsidR="00DE3F0C">
        <w:t xml:space="preserve"> the F# I</w:t>
      </w:r>
      <w:r w:rsidR="001F2A9E">
        <w:t>nteractive</w:t>
      </w:r>
      <w:r w:rsidR="00F02768">
        <w:t>.</w:t>
      </w:r>
      <w:r>
        <w:t xml:space="preserve"> Use the following values: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r>
        <w:t>Id = 1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r>
        <w:t>IsVip = false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r>
        <w:t>Credit = 10M</w:t>
      </w:r>
    </w:p>
    <w:p w:rsidR="00FF5BD2" w:rsidRDefault="00FF5BD2" w:rsidP="005448BB">
      <w:pPr>
        <w:spacing w:after="0"/>
      </w:pPr>
    </w:p>
    <w:bookmarkStart w:id="10" w:name="_MON_1513529511"/>
    <w:bookmarkEnd w:id="10"/>
    <w:p w:rsidR="00F02768" w:rsidRDefault="001C1B18" w:rsidP="005448BB">
      <w:pPr>
        <w:spacing w:after="0"/>
      </w:pPr>
      <w:r>
        <w:object w:dxaOrig="9026" w:dyaOrig="714">
          <v:shape id="_x0000_i1026" type="#_x0000_t75" style="width:453.4pt;height:33pt" o:ole="" o:bordertopcolor="this" o:borderleftcolor="this" o:borderbottomcolor="this" o:borderrightcolor="this">
            <v:imagedata r:id="rId1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563952767" r:id="rId18"/>
        </w:object>
      </w:r>
    </w:p>
    <w:p w:rsidR="001F2A9E" w:rsidRDefault="001F2A9E"/>
    <w:p w:rsidR="00FF5BD2" w:rsidRDefault="001F2A9E">
      <w:r>
        <w:t>Note that you only need to execute that line in the F# interactive, ignore the rest of the content of the file.</w:t>
      </w:r>
      <w:r w:rsidR="00FF5BD2">
        <w:br w:type="page"/>
      </w:r>
    </w:p>
    <w:p w:rsidR="006B1D1F" w:rsidRDefault="006B1D1F" w:rsidP="00C4067E"/>
    <w:p w:rsidR="00C4067E" w:rsidRDefault="00C4067E" w:rsidP="00403D12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1C1B18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>val customer</w:t>
            </w:r>
            <w:r w:rsidR="00540C3A"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1;</w:t>
            </w:r>
          </w:p>
          <w:p w:rsidR="00540C3A" w:rsidRPr="00540C3A" w:rsidRDefault="001C1B18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</w:t>
            </w:r>
            <w:r w:rsidR="00540C3A" w:rsidRPr="00540C3A">
              <w:rPr>
                <w:rFonts w:ascii="Consolas" w:hAnsi="Consolas" w:cs="Consolas"/>
                <w:i w:val="0"/>
                <w:sz w:val="18"/>
                <w:szCs w:val="18"/>
              </w:rPr>
              <w:t>IsVip = false;</w:t>
            </w:r>
          </w:p>
          <w:p w:rsidR="00540C3A" w:rsidRPr="00540C3A" w:rsidRDefault="00540C3A" w:rsidP="001C1B1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10M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3C1CB9" w:rsidRDefault="00FF5BD2" w:rsidP="005448BB">
      <w:pPr>
        <w:spacing w:after="0"/>
      </w:pPr>
      <w:r w:rsidRPr="00403D12">
        <w:rPr>
          <w:b/>
        </w:rPr>
        <w:t>1.</w:t>
      </w:r>
      <w:r w:rsidR="001C1B18">
        <w:rPr>
          <w:b/>
        </w:rPr>
        <w:t>4</w:t>
      </w:r>
      <w:r w:rsidR="003C1CB9" w:rsidRPr="00403D12">
        <w:rPr>
          <w:b/>
        </w:rPr>
        <w:t>.</w:t>
      </w:r>
      <w:r w:rsidR="003C1CB9">
        <w:t xml:space="preserve"> </w:t>
      </w:r>
      <w:r w:rsidR="00D673E4">
        <w:t>Open Module1/Tests/Tests.fs, u</w:t>
      </w:r>
      <w:r w:rsidR="003C1CB9">
        <w:t>ncomment</w:t>
      </w:r>
      <w:r w:rsidR="009A7A15">
        <w:t xml:space="preserve"> </w:t>
      </w:r>
      <w:r w:rsidR="003C1CB9">
        <w:t>the test 1-1</w:t>
      </w:r>
      <w:r w:rsidR="00D673E4">
        <w:t xml:space="preserve">, save all </w:t>
      </w:r>
      <w:r w:rsidR="000A4F58">
        <w:t>the files, go to the Command Prompt/Terminal</w:t>
      </w:r>
      <w:r w:rsidR="00D673E4">
        <w:t xml:space="preserve"> </w:t>
      </w:r>
      <w:r w:rsidR="000A4F58">
        <w:t xml:space="preserve">and </w:t>
      </w:r>
      <w:r w:rsidR="00D673E4">
        <w:t>run the tests by</w:t>
      </w:r>
      <w:r w:rsidR="004117CD">
        <w:t xml:space="preserve"> </w:t>
      </w:r>
      <w:r w:rsidR="00D673E4">
        <w:t>executing</w:t>
      </w:r>
      <w:r w:rsidR="009A7A15">
        <w:t xml:space="preserve"> </w:t>
      </w:r>
      <w:r w:rsidR="00CF17D0">
        <w:t>runtests.bat (Win) or</w:t>
      </w:r>
      <w:r w:rsidR="000A4F58">
        <w:t xml:space="preserve"> </w:t>
      </w:r>
      <w:r w:rsidR="00CF17D0">
        <w:t>runtests.sh (M</w:t>
      </w:r>
      <w:r w:rsidR="009A7A15">
        <w:t xml:space="preserve">ac or Linux) </w:t>
      </w:r>
      <w:r w:rsidR="000A4F58">
        <w:t>located in the Module1 folder</w:t>
      </w:r>
      <w:r w:rsidR="00F850E3">
        <w:t xml:space="preserve">. </w:t>
      </w:r>
    </w:p>
    <w:p w:rsidR="00FF5BD2" w:rsidRDefault="00FF5BD2" w:rsidP="005448BB">
      <w:pPr>
        <w:spacing w:after="0"/>
      </w:pPr>
    </w:p>
    <w:p w:rsidR="00E91592" w:rsidRDefault="00E91592" w:rsidP="005448BB">
      <w:pPr>
        <w:spacing w:after="0"/>
      </w:pPr>
    </w:p>
    <w:p w:rsidR="00FF5BD2" w:rsidRDefault="00FF5BD2" w:rsidP="00515071">
      <w:pPr>
        <w:pStyle w:val="Heading2"/>
      </w:pPr>
      <w:r>
        <w:t xml:space="preserve">Step 2: </w:t>
      </w:r>
      <w:r w:rsidR="00C7703A">
        <w:t>Create a tryPromoteToVip f</w:t>
      </w:r>
      <w:r w:rsidR="00515071">
        <w:t>unction</w:t>
      </w:r>
    </w:p>
    <w:p w:rsidR="003C1CB9" w:rsidRDefault="003C1CB9" w:rsidP="005448BB">
      <w:pPr>
        <w:spacing w:after="0"/>
      </w:pPr>
    </w:p>
    <w:p w:rsidR="00515071" w:rsidRDefault="00AC31E5" w:rsidP="005448BB">
      <w:pPr>
        <w:spacing w:after="0"/>
      </w:pPr>
      <w:r w:rsidRPr="00403D12">
        <w:rPr>
          <w:b/>
        </w:rPr>
        <w:t>2.1</w:t>
      </w:r>
      <w:r w:rsidR="00C4067E" w:rsidRPr="00403D12">
        <w:rPr>
          <w:b/>
        </w:rPr>
        <w:t>.</w:t>
      </w:r>
      <w:r w:rsidR="00C4067E">
        <w:t xml:space="preserve"> Open the</w:t>
      </w:r>
      <w:r w:rsidR="006063E1">
        <w:t xml:space="preserve"> file</w:t>
      </w:r>
      <w:r w:rsidR="00C4067E">
        <w:t xml:space="preserve"> </w:t>
      </w:r>
      <w:r w:rsidR="00B3273E">
        <w:t>Module1/Application/</w:t>
      </w:r>
      <w:r w:rsidR="00D51A72">
        <w:t>Functions.fs</w:t>
      </w:r>
      <w:r w:rsidR="00C4067E">
        <w:t xml:space="preserve"> </w:t>
      </w:r>
      <w:r w:rsidR="006063E1">
        <w:t xml:space="preserve">and </w:t>
      </w:r>
      <w:r w:rsidR="00C4067E">
        <w:t>add a fu</w:t>
      </w:r>
      <w:r w:rsidR="00515071">
        <w:t>nctio</w:t>
      </w:r>
      <w:r w:rsidR="00C7703A">
        <w:t>n called “tryPromoteToVip” that</w:t>
      </w:r>
    </w:p>
    <w:p w:rsidR="00C4067E" w:rsidRDefault="00515071" w:rsidP="00AC31E5">
      <w:pPr>
        <w:pStyle w:val="ListParagraph"/>
        <w:numPr>
          <w:ilvl w:val="0"/>
          <w:numId w:val="18"/>
        </w:numPr>
        <w:spacing w:after="0"/>
      </w:pPr>
      <w:r>
        <w:t>Receives</w:t>
      </w:r>
      <w:r w:rsidR="00564EE5">
        <w:t xml:space="preserve"> a tuple with</w:t>
      </w:r>
      <w:r>
        <w:t xml:space="preserve"> the customer and his/her </w:t>
      </w:r>
      <w:r w:rsidR="00C643A5">
        <w:t>purchases</w:t>
      </w:r>
      <w:r w:rsidR="00AC31E5">
        <w:t>:</w:t>
      </w:r>
      <w:r>
        <w:t xml:space="preserve"> </w:t>
      </w:r>
      <w:r w:rsidR="00AC31E5" w:rsidRPr="00AC31E5">
        <w:t xml:space="preserve">(customer, </w:t>
      </w:r>
      <w:r w:rsidR="00C643A5">
        <w:t>purchases</w:t>
      </w:r>
      <w:r w:rsidR="00AC31E5" w:rsidRPr="00AC31E5">
        <w:t>)</w:t>
      </w:r>
    </w:p>
    <w:p w:rsidR="00AC31E5" w:rsidRDefault="00AC31E5" w:rsidP="00AC31E5">
      <w:pPr>
        <w:pStyle w:val="ListParagraph"/>
        <w:numPr>
          <w:ilvl w:val="0"/>
          <w:numId w:val="18"/>
        </w:numPr>
        <w:spacing w:after="0"/>
      </w:pPr>
      <w:r>
        <w:t xml:space="preserve">Returns the customer with Vip = true only if the </w:t>
      </w:r>
      <w:r w:rsidR="00C643A5">
        <w:t>purchases</w:t>
      </w:r>
      <w:r>
        <w:t xml:space="preserve"> are </w:t>
      </w:r>
      <w:r w:rsidR="00C955B2">
        <w:t>greater</w:t>
      </w:r>
      <w:r>
        <w:t xml:space="preserve"> than 100M</w:t>
      </w:r>
    </w:p>
    <w:p w:rsidR="00515071" w:rsidRDefault="00515071" w:rsidP="005448BB">
      <w:pPr>
        <w:spacing w:after="0"/>
      </w:pPr>
    </w:p>
    <w:bookmarkStart w:id="11" w:name="_MON_1470845213"/>
    <w:bookmarkEnd w:id="11"/>
    <w:p w:rsidR="00C4067E" w:rsidRDefault="00431004" w:rsidP="00C4067E">
      <w:r>
        <w:object w:dxaOrig="9026" w:dyaOrig="1381">
          <v:shape id="_x0000_i1027" type="#_x0000_t75" style="width:453.4pt;height:67.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563952768" r:id="rId20"/>
        </w:object>
      </w:r>
    </w:p>
    <w:p w:rsidR="007C3484" w:rsidRDefault="007C3484" w:rsidP="005448BB">
      <w:pPr>
        <w:spacing w:after="0"/>
      </w:pPr>
    </w:p>
    <w:p w:rsidR="00C4067E" w:rsidRDefault="00403D12" w:rsidP="00AC31E5">
      <w:r>
        <w:rPr>
          <w:b/>
        </w:rPr>
        <w:t>2.2</w:t>
      </w:r>
      <w:r w:rsidR="00C4067E" w:rsidRPr="00403D12">
        <w:rPr>
          <w:b/>
        </w:rPr>
        <w:t>.</w:t>
      </w:r>
      <w:r w:rsidR="00C4067E">
        <w:t xml:space="preserve">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5020FC">
        <w:t xml:space="preserve"> and</w:t>
      </w:r>
      <w:r w:rsidR="006063E1">
        <w:t xml:space="preserve"> </w:t>
      </w:r>
      <w:r w:rsidR="00001C62">
        <w:t>execute it</w:t>
      </w:r>
      <w:r w:rsidR="00F850E3">
        <w:t xml:space="preserve"> in</w:t>
      </w:r>
      <w:r w:rsidR="005020FC">
        <w:t xml:space="preserve"> the F# Interactive. 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5020FC" w:rsidP="00C643A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 tryPromoteToVip :</w:t>
            </w:r>
            <w:r w:rsidR="00CB0141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Customer *</w:t>
            </w:r>
            <w:r w:rsidR="00CB0141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bookmarkStart w:id="12" w:name="_GoBack"/>
            <w:bookmarkEnd w:id="12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decimal -&gt; Customer</w:t>
            </w:r>
          </w:p>
        </w:tc>
      </w:tr>
    </w:tbl>
    <w:p w:rsidR="006063E1" w:rsidRDefault="006063E1" w:rsidP="005448BB">
      <w:pPr>
        <w:spacing w:after="0"/>
      </w:pPr>
    </w:p>
    <w:p w:rsidR="001C1B18" w:rsidRDefault="001C1B18" w:rsidP="005448BB">
      <w:pPr>
        <w:spacing w:after="0"/>
      </w:pPr>
      <w:r>
        <w:t xml:space="preserve">Note that the function receives </w:t>
      </w:r>
      <w:r w:rsidR="004A12DA">
        <w:t>a single</w:t>
      </w:r>
      <w:r w:rsidR="00D246F8">
        <w:t xml:space="preserve"> tuple</w:t>
      </w:r>
      <w:r w:rsidR="002354FD">
        <w:t xml:space="preserve"> parameter</w:t>
      </w:r>
      <w:r>
        <w:t xml:space="preserve"> </w:t>
      </w:r>
      <w:r w:rsidR="002354FD">
        <w:t>containing customer and purchases</w:t>
      </w:r>
      <w:r w:rsidR="004A12DA">
        <w:t>.</w:t>
      </w:r>
      <w:r w:rsidR="00D246F8">
        <w:t xml:space="preserve"> In F# commas are used to separate elements of a tuple while spaces are used to separate parameters.</w:t>
      </w:r>
    </w:p>
    <w:p w:rsidR="004A12DA" w:rsidRPr="001C1B18" w:rsidRDefault="004A12DA" w:rsidP="005448BB">
      <w:pPr>
        <w:spacing w:after="0"/>
      </w:pPr>
    </w:p>
    <w:p w:rsidR="005020FC" w:rsidRDefault="00403D12" w:rsidP="00297FFC">
      <w:pPr>
        <w:spacing w:after="0"/>
      </w:pPr>
      <w:r w:rsidRPr="00297FFC">
        <w:rPr>
          <w:b/>
        </w:rPr>
        <w:t>2.3</w:t>
      </w:r>
      <w:r w:rsidR="004546E0" w:rsidRPr="00297FFC">
        <w:rPr>
          <w:b/>
        </w:rPr>
        <w:t>.</w:t>
      </w:r>
      <w:r w:rsidR="004546E0">
        <w:t xml:space="preserve"> </w:t>
      </w:r>
      <w:r w:rsidR="001C1B18">
        <w:t>Save all the files and o</w:t>
      </w:r>
      <w:r w:rsidR="004546E0">
        <w:t>pen</w:t>
      </w:r>
      <w:r w:rsidR="005020FC">
        <w:t xml:space="preserve"> </w:t>
      </w:r>
      <w:r w:rsidR="00B3273E">
        <w:t>Module1/Application/</w:t>
      </w:r>
      <w:r w:rsidR="00AC31E5">
        <w:t>Try.fsx, invoke the tryPromoteToVip function</w:t>
      </w:r>
      <w:r w:rsidR="00297FFC">
        <w:t xml:space="preserve"> with the values “(customer, 101M)”</w:t>
      </w:r>
      <w:r w:rsidR="00AC31E5">
        <w:t xml:space="preserve"> and assign the result to </w:t>
      </w:r>
      <w:r w:rsidR="00001C62">
        <w:t xml:space="preserve">a value called </w:t>
      </w:r>
      <w:r w:rsidR="00AA69A5">
        <w:t>vipCustomer</w:t>
      </w:r>
      <w:r w:rsidR="00AC31E5">
        <w:t xml:space="preserve">. </w:t>
      </w:r>
      <w:r w:rsidR="00001C62">
        <w:t>Then execute it in</w:t>
      </w:r>
      <w:r w:rsidR="005020FC">
        <w:t xml:space="preserve"> the F# Interactive</w:t>
      </w:r>
      <w:r w:rsidR="00297FFC">
        <w:t>.</w:t>
      </w:r>
    </w:p>
    <w:p w:rsidR="00AC31E5" w:rsidRDefault="00AC31E5" w:rsidP="00AC31E5">
      <w:pPr>
        <w:pStyle w:val="ListParagraph"/>
        <w:spacing w:after="0"/>
      </w:pPr>
    </w:p>
    <w:bookmarkStart w:id="13" w:name="_MON_1513531166"/>
    <w:bookmarkEnd w:id="13"/>
    <w:p w:rsidR="005020FC" w:rsidRDefault="00431004" w:rsidP="005448BB">
      <w:pPr>
        <w:spacing w:after="0"/>
      </w:pPr>
      <w:r>
        <w:object w:dxaOrig="9026" w:dyaOrig="936">
          <v:shape id="_x0000_i1028" type="#_x0000_t75" style="width:453.4pt;height:45.75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563952769" r:id="rId22"/>
        </w:object>
      </w:r>
    </w:p>
    <w:p w:rsidR="00B3273E" w:rsidRDefault="00B3273E" w:rsidP="005448BB">
      <w:pPr>
        <w:spacing w:after="0"/>
      </w:pPr>
    </w:p>
    <w:p w:rsidR="00316D23" w:rsidRDefault="00316D23">
      <w:r>
        <w:br w:type="page"/>
      </w:r>
    </w:p>
    <w:p w:rsidR="00C4067E" w:rsidRDefault="00C4067E" w:rsidP="00AC31E5">
      <w:r>
        <w:lastRenderedPageBreak/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 vipCustomer : Customer = {Id = 1;</w:t>
            </w:r>
          </w:p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IsVip = true;</w:t>
            </w:r>
          </w:p>
          <w:p w:rsidR="006063E1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Credit = 10M;}</w:t>
            </w:r>
          </w:p>
        </w:tc>
      </w:tr>
    </w:tbl>
    <w:p w:rsidR="00D750A0" w:rsidRDefault="00D750A0" w:rsidP="005448BB">
      <w:pPr>
        <w:spacing w:after="0"/>
      </w:pPr>
    </w:p>
    <w:p w:rsidR="003C1CB9" w:rsidRDefault="00403D12" w:rsidP="005448BB">
      <w:pPr>
        <w:spacing w:after="0"/>
      </w:pPr>
      <w:r>
        <w:rPr>
          <w:b/>
        </w:rPr>
        <w:t>2.4</w:t>
      </w:r>
      <w:r w:rsidR="003C1CB9" w:rsidRPr="00403D12">
        <w:rPr>
          <w:b/>
        </w:rPr>
        <w:t>.</w:t>
      </w:r>
      <w:r w:rsidR="003C1CB9">
        <w:t xml:space="preserve"> </w:t>
      </w:r>
      <w:r w:rsidR="00D673E4">
        <w:t>Open Module1/Tests/Tests.fs, u</w:t>
      </w:r>
      <w:r w:rsidR="003C1CB9">
        <w:t>ncomment</w:t>
      </w:r>
      <w:r w:rsidR="005020FC">
        <w:t xml:space="preserve"> </w:t>
      </w:r>
      <w:r w:rsidR="003C1CB9">
        <w:t>tests 1-2 and 1-3</w:t>
      </w:r>
      <w:r w:rsidR="005020FC">
        <w:t>, save all the files and run the tests</w:t>
      </w:r>
      <w:r w:rsidR="0038465A">
        <w:t>.</w:t>
      </w:r>
    </w:p>
    <w:p w:rsidR="00D750A0" w:rsidRDefault="00D750A0" w:rsidP="005448BB">
      <w:pPr>
        <w:spacing w:after="0"/>
      </w:pPr>
    </w:p>
    <w:p w:rsidR="00E91592" w:rsidRDefault="00E91592" w:rsidP="005448BB">
      <w:pPr>
        <w:spacing w:after="0"/>
      </w:pPr>
    </w:p>
    <w:p w:rsidR="00E91592" w:rsidRDefault="00E91592" w:rsidP="00E91592">
      <w:pPr>
        <w:pStyle w:val="Heading2"/>
      </w:pPr>
      <w:r>
        <w:t xml:space="preserve">Step 3: Create a </w:t>
      </w:r>
      <w:r w:rsidR="00D22D85">
        <w:t>getPurchases</w:t>
      </w:r>
      <w:r w:rsidR="00C7703A">
        <w:t xml:space="preserve"> f</w:t>
      </w:r>
      <w:r>
        <w:t>unction</w:t>
      </w:r>
    </w:p>
    <w:p w:rsidR="00E91592" w:rsidRDefault="00E91592" w:rsidP="005448BB">
      <w:pPr>
        <w:spacing w:after="0"/>
      </w:pPr>
    </w:p>
    <w:p w:rsidR="00C4067E" w:rsidRDefault="00E91592" w:rsidP="005448BB">
      <w:pPr>
        <w:spacing w:after="0"/>
      </w:pPr>
      <w:r w:rsidRPr="00403D12">
        <w:rPr>
          <w:b/>
        </w:rPr>
        <w:t>3.1</w:t>
      </w:r>
      <w:r w:rsidR="00C4067E" w:rsidRPr="00403D12">
        <w:rPr>
          <w:b/>
        </w:rPr>
        <w:t>.</w:t>
      </w:r>
      <w:r w:rsidR="00C4067E">
        <w:t xml:space="preserve"> Add a funct</w:t>
      </w:r>
      <w:r w:rsidR="00D22D85">
        <w:t>ion called “getPurchases</w:t>
      </w:r>
      <w:r w:rsidR="004546E0">
        <w:t>” to</w:t>
      </w:r>
      <w:r w:rsidR="00C4067E">
        <w:t xml:space="preserve"> </w:t>
      </w:r>
      <w:r w:rsidR="00B3273E">
        <w:t>Module1/Application/</w:t>
      </w:r>
      <w:r w:rsidR="004546E0">
        <w:t>Functions.fs</w:t>
      </w:r>
      <w:r w:rsidR="00403D12">
        <w:t xml:space="preserve"> that</w:t>
      </w:r>
    </w:p>
    <w:p w:rsidR="00403D12" w:rsidRDefault="00403D12" w:rsidP="00403D12">
      <w:pPr>
        <w:pStyle w:val="ListParagraph"/>
        <w:numPr>
          <w:ilvl w:val="0"/>
          <w:numId w:val="19"/>
        </w:numPr>
        <w:spacing w:after="0"/>
      </w:pPr>
      <w:r>
        <w:t>Receives a customer</w:t>
      </w:r>
      <w:r w:rsidR="00F45EEC">
        <w:t xml:space="preserve"> as parameter</w:t>
      </w:r>
    </w:p>
    <w:p w:rsidR="00403D12" w:rsidRDefault="0045319B" w:rsidP="00403D12">
      <w:pPr>
        <w:pStyle w:val="ListParagraph"/>
        <w:numPr>
          <w:ilvl w:val="0"/>
          <w:numId w:val="19"/>
        </w:numPr>
        <w:spacing w:after="0"/>
      </w:pPr>
      <w:r>
        <w:t xml:space="preserve">Returns a tuple with the customer and </w:t>
      </w:r>
      <w:r w:rsidR="00EF2688">
        <w:t>his/her</w:t>
      </w:r>
      <w:r>
        <w:t xml:space="preserve"> </w:t>
      </w:r>
      <w:r w:rsidR="006D6551">
        <w:t>purchases</w:t>
      </w:r>
      <w:r w:rsidR="00FF5332">
        <w:t>, following these rules</w:t>
      </w:r>
      <w:r w:rsidR="00D61FC6">
        <w:t>:</w:t>
      </w:r>
    </w:p>
    <w:p w:rsidR="0045319B" w:rsidRDefault="00FF5332" w:rsidP="0045319B">
      <w:pPr>
        <w:pStyle w:val="ListParagraph"/>
        <w:numPr>
          <w:ilvl w:val="1"/>
          <w:numId w:val="19"/>
        </w:numPr>
        <w:spacing w:after="0"/>
      </w:pPr>
      <w:r>
        <w:t xml:space="preserve">If customer.Id is divisible by 2, return </w:t>
      </w:r>
      <w:r w:rsidR="006D6551">
        <w:t>purchases</w:t>
      </w:r>
      <w:r>
        <w:t xml:space="preserve"> = 120M</w:t>
      </w:r>
    </w:p>
    <w:p w:rsidR="00FF5332" w:rsidRDefault="00FF5332" w:rsidP="0045319B">
      <w:pPr>
        <w:pStyle w:val="ListParagraph"/>
        <w:numPr>
          <w:ilvl w:val="1"/>
          <w:numId w:val="19"/>
        </w:numPr>
        <w:spacing w:after="0"/>
      </w:pPr>
      <w:r>
        <w:t xml:space="preserve">If customer.Id is not divisible by 2, return </w:t>
      </w:r>
      <w:r w:rsidR="006D6551">
        <w:t>purchases</w:t>
      </w:r>
      <w:r>
        <w:t xml:space="preserve"> = 80M</w:t>
      </w:r>
    </w:p>
    <w:p w:rsidR="00FF5332" w:rsidRDefault="00FF5332" w:rsidP="00FF5332">
      <w:pPr>
        <w:pStyle w:val="ListParagraph"/>
        <w:spacing w:after="0"/>
        <w:ind w:left="1440"/>
      </w:pPr>
    </w:p>
    <w:bookmarkStart w:id="14" w:name="_MON_1470845778"/>
    <w:bookmarkEnd w:id="14"/>
    <w:p w:rsidR="00C4067E" w:rsidRDefault="00D22D85" w:rsidP="00C4067E">
      <w:r>
        <w:object w:dxaOrig="9026" w:dyaOrig="1158">
          <v:shape id="_x0000_i1029" type="#_x0000_t75" style="width:453.4pt;height:58.5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563952770" r:id="rId24"/>
        </w:object>
      </w:r>
    </w:p>
    <w:p w:rsidR="00961015" w:rsidRDefault="00961015" w:rsidP="005448BB">
      <w:pPr>
        <w:spacing w:after="0"/>
      </w:pPr>
    </w:p>
    <w:p w:rsidR="00095916" w:rsidRDefault="00403D12" w:rsidP="00095916">
      <w:pPr>
        <w:spacing w:after="0"/>
      </w:pPr>
      <w:r w:rsidRPr="00FF5332">
        <w:rPr>
          <w:b/>
        </w:rPr>
        <w:t>3.2</w:t>
      </w:r>
      <w:r w:rsidR="00F850E3" w:rsidRPr="00FF5332">
        <w:rPr>
          <w:b/>
        </w:rPr>
        <w:t>.</w:t>
      </w:r>
      <w:r w:rsidR="00F850E3">
        <w:t xml:space="preserve"> Execute </w:t>
      </w:r>
      <w:r w:rsidR="006D6551">
        <w:t>getPurchases</w:t>
      </w:r>
      <w:r w:rsidR="00F850E3">
        <w:t xml:space="preserve"> in the</w:t>
      </w:r>
      <w:r w:rsidR="00C4067E">
        <w:t xml:space="preserve"> F# Interactive</w:t>
      </w:r>
      <w:r w:rsidR="00095916">
        <w:t>. You should see this output:</w:t>
      </w:r>
    </w:p>
    <w:p w:rsidR="00095916" w:rsidRDefault="00095916" w:rsidP="00095916">
      <w:pPr>
        <w:spacing w:after="0"/>
      </w:pP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095916" w:rsidTr="001E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095916" w:rsidRDefault="00095916" w:rsidP="001E76A9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F3F3D" wp14:editId="4039BDA2">
                      <wp:extent cx="228600" cy="228600"/>
                      <wp:effectExtent l="0" t="0" r="0" b="0"/>
                      <wp:docPr id="20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1" name="Oval 2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2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1B026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">
                      <v:oval id="Oval 21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" fillcolor="#92278f [3204]" stroked="f" strokeweight="0">
                        <v:stroke joinstyle="miter"/>
                        <o:lock v:ext="edit" aspectratio="t"/>
                      </v:oval>
                      <v:shape id="Freeform 2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095916" w:rsidRDefault="00095916" w:rsidP="001E76A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>val getPurchases : customer:Customer -&gt; Customer * decimal</w:t>
            </w:r>
          </w:p>
        </w:tc>
      </w:tr>
    </w:tbl>
    <w:p w:rsidR="00095916" w:rsidRDefault="00095916" w:rsidP="005448BB">
      <w:pPr>
        <w:spacing w:after="0"/>
        <w:rPr>
          <w:b/>
        </w:rPr>
      </w:pPr>
    </w:p>
    <w:p w:rsidR="00C4067E" w:rsidRDefault="00095916" w:rsidP="005448BB">
      <w:pPr>
        <w:spacing w:after="0"/>
      </w:pPr>
      <w:r>
        <w:rPr>
          <w:b/>
        </w:rPr>
        <w:t>3.3</w:t>
      </w:r>
      <w:r w:rsidRPr="00FF5332">
        <w:rPr>
          <w:b/>
        </w:rPr>
        <w:t>.</w:t>
      </w:r>
      <w:r w:rsidR="00C4067E">
        <w:t xml:space="preserve"> </w:t>
      </w:r>
      <w:r>
        <w:t>Open Module1/Application/Try.fsx and call</w:t>
      </w:r>
      <w:r w:rsidR="00C4067E">
        <w:t xml:space="preserve"> </w:t>
      </w:r>
      <w:r>
        <w:t xml:space="preserve">getPurchases </w:t>
      </w:r>
      <w:r w:rsidR="00C4067E">
        <w:t>with</w:t>
      </w:r>
      <w:r w:rsidR="00316D23">
        <w:t xml:space="preserve"> the</w:t>
      </w:r>
      <w:r w:rsidR="00C4067E">
        <w:t xml:space="preserve"> customer</w:t>
      </w:r>
      <w:r>
        <w:t xml:space="preserve"> and execute it in the F# interactive</w:t>
      </w:r>
      <w:r w:rsidR="0038465A">
        <w:t>.</w:t>
      </w:r>
    </w:p>
    <w:p w:rsidR="00316D23" w:rsidRDefault="00316D23" w:rsidP="005448BB">
      <w:pPr>
        <w:spacing w:after="0"/>
      </w:pPr>
    </w:p>
    <w:bookmarkStart w:id="15" w:name="_MON_1537853696"/>
    <w:bookmarkEnd w:id="15"/>
    <w:p w:rsidR="00316D23" w:rsidRDefault="00DC3047" w:rsidP="005448BB">
      <w:pPr>
        <w:spacing w:after="0"/>
      </w:pPr>
      <w:r>
        <w:object w:dxaOrig="9026" w:dyaOrig="714">
          <v:shape id="_x0000_i1030" type="#_x0000_t75" style="width:453.4pt;height:36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563952771" r:id="rId26"/>
        </w:object>
      </w:r>
    </w:p>
    <w:p w:rsidR="003056BA" w:rsidRDefault="003056BA" w:rsidP="00316D23"/>
    <w:p w:rsidR="00316D23" w:rsidRDefault="00316D23" w:rsidP="00316D23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316D23" w:rsidTr="001E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316D23" w:rsidRDefault="00316D23" w:rsidP="001E76A9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205A19A" wp14:editId="3D156072">
                      <wp:extent cx="228600" cy="228600"/>
                      <wp:effectExtent l="0" t="0" r="0" b="0"/>
                      <wp:docPr id="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8" name="Oval 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47B833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Jd62KWHBQAA8BEAAA4AAAAAAAAAAAAAAAAALgIAAGRycy9l&#10;Mm9Eb2MueG1sUEsBAi0AFAAGAAgAAAAhAPgMKZnYAAAAAwEAAA8AAAAAAAAAAAAAAAAA4QcAAGRy&#10;cy9kb3ducmV2LnhtbFBLBQYAAAAABAAEAPMAAADmCAAAAAA=&#10;">
                      <v:oval id="Oval 18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" fillcolor="#92278f [3204]" stroked="f" strokeweight="0">
                        <v:stroke joinstyle="miter"/>
                        <o:lock v:ext="edit" aspectratio="t"/>
                      </v:oval>
                      <v:shape id="Freeform 19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316D23" w:rsidRPr="00316D23" w:rsidRDefault="00316D23" w:rsidP="00316D2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val </w:t>
            </w:r>
            <w:r w:rsidR="00DC3047">
              <w:rPr>
                <w:rFonts w:ascii="Consolas" w:hAnsi="Consolas" w:cs="Consolas"/>
                <w:i w:val="0"/>
                <w:sz w:val="18"/>
                <w:szCs w:val="18"/>
              </w:rPr>
              <w:t>calculatedPurchases</w:t>
            </w:r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* decimal = ({Id = 1;</w:t>
            </w:r>
          </w:p>
          <w:p w:rsidR="00316D23" w:rsidRPr="00316D23" w:rsidRDefault="00316D23" w:rsidP="00316D2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</w:t>
            </w:r>
            <w:r w:rsidR="00DC3047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</w:t>
            </w:r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>IsVip = false;</w:t>
            </w:r>
          </w:p>
          <w:p w:rsidR="00316D23" w:rsidRDefault="00316D23" w:rsidP="00316D2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</w:t>
            </w:r>
            <w:r w:rsidR="00DC3047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</w:t>
            </w:r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>Credit = 10M;}, 80M)</w:t>
            </w:r>
          </w:p>
        </w:tc>
      </w:tr>
    </w:tbl>
    <w:p w:rsidR="00316D23" w:rsidRDefault="00316D23" w:rsidP="005448BB">
      <w:pPr>
        <w:spacing w:after="0"/>
      </w:pPr>
    </w:p>
    <w:p w:rsidR="003C1CB9" w:rsidRDefault="00FF5332" w:rsidP="005448BB">
      <w:pPr>
        <w:spacing w:after="0"/>
      </w:pPr>
      <w:r w:rsidRPr="00FF5332">
        <w:rPr>
          <w:b/>
        </w:rPr>
        <w:t>3.3</w:t>
      </w:r>
      <w:r w:rsidR="003C1CB9" w:rsidRPr="00FF5332">
        <w:rPr>
          <w:b/>
        </w:rPr>
        <w:t>.</w:t>
      </w:r>
      <w:r w:rsidR="003C1CB9">
        <w:t xml:space="preserve"> </w:t>
      </w:r>
      <w:r w:rsidR="00D673E4">
        <w:t>Open Module1/Tests/Tests.fs, u</w:t>
      </w:r>
      <w:r w:rsidR="003C1CB9">
        <w:t>ncomment tests 1-4 and 1-5</w:t>
      </w:r>
      <w:r w:rsidR="005020FC">
        <w:t>, save all the files and run the tests.</w:t>
      </w:r>
    </w:p>
    <w:p w:rsidR="00403D12" w:rsidRDefault="00403D12">
      <w:pPr>
        <w:rPr>
          <w:rFonts w:asciiTheme="majorHAnsi" w:eastAsiaTheme="majorEastAsia" w:hAnsiTheme="majorHAnsi" w:cstheme="majorBidi"/>
          <w:color w:val="92278F" w:themeColor="accent1"/>
          <w:sz w:val="36"/>
          <w:szCs w:val="36"/>
        </w:rPr>
      </w:pPr>
      <w:bookmarkStart w:id="16" w:name="_Toc439596085"/>
      <w:r>
        <w:br w:type="page"/>
      </w:r>
    </w:p>
    <w:p w:rsidR="001F2544" w:rsidRDefault="00281A86" w:rsidP="001F2544">
      <w:pPr>
        <w:pStyle w:val="Heading1"/>
      </w:pPr>
      <w:r>
        <w:lastRenderedPageBreak/>
        <w:t>Module</w:t>
      </w:r>
      <w:r w:rsidR="001F2544">
        <w:t xml:space="preserve"> 2</w:t>
      </w:r>
      <w:bookmarkEnd w:id="16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7506D4" w:rsidP="001F2544">
      <w:pPr>
        <w:pStyle w:val="ListParagraph"/>
        <w:numPr>
          <w:ilvl w:val="0"/>
          <w:numId w:val="5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DEB8A8" wp14:editId="705F0D8C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4052570" cy="290195"/>
                <wp:effectExtent l="0" t="0" r="2413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EB8A8" id="_x0000_s1029" type="#_x0000_t202" style="position:absolute;left:0;text-align:left;margin-left:267.9pt;margin-top:3.1pt;width:319.1pt;height:22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">
                <v:textbox>
                  <w:txbxContent>
                    <w:p w:rsidR="004C1539" w:rsidRDefault="004C1539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 xml:space="preserve">: </w:t>
      </w:r>
      <w:r w:rsidR="001F2A9E">
        <w:t>10-</w:t>
      </w:r>
      <w:r w:rsidR="00F86C8B">
        <w:t>15</w:t>
      </w:r>
      <w:r w:rsidR="00DD7476">
        <w:t xml:space="preserve"> minutes</w:t>
      </w:r>
    </w:p>
    <w:p w:rsidR="00DD7476" w:rsidRDefault="00DD7476" w:rsidP="005448BB">
      <w:pPr>
        <w:spacing w:after="0"/>
      </w:pPr>
    </w:p>
    <w:p w:rsidR="00574340" w:rsidRDefault="00574340" w:rsidP="00574340">
      <w:pPr>
        <w:pStyle w:val="Heading2"/>
      </w:pPr>
      <w:r>
        <w:t>St</w:t>
      </w:r>
      <w:r w:rsidR="00C7703A">
        <w:t>ep 1: Create an increaseCredit f</w:t>
      </w:r>
      <w:r>
        <w:t>unction</w:t>
      </w:r>
    </w:p>
    <w:p w:rsidR="00574340" w:rsidRDefault="00574340" w:rsidP="00574340">
      <w:pPr>
        <w:spacing w:after="0"/>
      </w:pPr>
    </w:p>
    <w:p w:rsidR="00574340" w:rsidRDefault="00574340" w:rsidP="00574340">
      <w:pPr>
        <w:spacing w:after="0"/>
      </w:pPr>
      <w:r>
        <w:rPr>
          <w:b/>
        </w:rPr>
        <w:t>1</w:t>
      </w:r>
      <w:r w:rsidRPr="00403D12">
        <w:rPr>
          <w:b/>
        </w:rPr>
        <w:t>.1.</w:t>
      </w:r>
      <w:r>
        <w:t xml:space="preserve"> Add a function called “increaseCredit” to Module</w:t>
      </w:r>
      <w:r w:rsidR="00C7703A">
        <w:t>2/Application/Functions.fs that</w:t>
      </w:r>
    </w:p>
    <w:p w:rsidR="00A37079" w:rsidRDefault="00A37079" w:rsidP="00A37079">
      <w:pPr>
        <w:pStyle w:val="ListParagraph"/>
        <w:numPr>
          <w:ilvl w:val="0"/>
          <w:numId w:val="19"/>
        </w:numPr>
        <w:spacing w:after="0"/>
      </w:pPr>
      <w:r>
        <w:t>Receives the condition (function) to evaluate as first parameter</w:t>
      </w:r>
    </w:p>
    <w:p w:rsidR="00A37079" w:rsidRDefault="00A37079" w:rsidP="00A37079">
      <w:pPr>
        <w:pStyle w:val="ListParagraph"/>
        <w:numPr>
          <w:ilvl w:val="0"/>
          <w:numId w:val="19"/>
        </w:numPr>
        <w:spacing w:after="0"/>
      </w:pPr>
      <w:r>
        <w:t>Receives the customer as second parameter</w:t>
      </w:r>
    </w:p>
    <w:p w:rsidR="00A37079" w:rsidRDefault="00A37079" w:rsidP="00A37079">
      <w:pPr>
        <w:pStyle w:val="ListParagraph"/>
        <w:numPr>
          <w:ilvl w:val="0"/>
          <w:numId w:val="19"/>
        </w:numPr>
        <w:spacing w:after="0"/>
      </w:pPr>
      <w:r>
        <w:t>Returns a customer with extra credit, following these rules</w:t>
      </w:r>
    </w:p>
    <w:p w:rsidR="00A37079" w:rsidRDefault="00A37079" w:rsidP="00A37079">
      <w:pPr>
        <w:pStyle w:val="ListParagraph"/>
        <w:numPr>
          <w:ilvl w:val="1"/>
          <w:numId w:val="19"/>
        </w:numPr>
        <w:spacing w:after="0"/>
      </w:pPr>
      <w:r>
        <w:t>If the result of evaluating the condition with the customer is true, return an additional 100M of credit</w:t>
      </w:r>
    </w:p>
    <w:p w:rsidR="00A37079" w:rsidRDefault="00A37079" w:rsidP="00A37079">
      <w:pPr>
        <w:pStyle w:val="ListParagraph"/>
        <w:numPr>
          <w:ilvl w:val="1"/>
          <w:numId w:val="19"/>
        </w:numPr>
        <w:spacing w:after="0"/>
      </w:pPr>
      <w:r>
        <w:t>If the result of the condition evaluation is false, return an additional 50M of credit</w:t>
      </w:r>
    </w:p>
    <w:p w:rsidR="00F45EEC" w:rsidRDefault="00F45EEC" w:rsidP="005448BB">
      <w:pPr>
        <w:spacing w:after="0"/>
      </w:pPr>
    </w:p>
    <w:bookmarkStart w:id="17" w:name="_MON_1470923929"/>
    <w:bookmarkEnd w:id="17"/>
    <w:p w:rsidR="001F2544" w:rsidRDefault="00A37079" w:rsidP="001F2544">
      <w:r>
        <w:object w:dxaOrig="9026" w:dyaOrig="1158">
          <v:shape id="_x0000_i1031" type="#_x0000_t75" style="width:453.4pt;height:58.5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563952772" r:id="rId28"/>
        </w:object>
      </w:r>
    </w:p>
    <w:p w:rsidR="00E408A5" w:rsidRDefault="00E408A5" w:rsidP="00E408A5">
      <w:pPr>
        <w:spacing w:after="0"/>
        <w:rPr>
          <w:b/>
        </w:rPr>
      </w:pPr>
    </w:p>
    <w:p w:rsidR="00E408A5" w:rsidRDefault="00E408A5" w:rsidP="00E408A5">
      <w:pPr>
        <w:spacing w:after="0"/>
      </w:pPr>
      <w:r>
        <w:rPr>
          <w:b/>
        </w:rPr>
        <w:t>1.2</w:t>
      </w:r>
      <w:r w:rsidRPr="00337E9D">
        <w:rPr>
          <w:b/>
        </w:rPr>
        <w:t>.</w:t>
      </w:r>
      <w:r>
        <w:t xml:space="preserve"> Create a function called “</w:t>
      </w:r>
      <w:r w:rsidRPr="00ED6AB1">
        <w:t>increaseCreditUsingVip</w:t>
      </w:r>
      <w:r>
        <w:t xml:space="preserve">” in Module2/Application/Functions.fs by partially applying the </w:t>
      </w:r>
      <w:r w:rsidR="00355AED">
        <w:t>“</w:t>
      </w:r>
      <w:r w:rsidRPr="00E408A5">
        <w:t>(fun c -&gt; c.IsVip)</w:t>
      </w:r>
      <w:r w:rsidR="00355AED">
        <w:t>”</w:t>
      </w:r>
      <w:r>
        <w:t xml:space="preserve"> lambda as condition to </w:t>
      </w:r>
      <w:r w:rsidR="00355AED">
        <w:t xml:space="preserve">the </w:t>
      </w:r>
      <w:r>
        <w:t>increaseCredit</w:t>
      </w:r>
      <w:r w:rsidR="00355AED">
        <w:t xml:space="preserve"> function</w:t>
      </w:r>
      <w:r>
        <w:t>:</w:t>
      </w:r>
    </w:p>
    <w:p w:rsidR="00E408A5" w:rsidRDefault="00E408A5" w:rsidP="00E408A5">
      <w:pPr>
        <w:spacing w:after="0"/>
      </w:pPr>
    </w:p>
    <w:bookmarkStart w:id="18" w:name="_MON_1470986481"/>
    <w:bookmarkEnd w:id="18"/>
    <w:p w:rsidR="00C7703A" w:rsidRDefault="00E408A5" w:rsidP="005448BB">
      <w:pPr>
        <w:spacing w:after="0"/>
      </w:pPr>
      <w:r>
        <w:object w:dxaOrig="9026" w:dyaOrig="543">
          <v:shape id="_x0000_i1032" type="#_x0000_t75" style="width:453.4pt;height:28.5pt" o:ole="" o:bordertopcolor="this" o:borderleftcolor="this" o:borderbottomcolor="this" o:borderrightcolor="this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563952773" r:id="rId30"/>
        </w:object>
      </w:r>
    </w:p>
    <w:p w:rsidR="00E408A5" w:rsidRDefault="00E408A5" w:rsidP="00E408A5">
      <w:pPr>
        <w:spacing w:after="0"/>
      </w:pPr>
    </w:p>
    <w:p w:rsidR="00E408A5" w:rsidRDefault="00E408A5" w:rsidP="00E408A5">
      <w:pPr>
        <w:spacing w:after="0"/>
      </w:pPr>
      <w:r>
        <w:t>Note that by partially applying the condition you get as result a function that now expects only the customer.</w:t>
      </w:r>
    </w:p>
    <w:p w:rsidR="00E408A5" w:rsidRDefault="00E408A5" w:rsidP="005448BB">
      <w:pPr>
        <w:spacing w:after="0"/>
        <w:rPr>
          <w:b/>
        </w:rPr>
      </w:pPr>
    </w:p>
    <w:p w:rsidR="007B21A9" w:rsidRDefault="00A37079" w:rsidP="005448BB">
      <w:pPr>
        <w:spacing w:after="0"/>
      </w:pPr>
      <w:r>
        <w:rPr>
          <w:b/>
        </w:rPr>
        <w:t>1</w:t>
      </w:r>
      <w:r w:rsidR="00E408A5">
        <w:rPr>
          <w:b/>
        </w:rPr>
        <w:t>.3</w:t>
      </w:r>
      <w:r w:rsidR="001F2544">
        <w:t xml:space="preserve">. </w:t>
      </w:r>
      <w:r w:rsidR="009D1B7F">
        <w:t>Execute</w:t>
      </w:r>
      <w:r w:rsidR="00614CBF">
        <w:t xml:space="preserve"> both</w:t>
      </w:r>
      <w:r w:rsidR="001F2544">
        <w:t xml:space="preserve"> function</w:t>
      </w:r>
      <w:r w:rsidR="00614CBF">
        <w:t>s (increaseCredit and increaseCreditUsingVip)</w:t>
      </w:r>
      <w:r w:rsidR="001F2544">
        <w:t xml:space="preserve"> </w:t>
      </w:r>
      <w:r w:rsidR="009D1B7F">
        <w:t>in</w:t>
      </w:r>
      <w:r w:rsidR="001F2544">
        <w:t xml:space="preserve"> the F# Interactive and test</w:t>
      </w:r>
      <w:r w:rsidR="00614CBF">
        <w:t xml:space="preserve"> the latter </w:t>
      </w:r>
      <w:r w:rsidR="002F4DC2">
        <w:t>in</w:t>
      </w:r>
      <w:r w:rsidR="002061B8">
        <w:t xml:space="preserve"> </w:t>
      </w:r>
      <w:r w:rsidR="00B3273E">
        <w:t>Module2/Application/</w:t>
      </w:r>
      <w:r w:rsidR="002F4DC2">
        <w:t>Try.fsx</w:t>
      </w:r>
      <w:r w:rsidR="001F2544">
        <w:t xml:space="preserve"> usin</w:t>
      </w:r>
      <w:r w:rsidR="009D1B7F">
        <w:t>g</w:t>
      </w:r>
      <w:r w:rsidR="00355AED">
        <w:t xml:space="preserve"> the existing customer</w:t>
      </w:r>
      <w:r w:rsidR="00717210">
        <w:t>.</w:t>
      </w:r>
    </w:p>
    <w:p w:rsidR="00F522E2" w:rsidRDefault="00F522E2" w:rsidP="005448BB">
      <w:pPr>
        <w:spacing w:after="0"/>
      </w:pPr>
    </w:p>
    <w:bookmarkStart w:id="19" w:name="_MON_1513746891"/>
    <w:bookmarkEnd w:id="19"/>
    <w:p w:rsidR="00B720EE" w:rsidRDefault="00E408A5" w:rsidP="005448BB">
      <w:pPr>
        <w:spacing w:after="0"/>
      </w:pPr>
      <w:r>
        <w:object w:dxaOrig="9026" w:dyaOrig="543">
          <v:shape id="_x0000_i1033" type="#_x0000_t75" style="width:453.4pt;height:28.15pt" o:ole="" o:bordertopcolor="this" o:borderleftcolor="this" o:borderbottomcolor="this" o:borderrightcolor="this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563952774" r:id="rId32"/>
        </w:object>
      </w:r>
    </w:p>
    <w:p w:rsidR="00A37079" w:rsidRDefault="00A37079" w:rsidP="00255F27">
      <w:pPr>
        <w:spacing w:after="0"/>
        <w:rPr>
          <w:b/>
        </w:rPr>
      </w:pPr>
    </w:p>
    <w:p w:rsidR="006F17D7" w:rsidRDefault="006F17D7" w:rsidP="006F17D7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F17D7" w:rsidTr="006B1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F17D7" w:rsidRDefault="006F17D7" w:rsidP="006B15D8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4F2CF25" wp14:editId="2201B7C1">
                      <wp:extent cx="228600" cy="228600"/>
                      <wp:effectExtent l="0" t="0" r="0" b="0"/>
                      <wp:docPr id="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" name="Oval 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29C71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Pj9KySHBQAA7REAAA4AAAAAAAAAAAAAAAAALgIAAGRycy9l&#10;Mm9Eb2MueG1sUEsBAi0AFAAGAAgAAAAhAPgMKZnYAAAAAwEAAA8AAAAAAAAAAAAAAAAA4QcAAGRy&#10;cy9kb3ducmV2LnhtbFBLBQYAAAAABAAEAPMAAADmCAAAAAA=&#10;">
                      <v:oval id="Oval 6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017D8D" w:rsidRPr="00017D8D" w:rsidRDefault="00017D8D" w:rsidP="00017D8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017D8D">
              <w:rPr>
                <w:rFonts w:ascii="Consolas" w:hAnsi="Consolas" w:cs="Consolas"/>
                <w:i w:val="0"/>
                <w:sz w:val="18"/>
                <w:szCs w:val="18"/>
              </w:rPr>
              <w:t>val customerWithMoreCredit : Customer = {Id = 1;</w:t>
            </w:r>
          </w:p>
          <w:p w:rsidR="00017D8D" w:rsidRPr="00017D8D" w:rsidRDefault="00017D8D" w:rsidP="00017D8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017D8D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IsVip = false;</w:t>
            </w:r>
          </w:p>
          <w:p w:rsidR="006F17D7" w:rsidRDefault="00017D8D" w:rsidP="00017D8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7D8D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Credit = 60M;}</w:t>
            </w:r>
          </w:p>
        </w:tc>
      </w:tr>
    </w:tbl>
    <w:p w:rsidR="00017D8D" w:rsidRDefault="00017D8D" w:rsidP="00255F27">
      <w:pPr>
        <w:spacing w:after="0"/>
        <w:rPr>
          <w:b/>
        </w:rPr>
      </w:pPr>
    </w:p>
    <w:p w:rsidR="00255F27" w:rsidRDefault="00A37079" w:rsidP="00255F27">
      <w:pPr>
        <w:spacing w:after="0"/>
      </w:pPr>
      <w:r>
        <w:rPr>
          <w:b/>
        </w:rPr>
        <w:lastRenderedPageBreak/>
        <w:t>1</w:t>
      </w:r>
      <w:r w:rsidR="00C7703A">
        <w:rPr>
          <w:b/>
        </w:rPr>
        <w:t>.</w:t>
      </w:r>
      <w:r w:rsidR="00E408A5">
        <w:rPr>
          <w:b/>
        </w:rPr>
        <w:t>4</w:t>
      </w:r>
      <w:r w:rsidR="00255F27">
        <w:t xml:space="preserve">. Open Module2/Tests/Tests.fs, </w:t>
      </w:r>
      <w:r w:rsidR="00E408A5">
        <w:t>uncomment the tests 2-1, 2-2,</w:t>
      </w:r>
      <w:r w:rsidR="00255F27">
        <w:t xml:space="preserve"> 2-3</w:t>
      </w:r>
      <w:r w:rsidR="00E408A5">
        <w:t xml:space="preserve"> and 2-4</w:t>
      </w:r>
      <w:r w:rsidR="00255F27">
        <w:t>, save all the files and run the tests by executing Module2/</w:t>
      </w:r>
      <w:r w:rsidR="00455055">
        <w:t>runtests.bat (Win) or</w:t>
      </w:r>
      <w:r w:rsidR="000C4499">
        <w:t xml:space="preserve"> Module2</w:t>
      </w:r>
      <w:r w:rsidR="00255F27">
        <w:t>/</w:t>
      </w:r>
      <w:r w:rsidR="00CF17D0">
        <w:t>runtests.sh (M</w:t>
      </w:r>
      <w:r w:rsidR="009D1B7F">
        <w:t>ac or Linux) in the Command Prompt/Terminal. Chec</w:t>
      </w:r>
      <w:r w:rsidR="00255F27">
        <w:t>k that the tests pass.</w:t>
      </w:r>
    </w:p>
    <w:p w:rsidR="007B21A9" w:rsidRDefault="007B21A9" w:rsidP="005448BB">
      <w:pPr>
        <w:spacing w:after="0"/>
      </w:pPr>
    </w:p>
    <w:p w:rsidR="00E408A5" w:rsidRDefault="00E408A5" w:rsidP="005448BB">
      <w:pPr>
        <w:spacing w:after="0"/>
      </w:pPr>
    </w:p>
    <w:p w:rsidR="007B21A9" w:rsidRDefault="00E408A5" w:rsidP="007B21A9">
      <w:pPr>
        <w:pStyle w:val="Heading2"/>
      </w:pPr>
      <w:r>
        <w:t>Step 2</w:t>
      </w:r>
      <w:r w:rsidR="007B21A9">
        <w:t xml:space="preserve">: Create an </w:t>
      </w:r>
      <w:r w:rsidR="007B21A9" w:rsidRPr="007B21A9">
        <w:t xml:space="preserve">upgradeCustomer </w:t>
      </w:r>
      <w:r w:rsidR="007B21A9">
        <w:t>function</w:t>
      </w:r>
    </w:p>
    <w:p w:rsidR="001F2544" w:rsidRDefault="001F2544" w:rsidP="005448BB">
      <w:pPr>
        <w:spacing w:after="0"/>
      </w:pPr>
    </w:p>
    <w:p w:rsidR="001F2544" w:rsidRDefault="00E408A5" w:rsidP="005448BB">
      <w:pPr>
        <w:spacing w:after="0"/>
      </w:pPr>
      <w:r>
        <w:rPr>
          <w:b/>
        </w:rPr>
        <w:t>2</w:t>
      </w:r>
      <w:r w:rsidR="00E4471A">
        <w:rPr>
          <w:b/>
        </w:rPr>
        <w:t>.1</w:t>
      </w:r>
      <w:r w:rsidR="007B21A9" w:rsidRPr="00337E9D">
        <w:rPr>
          <w:b/>
        </w:rPr>
        <w:t>.</w:t>
      </w:r>
      <w:r w:rsidR="001F2544">
        <w:t xml:space="preserve"> Create a function call</w:t>
      </w:r>
      <w:r w:rsidR="002F4DC2">
        <w:t>ed “upgradeCustomer” in</w:t>
      </w:r>
      <w:r w:rsidR="001F2544">
        <w:t xml:space="preserve"> </w:t>
      </w:r>
      <w:r w:rsidR="0092775F">
        <w:t>Module2/Application/</w:t>
      </w:r>
      <w:r w:rsidR="007B21A9">
        <w:t>Functions.fs that</w:t>
      </w:r>
    </w:p>
    <w:p w:rsidR="00A13870" w:rsidRDefault="00A13870" w:rsidP="00A13870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>Calls get</w:t>
      </w:r>
      <w:r w:rsidR="00F86C8B">
        <w:t>Purchases</w:t>
      </w:r>
      <w:r>
        <w:t xml:space="preserve"> with the customer and assigns the r</w:t>
      </w:r>
      <w:r w:rsidR="00F86C8B">
        <w:t>esult to a customerWithPurchases</w:t>
      </w:r>
      <w:r>
        <w:t xml:space="preserve"> value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Then </w:t>
      </w:r>
      <w:r w:rsidR="00A53A67">
        <w:t xml:space="preserve">it </w:t>
      </w:r>
      <w:r w:rsidR="005B615A">
        <w:t>calls tryPromote</w:t>
      </w:r>
      <w:r>
        <w:t>ToV</w:t>
      </w:r>
      <w:r w:rsidR="00F86C8B">
        <w:t>ip passing customerWithPurchases</w:t>
      </w:r>
      <w:r>
        <w:t xml:space="preserve"> and assigns the res</w:t>
      </w:r>
      <w:r w:rsidR="00BF348D">
        <w:t>ult to a promotedCustomer value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Then </w:t>
      </w:r>
      <w:r w:rsidR="00A53A67">
        <w:t xml:space="preserve">it </w:t>
      </w:r>
      <w:r>
        <w:t>calls increaseCreditUsingVip with promotedCustomer and assigns the resu</w:t>
      </w:r>
      <w:r w:rsidR="00BF348D">
        <w:t>lt to an upgradedCustomer value</w:t>
      </w:r>
    </w:p>
    <w:p w:rsidR="00A13870" w:rsidRDefault="00E4471A" w:rsidP="00E4471A">
      <w:pPr>
        <w:pStyle w:val="ListParagraph"/>
        <w:numPr>
          <w:ilvl w:val="0"/>
          <w:numId w:val="19"/>
        </w:numPr>
        <w:spacing w:after="0"/>
      </w:pPr>
      <w:r>
        <w:t>Returns the upgradedCustomer value</w:t>
      </w:r>
    </w:p>
    <w:p w:rsidR="007B21A9" w:rsidRDefault="007B21A9" w:rsidP="005448BB">
      <w:pPr>
        <w:spacing w:after="0"/>
      </w:pPr>
    </w:p>
    <w:bookmarkStart w:id="20" w:name="_MON_1470987108"/>
    <w:bookmarkEnd w:id="20"/>
    <w:p w:rsidR="001F2544" w:rsidRDefault="00F86C8B" w:rsidP="001F2544">
      <w:r>
        <w:object w:dxaOrig="9026" w:dyaOrig="1603">
          <v:shape id="_x0000_i1034" type="#_x0000_t75" style="width:453.4pt;height:80.25pt" o:ole="" o:bordertopcolor="this" o:borderleftcolor="this" o:borderbottomcolor="this" o:borderrightcolor="this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563952775" r:id="rId34"/>
        </w:object>
      </w:r>
    </w:p>
    <w:p w:rsidR="00355AED" w:rsidRDefault="00355AED" w:rsidP="001F2544"/>
    <w:p w:rsidR="00355AED" w:rsidRDefault="00355AED" w:rsidP="00355AED">
      <w:pPr>
        <w:spacing w:after="0"/>
      </w:pPr>
      <w:r>
        <w:rPr>
          <w:b/>
        </w:rPr>
        <w:t>2.2</w:t>
      </w:r>
      <w:r>
        <w:t>. Execute the function in the F# Interactive and test it in Module2/Application/Try.</w:t>
      </w:r>
      <w:r w:rsidR="00434C92">
        <w:t>fsx using the existing customer and assigning the result to an upgradedCustomer value.</w:t>
      </w:r>
    </w:p>
    <w:p w:rsidR="007C3484" w:rsidRDefault="007C3484" w:rsidP="001F2544">
      <w:pPr>
        <w:spacing w:after="0"/>
      </w:pPr>
    </w:p>
    <w:p w:rsidR="001F2544" w:rsidRDefault="00E408A5" w:rsidP="001F2544">
      <w:pPr>
        <w:spacing w:after="0"/>
      </w:pPr>
      <w:r>
        <w:rPr>
          <w:b/>
        </w:rPr>
        <w:t>2</w:t>
      </w:r>
      <w:r w:rsidR="009664B8">
        <w:rPr>
          <w:b/>
        </w:rPr>
        <w:t>.</w:t>
      </w:r>
      <w:r w:rsidR="003D4528">
        <w:rPr>
          <w:b/>
        </w:rPr>
        <w:t>3</w:t>
      </w:r>
      <w:r w:rsidR="00E4471A" w:rsidRPr="00337E9D">
        <w:rPr>
          <w:b/>
        </w:rPr>
        <w:t>.</w:t>
      </w:r>
      <w:r w:rsidR="001F2544">
        <w:t xml:space="preserve"> Refactor </w:t>
      </w:r>
      <w:r w:rsidR="00F41EE8">
        <w:t xml:space="preserve">the </w:t>
      </w:r>
      <w:r w:rsidR="001F2544">
        <w:t>“upgradeCustomer”</w:t>
      </w:r>
      <w:r w:rsidR="00F41EE8">
        <w:t xml:space="preserve"> function</w:t>
      </w:r>
      <w:r w:rsidR="001F2544">
        <w:t xml:space="preserve"> </w:t>
      </w:r>
      <w:r w:rsidR="006A73DE">
        <w:t>to use the pipelining operator</w:t>
      </w:r>
      <w:r w:rsidR="001F2544">
        <w:t>:</w:t>
      </w:r>
    </w:p>
    <w:p w:rsidR="00E4471A" w:rsidRDefault="00E4471A" w:rsidP="001F2544">
      <w:pPr>
        <w:spacing w:after="0"/>
      </w:pPr>
    </w:p>
    <w:bookmarkStart w:id="21" w:name="_MON_1470987266"/>
    <w:bookmarkEnd w:id="21"/>
    <w:p w:rsidR="001F2544" w:rsidRDefault="00F86C8B" w:rsidP="001F2544">
      <w:pPr>
        <w:spacing w:after="0"/>
      </w:pPr>
      <w:r>
        <w:object w:dxaOrig="9360" w:dyaOrig="1557">
          <v:shape id="_x0000_i1035" type="#_x0000_t75" style="width:454.5pt;height:79.5pt" o:ole="" o:bordertopcolor="this" o:borderleftcolor="this" o:borderbottomcolor="this" o:borderrightcolor="this">
            <v:imagedata r:id="rId3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563952776" r:id="rId36"/>
        </w:object>
      </w:r>
    </w:p>
    <w:p w:rsidR="007C3484" w:rsidRDefault="007C3484" w:rsidP="001F2544">
      <w:pPr>
        <w:spacing w:after="0"/>
      </w:pPr>
    </w:p>
    <w:p w:rsidR="001F2544" w:rsidRDefault="00E408A5" w:rsidP="001F2544">
      <w:pPr>
        <w:spacing w:after="0"/>
      </w:pPr>
      <w:r>
        <w:rPr>
          <w:b/>
        </w:rPr>
        <w:t>2</w:t>
      </w:r>
      <w:r w:rsidR="003D4528">
        <w:rPr>
          <w:b/>
        </w:rPr>
        <w:t>.4</w:t>
      </w:r>
      <w:r w:rsidR="00E4471A" w:rsidRPr="00337E9D">
        <w:rPr>
          <w:b/>
        </w:rPr>
        <w:t>.</w:t>
      </w:r>
      <w:r w:rsidR="001F2544">
        <w:t xml:space="preserve"> </w:t>
      </w:r>
      <w:r w:rsidR="009D1B7F">
        <w:t>Execute</w:t>
      </w:r>
      <w:r w:rsidR="0038465A">
        <w:t xml:space="preserve"> the new</w:t>
      </w:r>
      <w:r w:rsidR="009D1B7F">
        <w:t xml:space="preserve"> “upgradeCustomer” in</w:t>
      </w:r>
      <w:r w:rsidR="00DE4F99">
        <w:t xml:space="preserve"> the F# Interactive and test it again</w:t>
      </w:r>
      <w:r w:rsidR="00AF45C2">
        <w:t xml:space="preserve"> in</w:t>
      </w:r>
      <w:r w:rsidR="00E019D9">
        <w:t xml:space="preserve"> Module2/Application/Try.fsx</w:t>
      </w:r>
      <w:r w:rsidR="0038465A">
        <w:t>.</w:t>
      </w:r>
    </w:p>
    <w:p w:rsidR="007C3484" w:rsidRDefault="007C3484" w:rsidP="001F2544">
      <w:pPr>
        <w:spacing w:after="0"/>
      </w:pPr>
    </w:p>
    <w:p w:rsidR="001F2544" w:rsidRDefault="00E408A5" w:rsidP="001F2544">
      <w:pPr>
        <w:spacing w:after="0"/>
      </w:pPr>
      <w:r>
        <w:rPr>
          <w:b/>
        </w:rPr>
        <w:t>2</w:t>
      </w:r>
      <w:r w:rsidR="003D4528">
        <w:rPr>
          <w:b/>
        </w:rPr>
        <w:t>.5</w:t>
      </w:r>
      <w:r w:rsidR="00E4471A" w:rsidRPr="00337E9D">
        <w:rPr>
          <w:b/>
        </w:rPr>
        <w:t>.</w:t>
      </w:r>
      <w:r w:rsidR="001F2544">
        <w:t xml:space="preserve"> Refactor “upgradeCustomer” again</w:t>
      </w:r>
      <w:r w:rsidR="002E71BC">
        <w:t xml:space="preserve">, but this time using </w:t>
      </w:r>
      <w:r w:rsidR="001F2544">
        <w:t>composition:</w:t>
      </w:r>
    </w:p>
    <w:p w:rsidR="00E4471A" w:rsidRDefault="00E4471A" w:rsidP="001F2544">
      <w:pPr>
        <w:spacing w:after="0"/>
      </w:pPr>
    </w:p>
    <w:bookmarkStart w:id="22" w:name="_MON_1470987428"/>
    <w:bookmarkEnd w:id="22"/>
    <w:p w:rsidR="001F2544" w:rsidRDefault="00F86C8B" w:rsidP="001F2544">
      <w:pPr>
        <w:spacing w:after="0"/>
      </w:pPr>
      <w:r>
        <w:object w:dxaOrig="9026" w:dyaOrig="544">
          <v:shape id="_x0000_i1036" type="#_x0000_t75" style="width:453.4pt;height:28.5pt" o:ole="" o:bordertopcolor="this" o:borderleftcolor="this" o:borderbottomcolor="this" o:borderrightcolor="this">
            <v:imagedata r:id="rId3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563952777" r:id="rId38"/>
        </w:object>
      </w:r>
    </w:p>
    <w:p w:rsidR="00984609" w:rsidRDefault="00984609" w:rsidP="001F2544">
      <w:pPr>
        <w:spacing w:after="0"/>
      </w:pPr>
    </w:p>
    <w:p w:rsidR="00984609" w:rsidRDefault="00984609" w:rsidP="001F2544">
      <w:pPr>
        <w:spacing w:after="0"/>
      </w:pPr>
      <w:r>
        <w:t>Note that the customer parameter needs to be removed when using composition.</w:t>
      </w:r>
    </w:p>
    <w:p w:rsidR="005E7143" w:rsidRDefault="005E7143" w:rsidP="001F2544">
      <w:pPr>
        <w:spacing w:after="0"/>
      </w:pPr>
    </w:p>
    <w:p w:rsidR="00F522E2" w:rsidRDefault="00E408A5" w:rsidP="00F522E2">
      <w:r>
        <w:rPr>
          <w:b/>
        </w:rPr>
        <w:t>2</w:t>
      </w:r>
      <w:r w:rsidR="003D4528">
        <w:rPr>
          <w:b/>
        </w:rPr>
        <w:t>.6</w:t>
      </w:r>
      <w:r w:rsidR="00E4471A" w:rsidRPr="00337E9D">
        <w:rPr>
          <w:b/>
        </w:rPr>
        <w:t>.</w:t>
      </w:r>
      <w:r w:rsidR="006F6EE0">
        <w:t xml:space="preserve"> </w:t>
      </w:r>
      <w:r w:rsidR="00D673E4">
        <w:t>Open Module2/Tests/Tests.fs, u</w:t>
      </w:r>
      <w:r w:rsidR="009664B8">
        <w:t>ncomment tests 2-5 and 2-6</w:t>
      </w:r>
      <w:r w:rsidR="006F6EE0">
        <w:t>, save all the files and run the tests.</w:t>
      </w:r>
    </w:p>
    <w:p w:rsidR="00C96D52" w:rsidRDefault="00C96D52">
      <w:r>
        <w:br w:type="page"/>
      </w:r>
    </w:p>
    <w:p w:rsidR="00C53151" w:rsidRDefault="00281A86" w:rsidP="00C53151">
      <w:pPr>
        <w:pStyle w:val="Heading1"/>
      </w:pPr>
      <w:bookmarkStart w:id="23" w:name="_Toc397286534"/>
      <w:bookmarkStart w:id="24" w:name="_Toc439596086"/>
      <w:r>
        <w:lastRenderedPageBreak/>
        <w:t>Module</w:t>
      </w:r>
      <w:r w:rsidR="00C53151">
        <w:t xml:space="preserve"> 3</w:t>
      </w:r>
      <w:bookmarkEnd w:id="23"/>
      <w:bookmarkEnd w:id="24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7506D4" w:rsidP="00C53151">
      <w:pPr>
        <w:pStyle w:val="ListParagraph"/>
        <w:numPr>
          <w:ilvl w:val="0"/>
          <w:numId w:val="6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5FC28A" wp14:editId="1AB703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FC28A" id="_x0000_s1030" type="#_x0000_t202" style="position:absolute;left:0;text-align:left;margin-left:267.9pt;margin-top:.55pt;width:319.1pt;height:22.8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CNiU/eJAIAAEwEAAAOAAAAAAAAAAAAAAAAAC4CAABkcnMvZTJvRG9jLnht&#10;bFBLAQItABQABgAIAAAAIQB6CgqW3AAAAAUBAAAPAAAAAAAAAAAAAAAAAH4EAABkcnMvZG93bnJl&#10;di54bWxQSwUGAAAAAAQABADzAAAAhwUAAAAA&#10;">
                <v:textbox>
                  <w:txbxContent>
                    <w:p w:rsidR="004C1539" w:rsidRDefault="004C1539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151">
        <w:t>Pattern matching</w:t>
      </w:r>
      <w:r w:rsidR="00C53151"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1F2A9E">
        <w:t>: 10-15</w:t>
      </w:r>
      <w:r w:rsidR="00E443E6">
        <w:t xml:space="preserve"> minutes</w:t>
      </w:r>
    </w:p>
    <w:p w:rsidR="00AD6A24" w:rsidRDefault="00AD6A24" w:rsidP="00E443E6"/>
    <w:p w:rsidR="00A52E29" w:rsidRDefault="004C4DFC" w:rsidP="00A52E29">
      <w:pPr>
        <w:pStyle w:val="Heading2"/>
      </w:pPr>
      <w:r>
        <w:t>Step 1: Create new types</w:t>
      </w:r>
    </w:p>
    <w:p w:rsidR="00A52E29" w:rsidRDefault="00A52E29" w:rsidP="005448BB">
      <w:pPr>
        <w:spacing w:after="0"/>
      </w:pPr>
    </w:p>
    <w:p w:rsidR="00A52E29" w:rsidRDefault="009C4771" w:rsidP="005448BB">
      <w:pPr>
        <w:spacing w:after="0"/>
      </w:pPr>
      <w:r>
        <w:rPr>
          <w:b/>
        </w:rPr>
        <w:t>1.1</w:t>
      </w:r>
      <w:r w:rsidRPr="00337E9D">
        <w:rPr>
          <w:b/>
        </w:rPr>
        <w:t>.</w:t>
      </w:r>
      <w:r w:rsidR="00C53151">
        <w:t xml:space="preserve"> </w:t>
      </w:r>
      <w:r w:rsidR="00F41FF5">
        <w:t xml:space="preserve">Go </w:t>
      </w:r>
      <w:r w:rsidR="00C53151">
        <w:t xml:space="preserve">to the </w:t>
      </w:r>
      <w:r w:rsidR="00F41FF5">
        <w:t>Module3/Application</w:t>
      </w:r>
      <w:r w:rsidR="00FA6B00">
        <w:t>, open Types.fs and c</w:t>
      </w:r>
      <w:r w:rsidR="00807030">
        <w:t>reate</w:t>
      </w:r>
      <w:r w:rsidR="00BE52A0">
        <w:t xml:space="preserve"> the following types (above the existing Customer type)</w:t>
      </w:r>
      <w:r w:rsidR="00A52E29">
        <w:t>:</w:t>
      </w:r>
    </w:p>
    <w:p w:rsidR="00A52E29" w:rsidRDefault="00A52E29" w:rsidP="00A52E29">
      <w:pPr>
        <w:pStyle w:val="ListParagraph"/>
        <w:numPr>
          <w:ilvl w:val="0"/>
          <w:numId w:val="20"/>
        </w:numPr>
        <w:spacing w:after="0"/>
      </w:pPr>
      <w:r>
        <w:t>A</w:t>
      </w:r>
      <w:r w:rsidR="00C53151">
        <w:t xml:space="preserve"> record called “PersonalDetails”</w:t>
      </w:r>
      <w:r>
        <w:t xml:space="preserve"> with the following fields: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r>
        <w:t>FirstName: string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r>
        <w:t>LastName: string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r>
        <w:t>DateOfBirth: DateTime</w:t>
      </w:r>
    </w:p>
    <w:p w:rsidR="00FF06E3" w:rsidRDefault="00FF06E3" w:rsidP="00FF06E3">
      <w:pPr>
        <w:pStyle w:val="ListParagraph"/>
        <w:numPr>
          <w:ilvl w:val="0"/>
          <w:numId w:val="20"/>
        </w:numPr>
        <w:spacing w:after="0"/>
      </w:pPr>
      <w:r>
        <w:t xml:space="preserve">Two units of measure: “EUR” and “USD”. </w:t>
      </w:r>
    </w:p>
    <w:p w:rsidR="00A52E29" w:rsidRDefault="00A52E29" w:rsidP="00A52E29">
      <w:pPr>
        <w:pStyle w:val="ListParagraph"/>
        <w:numPr>
          <w:ilvl w:val="0"/>
          <w:numId w:val="20"/>
        </w:numPr>
        <w:spacing w:after="0"/>
      </w:pPr>
      <w:r>
        <w:t>A</w:t>
      </w:r>
      <w:r w:rsidR="00C53151">
        <w:t xml:space="preserve"> discriminated </w:t>
      </w:r>
      <w:r>
        <w:t>union called “Notifications” with the following</w:t>
      </w:r>
      <w:r w:rsidR="009C4771">
        <w:t xml:space="preserve"> cases:</w:t>
      </w:r>
    </w:p>
    <w:p w:rsidR="009C4771" w:rsidRDefault="009C4771" w:rsidP="009C4771">
      <w:pPr>
        <w:pStyle w:val="ListParagraph"/>
        <w:numPr>
          <w:ilvl w:val="1"/>
          <w:numId w:val="20"/>
        </w:numPr>
        <w:spacing w:after="0"/>
      </w:pPr>
      <w:r>
        <w:t>NoNotifications</w:t>
      </w:r>
    </w:p>
    <w:p w:rsidR="009C4771" w:rsidRDefault="009C4771" w:rsidP="009C4771">
      <w:pPr>
        <w:pStyle w:val="ListParagraph"/>
        <w:numPr>
          <w:ilvl w:val="1"/>
          <w:numId w:val="20"/>
        </w:numPr>
        <w:spacing w:after="0"/>
      </w:pPr>
      <w:r>
        <w:t>ReceiveNotification of receiveDeals: bool * receiveAlerts: bool</w:t>
      </w:r>
    </w:p>
    <w:p w:rsidR="00C53151" w:rsidRDefault="00A52E29" w:rsidP="00BE52A0">
      <w:pPr>
        <w:spacing w:after="0"/>
      </w:pPr>
      <w:r>
        <w:t xml:space="preserve">Then </w:t>
      </w:r>
      <w:r w:rsidR="00C16BF3">
        <w:t>a</w:t>
      </w:r>
      <w:r w:rsidR="00C53151">
        <w:t>dd</w:t>
      </w:r>
      <w:r w:rsidR="00807030">
        <w:t xml:space="preserve"> the following new fields to the Customer</w:t>
      </w:r>
      <w:r w:rsidR="00BE52A0">
        <w:t>:</w:t>
      </w:r>
    </w:p>
    <w:p w:rsidR="00807030" w:rsidRDefault="00820511" w:rsidP="00BE52A0">
      <w:pPr>
        <w:pStyle w:val="ListParagraph"/>
        <w:numPr>
          <w:ilvl w:val="0"/>
          <w:numId w:val="20"/>
        </w:numPr>
        <w:spacing w:after="0"/>
      </w:pPr>
      <w:r>
        <w:t>PersonalDetails: PersonalDetails option</w:t>
      </w:r>
    </w:p>
    <w:p w:rsidR="00820511" w:rsidRDefault="00820511" w:rsidP="00BE52A0">
      <w:pPr>
        <w:pStyle w:val="ListParagraph"/>
        <w:numPr>
          <w:ilvl w:val="0"/>
          <w:numId w:val="20"/>
        </w:numPr>
        <w:spacing w:after="0"/>
      </w:pPr>
      <w:r>
        <w:t>Notifications: Notifications</w:t>
      </w:r>
    </w:p>
    <w:p w:rsidR="00820511" w:rsidRDefault="00820511" w:rsidP="00BE52A0">
      <w:pPr>
        <w:spacing w:after="0"/>
      </w:pPr>
      <w:r>
        <w:t>Finally update the Credit field to use the decimal&lt;USD&gt; type</w:t>
      </w:r>
    </w:p>
    <w:p w:rsidR="00A52E29" w:rsidRDefault="00A52E29" w:rsidP="00A52E29">
      <w:pPr>
        <w:pStyle w:val="ListParagraph"/>
        <w:spacing w:after="0"/>
        <w:ind w:left="765"/>
      </w:pPr>
    </w:p>
    <w:bookmarkStart w:id="25" w:name="_MON_1472401802"/>
    <w:bookmarkEnd w:id="25"/>
    <w:p w:rsidR="00C53151" w:rsidRDefault="001C70BB" w:rsidP="00C53151">
      <w:r>
        <w:object w:dxaOrig="9026" w:dyaOrig="5876">
          <v:shape id="_x0000_i1037" type="#_x0000_t75" style="width:453.4pt;height:291pt" o:ole="" o:bordertopcolor="this" o:borderleftcolor="this" o:borderbottomcolor="this" o:borderrightcolor="this">
            <v:imagedata r:id="rId3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563952778" r:id="rId40"/>
        </w:object>
      </w:r>
    </w:p>
    <w:p w:rsidR="007C3484" w:rsidRDefault="009C4771" w:rsidP="005448BB">
      <w:pPr>
        <w:spacing w:after="0"/>
      </w:pPr>
      <w:r>
        <w:rPr>
          <w:b/>
        </w:rPr>
        <w:lastRenderedPageBreak/>
        <w:t>1.2</w:t>
      </w:r>
      <w:r w:rsidRPr="00337E9D">
        <w:rPr>
          <w:b/>
        </w:rPr>
        <w:t>.</w:t>
      </w:r>
      <w:r>
        <w:t xml:space="preserve"> </w:t>
      </w:r>
      <w:r w:rsidR="00FE4261">
        <w:t>Highlight</w:t>
      </w:r>
      <w:r w:rsidR="00C53151">
        <w:t xml:space="preserve"> </w:t>
      </w:r>
      <w:r w:rsidR="00FE4261">
        <w:t xml:space="preserve">all but the “module Types” line and </w:t>
      </w:r>
      <w:r w:rsidR="00B00E8E">
        <w:t>execute</w:t>
      </w:r>
      <w:r w:rsidR="00FE4261">
        <w:t xml:space="preserve"> i</w:t>
      </w:r>
      <w:r w:rsidR="00B00E8E">
        <w:t>t in</w:t>
      </w:r>
      <w:r w:rsidR="00F34C72">
        <w:t xml:space="preserve"> the F# Interactive (including</w:t>
      </w:r>
      <w:r w:rsidR="00FE4261">
        <w:t xml:space="preserve"> “open System”).</w:t>
      </w:r>
    </w:p>
    <w:p w:rsidR="00EC3538" w:rsidRDefault="00EC3538" w:rsidP="005448BB">
      <w:pPr>
        <w:spacing w:after="0"/>
      </w:pPr>
    </w:p>
    <w:p w:rsidR="009C4771" w:rsidRDefault="009C4771" w:rsidP="009C4771">
      <w:pPr>
        <w:pStyle w:val="Heading2"/>
      </w:pPr>
      <w:r>
        <w:t>Step 2: Update the increaseCredit function</w:t>
      </w:r>
    </w:p>
    <w:p w:rsidR="009C4771" w:rsidRDefault="009C4771" w:rsidP="005448BB">
      <w:pPr>
        <w:spacing w:after="0"/>
      </w:pPr>
    </w:p>
    <w:p w:rsidR="00C53151" w:rsidRDefault="009C4771" w:rsidP="005448BB">
      <w:pPr>
        <w:spacing w:after="0"/>
      </w:pPr>
      <w:r>
        <w:rPr>
          <w:b/>
        </w:rPr>
        <w:t>2.1</w:t>
      </w:r>
      <w:r w:rsidRPr="00337E9D">
        <w:rPr>
          <w:b/>
        </w:rPr>
        <w:t>.</w:t>
      </w:r>
      <w:r w:rsidR="00542B11">
        <w:t xml:space="preserve"> Update the “increaseCredit” function to use</w:t>
      </w:r>
      <w:r w:rsidR="00E32AFE">
        <w:t xml:space="preserve"> the</w:t>
      </w:r>
      <w:r w:rsidR="00542B11">
        <w:t xml:space="preserve"> </w:t>
      </w:r>
      <w:r w:rsidR="001C70BB">
        <w:t>USD</w:t>
      </w:r>
      <w:r w:rsidR="00E32AFE">
        <w:t xml:space="preserve"> type</w:t>
      </w:r>
      <w:r w:rsidR="002F4DC2">
        <w:t xml:space="preserve"> in</w:t>
      </w:r>
      <w:r w:rsidR="0071218A">
        <w:t xml:space="preserve"> </w:t>
      </w:r>
      <w:r w:rsidR="0092775F">
        <w:t>Module3/Application/</w:t>
      </w:r>
      <w:r w:rsidR="0071218A">
        <w:t>Functions.fs</w:t>
      </w:r>
      <w:r w:rsidR="00542B11">
        <w:t>:</w:t>
      </w:r>
    </w:p>
    <w:p w:rsidR="009C4771" w:rsidRDefault="009C4771" w:rsidP="005448BB">
      <w:pPr>
        <w:spacing w:after="0"/>
      </w:pPr>
    </w:p>
    <w:bookmarkStart w:id="26" w:name="_MON_1472403573"/>
    <w:bookmarkEnd w:id="26"/>
    <w:p w:rsidR="00542B11" w:rsidRDefault="002678DB" w:rsidP="00C53151">
      <w:r>
        <w:object w:dxaOrig="9026" w:dyaOrig="1158">
          <v:shape id="_x0000_i1038" type="#_x0000_t75" style="width:453.4pt;height:58.5pt" o:ole="" o:bordertopcolor="this" o:borderleftcolor="this" o:borderbottomcolor="this" o:borderrightcolor="this">
            <v:imagedata r:id="rId4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563952779" r:id="rId42"/>
        </w:object>
      </w:r>
    </w:p>
    <w:p w:rsidR="00C5634C" w:rsidRDefault="00C5634C" w:rsidP="005448BB">
      <w:pPr>
        <w:spacing w:after="0"/>
      </w:pPr>
    </w:p>
    <w:p w:rsidR="00C5634C" w:rsidRDefault="009C4771" w:rsidP="00455055">
      <w:pPr>
        <w:spacing w:after="0"/>
      </w:pPr>
      <w:r>
        <w:rPr>
          <w:b/>
        </w:rPr>
        <w:t>2.2</w:t>
      </w:r>
      <w:r w:rsidRPr="00337E9D">
        <w:rPr>
          <w:b/>
        </w:rPr>
        <w:t>.</w:t>
      </w:r>
      <w:r w:rsidR="00255F27">
        <w:t xml:space="preserve"> Open Module3/Tests/Tests.fs, uncomment the tests</w:t>
      </w:r>
      <w:r w:rsidR="00455055">
        <w:t xml:space="preserve"> 3</w:t>
      </w:r>
      <w:r w:rsidR="00255F27">
        <w:t>-1,</w:t>
      </w:r>
      <w:r w:rsidR="00C91859">
        <w:t xml:space="preserve"> 3-2 and the customer </w:t>
      </w:r>
      <w:r w:rsidR="00455055">
        <w:t>defined at the top,</w:t>
      </w:r>
      <w:r w:rsidR="00255F27">
        <w:t xml:space="preserve"> save all the files and run the tests by executing </w:t>
      </w:r>
      <w:r w:rsidR="00455055">
        <w:t>Module3</w:t>
      </w:r>
      <w:r w:rsidR="00255F27">
        <w:t>/</w:t>
      </w:r>
      <w:r w:rsidR="00455055">
        <w:t>runtests.bat (Win) or</w:t>
      </w:r>
      <w:r w:rsidR="00255F27">
        <w:t xml:space="preserve"> Mo</w:t>
      </w:r>
      <w:r w:rsidR="00455055">
        <w:t>dule3</w:t>
      </w:r>
      <w:r w:rsidR="00255F27">
        <w:t>/</w:t>
      </w:r>
      <w:r w:rsidR="00CF17D0">
        <w:t>runtests.sh (M</w:t>
      </w:r>
      <w:r w:rsidR="00255F27">
        <w:t xml:space="preserve">ac or Linux) </w:t>
      </w:r>
      <w:r w:rsidR="00B00E8E">
        <w:t>in the Command Prompt/Terminal</w:t>
      </w:r>
      <w:r w:rsidR="00255F27">
        <w:t>. Check that the tests pass.</w:t>
      </w:r>
    </w:p>
    <w:p w:rsidR="007C3484" w:rsidRDefault="007C3484" w:rsidP="005448BB">
      <w:pPr>
        <w:spacing w:after="0"/>
      </w:pPr>
    </w:p>
    <w:p w:rsidR="009C4771" w:rsidRDefault="009C4771" w:rsidP="009C4771">
      <w:pPr>
        <w:pStyle w:val="Heading2"/>
      </w:pPr>
      <w:r>
        <w:t>Step 3: Create an isAdult function</w:t>
      </w:r>
    </w:p>
    <w:p w:rsidR="009C4771" w:rsidRDefault="009C4771" w:rsidP="005448BB">
      <w:pPr>
        <w:spacing w:after="0"/>
      </w:pPr>
    </w:p>
    <w:p w:rsidR="00C53151" w:rsidRDefault="002A2CCB" w:rsidP="005448BB">
      <w:pPr>
        <w:spacing w:after="0"/>
      </w:pPr>
      <w:r>
        <w:rPr>
          <w:b/>
        </w:rPr>
        <w:t>3.1</w:t>
      </w:r>
      <w:r w:rsidRPr="00337E9D">
        <w:rPr>
          <w:b/>
        </w:rPr>
        <w:t>.</w:t>
      </w:r>
      <w:r>
        <w:t xml:space="preserve"> </w:t>
      </w:r>
      <w:r w:rsidR="00C53151">
        <w:t xml:space="preserve">Create a function called </w:t>
      </w:r>
      <w:r w:rsidR="002F4DC2">
        <w:t xml:space="preserve">“isAdult” in </w:t>
      </w:r>
      <w:r w:rsidR="0092775F">
        <w:t>Module3/Application/</w:t>
      </w:r>
      <w:r>
        <w:t>Functions.fs that</w:t>
      </w:r>
    </w:p>
    <w:p w:rsidR="002A2CCB" w:rsidRDefault="002A2CCB" w:rsidP="002A2CCB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BF348D" w:rsidRDefault="00BF348D" w:rsidP="002A2CCB">
      <w:pPr>
        <w:pStyle w:val="ListParagraph"/>
        <w:numPr>
          <w:ilvl w:val="0"/>
          <w:numId w:val="19"/>
        </w:numPr>
        <w:spacing w:after="0"/>
      </w:pPr>
      <w:r>
        <w:t>Returns false if the PersonalDetails are not defined (None)</w:t>
      </w:r>
    </w:p>
    <w:p w:rsidR="002A2CCB" w:rsidRDefault="002A2CCB" w:rsidP="002A2CCB">
      <w:pPr>
        <w:pStyle w:val="ListParagraph"/>
        <w:numPr>
          <w:ilvl w:val="0"/>
          <w:numId w:val="19"/>
        </w:numPr>
        <w:spacing w:after="0"/>
      </w:pPr>
      <w:r>
        <w:t xml:space="preserve">Returns true </w:t>
      </w:r>
      <w:r w:rsidR="00794537">
        <w:t>if the customer is 18 years</w:t>
      </w:r>
      <w:r w:rsidR="00410BAB">
        <w:t xml:space="preserve"> of age</w:t>
      </w:r>
      <w:r w:rsidR="00794537">
        <w:t xml:space="preserve"> or older, or false otherwise</w:t>
      </w:r>
    </w:p>
    <w:p w:rsidR="00794537" w:rsidRDefault="00794537" w:rsidP="00794537">
      <w:pPr>
        <w:pStyle w:val="ListParagraph"/>
        <w:spacing w:after="0"/>
      </w:pPr>
    </w:p>
    <w:bookmarkStart w:id="27" w:name="_MON_1471024033"/>
    <w:bookmarkEnd w:id="27"/>
    <w:p w:rsidR="00C53151" w:rsidRDefault="00BD0A67" w:rsidP="00C53151">
      <w:r>
        <w:object w:dxaOrig="9026" w:dyaOrig="1285">
          <v:shape id="_x0000_i1039" type="#_x0000_t75" style="width:453.4pt;height:64.15pt" o:ole="" o:bordertopcolor="this" o:borderleftcolor="this" o:borderbottomcolor="this" o:borderrightcolor="this">
            <v:imagedata r:id="rId4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563952780" r:id="rId44"/>
        </w:object>
      </w:r>
    </w:p>
    <w:p w:rsidR="007C3484" w:rsidRDefault="007C3484" w:rsidP="005448BB">
      <w:pPr>
        <w:spacing w:after="0"/>
      </w:pPr>
    </w:p>
    <w:p w:rsidR="006F25EE" w:rsidRDefault="00DB6E32" w:rsidP="005448BB">
      <w:pPr>
        <w:spacing w:after="0"/>
      </w:pPr>
      <w:r>
        <w:rPr>
          <w:b/>
        </w:rPr>
        <w:t>3.2</w:t>
      </w:r>
      <w:r w:rsidR="00794537">
        <w:rPr>
          <w:b/>
        </w:rPr>
        <w:t>.</w:t>
      </w:r>
      <w:r w:rsidR="00794537">
        <w:t xml:space="preserve"> </w:t>
      </w:r>
      <w:r w:rsidR="002B7785">
        <w:t>Open Module3</w:t>
      </w:r>
      <w:r w:rsidR="00284BC2">
        <w:t>/Tests/Tests.fs, uncomment tests 3-3, 3-4 and 3-5, save all the files and run the tests.</w:t>
      </w:r>
    </w:p>
    <w:p w:rsidR="00DC365E" w:rsidRDefault="00DC365E" w:rsidP="005448BB">
      <w:pPr>
        <w:spacing w:after="0"/>
      </w:pPr>
    </w:p>
    <w:p w:rsidR="00794537" w:rsidRDefault="00794537" w:rsidP="00794537">
      <w:pPr>
        <w:pStyle w:val="Heading2"/>
      </w:pPr>
      <w:r>
        <w:t>Step 4: Create a getAlert function</w:t>
      </w:r>
    </w:p>
    <w:p w:rsidR="00794537" w:rsidRDefault="00794537" w:rsidP="005448BB">
      <w:pPr>
        <w:spacing w:after="0"/>
      </w:pPr>
    </w:p>
    <w:p w:rsidR="00C53151" w:rsidRDefault="0067721B" w:rsidP="005448BB">
      <w:pPr>
        <w:spacing w:after="0"/>
      </w:pPr>
      <w:r>
        <w:rPr>
          <w:b/>
        </w:rPr>
        <w:t>4.1.</w:t>
      </w:r>
      <w:r>
        <w:t xml:space="preserve"> </w:t>
      </w:r>
      <w:r w:rsidR="00C53151">
        <w:t xml:space="preserve">Create a function called “getAlert” in </w:t>
      </w:r>
      <w:r w:rsidR="0092775F">
        <w:t>Module3/Application/</w:t>
      </w:r>
      <w:r w:rsidR="00C53151">
        <w:t>Func</w:t>
      </w:r>
      <w:r w:rsidR="00AD6A24">
        <w:t>tions.fs that</w:t>
      </w:r>
    </w:p>
    <w:p w:rsidR="00AD6A24" w:rsidRDefault="00AD6A24" w:rsidP="00AD6A24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AD6A24" w:rsidRDefault="00020F32" w:rsidP="00AD6A24">
      <w:pPr>
        <w:pStyle w:val="ListParagraph"/>
        <w:numPr>
          <w:ilvl w:val="0"/>
          <w:numId w:val="19"/>
        </w:numPr>
        <w:spacing w:after="0"/>
      </w:pPr>
      <w:r>
        <w:t>Returns</w:t>
      </w:r>
      <w:r w:rsidR="00AD6A24">
        <w:t xml:space="preserve"> “Alert for customer</w:t>
      </w:r>
      <w:r w:rsidR="00774053">
        <w:t xml:space="preserve"> [</w:t>
      </w:r>
      <w:r w:rsidR="00AD6A24">
        <w:t>Id</w:t>
      </w:r>
      <w:r w:rsidR="00774053">
        <w:t>]</w:t>
      </w:r>
      <w:r w:rsidR="00AD6A24">
        <w:t>” if the cus</w:t>
      </w:r>
      <w:r w:rsidR="007972DB">
        <w:t xml:space="preserve">tomer allowed </w:t>
      </w:r>
      <w:r w:rsidR="00137E6F">
        <w:t xml:space="preserve">alerts or </w:t>
      </w:r>
      <w:r>
        <w:t xml:space="preserve">returns </w:t>
      </w:r>
      <w:r w:rsidR="00137E6F">
        <w:t>an empty string otherwise.</w:t>
      </w:r>
    </w:p>
    <w:p w:rsidR="00AD6A24" w:rsidRDefault="00AD6A24" w:rsidP="005448BB">
      <w:pPr>
        <w:spacing w:after="0"/>
      </w:pPr>
    </w:p>
    <w:bookmarkStart w:id="28" w:name="_MON_1471025395"/>
    <w:bookmarkEnd w:id="28"/>
    <w:p w:rsidR="00C53151" w:rsidRDefault="00806E90" w:rsidP="00C53151">
      <w:r>
        <w:object w:dxaOrig="9026" w:dyaOrig="1495">
          <v:shape id="_x0000_i1040" type="#_x0000_t75" style="width:453.4pt;height:1in" o:ole="" o:bordertopcolor="this" o:borderleftcolor="this" o:borderbottomcolor="this" o:borderrightcolor="this">
            <v:imagedata r:id="rId4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563952781" r:id="rId46"/>
        </w:object>
      </w:r>
    </w:p>
    <w:p w:rsidR="0098521F" w:rsidRDefault="0098521F" w:rsidP="005448BB">
      <w:pPr>
        <w:spacing w:after="0"/>
        <w:rPr>
          <w:b/>
        </w:rPr>
      </w:pPr>
    </w:p>
    <w:p w:rsidR="003D1DCB" w:rsidRDefault="00DB6E32" w:rsidP="005448BB">
      <w:pPr>
        <w:spacing w:after="0"/>
      </w:pPr>
      <w:r>
        <w:rPr>
          <w:b/>
        </w:rPr>
        <w:t>4.2</w:t>
      </w:r>
      <w:r w:rsidR="00AD6A24">
        <w:rPr>
          <w:b/>
        </w:rPr>
        <w:t>.</w:t>
      </w:r>
      <w:r w:rsidR="00AD6A24">
        <w:t xml:space="preserve"> </w:t>
      </w:r>
      <w:r w:rsidR="002B7785">
        <w:t>Open Module3</w:t>
      </w:r>
      <w:r w:rsidR="00A65E32">
        <w:t>/Tests/Tests.fs, uncomment tests 3-6 and 3-7, save all the files and run the tests.</w:t>
      </w:r>
      <w:r w:rsidR="003D1DCB">
        <w:br w:type="page"/>
      </w:r>
    </w:p>
    <w:p w:rsidR="003D1DCB" w:rsidRDefault="00281A86" w:rsidP="003D1DCB">
      <w:pPr>
        <w:pStyle w:val="Heading1"/>
      </w:pPr>
      <w:bookmarkStart w:id="29" w:name="_Toc397286538"/>
      <w:bookmarkStart w:id="30" w:name="_Toc439596087"/>
      <w:r>
        <w:lastRenderedPageBreak/>
        <w:t>Module</w:t>
      </w:r>
      <w:r w:rsidR="003D1DCB">
        <w:t xml:space="preserve"> 4</w:t>
      </w:r>
      <w:bookmarkEnd w:id="29"/>
      <w:bookmarkEnd w:id="30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 xml:space="preserve">Functional </w:t>
      </w:r>
      <w:r w:rsidR="002402F0">
        <w:t>l</w:t>
      </w:r>
      <w:r>
        <w:t>ists</w:t>
      </w:r>
    </w:p>
    <w:p w:rsidR="003A7604" w:rsidRPr="002743C6" w:rsidRDefault="007506D4" w:rsidP="00A52E29">
      <w:pPr>
        <w:pStyle w:val="ListParagraph"/>
        <w:numPr>
          <w:ilvl w:val="0"/>
          <w:numId w:val="7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67CA42" wp14:editId="6DC70C4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7CA42" id="_x0000_s1031" type="#_x0000_t202" style="position:absolute;left:0;text-align:left;margin-left:267.9pt;margin-top:.55pt;width:319.1pt;height:22.8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A1cupxJAIAAEwEAAAOAAAAAAAAAAAAAAAAAC4CAABkcnMvZTJvRG9jLnht&#10;bFBLAQItABQABgAIAAAAIQB6CgqW3AAAAAUBAAAPAAAAAAAAAAAAAAAAAH4EAABkcnMvZG93bnJl&#10;di54bWxQSwUGAAAAAAQABADzAAAAhwUAAAAA&#10;">
                <v:textbox>
                  <w:txbxContent>
                    <w:p w:rsidR="004C1539" w:rsidRDefault="004C1539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02F0">
        <w:t>Object-o</w:t>
      </w:r>
      <w:r w:rsidR="001F229A">
        <w:t>riented</w:t>
      </w:r>
      <w:r w:rsidR="002402F0">
        <w:t xml:space="preserve"> P</w:t>
      </w:r>
      <w:r w:rsidR="003A7604">
        <w:t>rogramming</w:t>
      </w:r>
    </w:p>
    <w:p w:rsidR="003D1DCB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E81C16">
      <w:pPr>
        <w:spacing w:after="0"/>
      </w:pPr>
      <w:r>
        <w:t>Duration</w:t>
      </w:r>
      <w:r w:rsidR="00223B71">
        <w:t>: 15</w:t>
      </w:r>
      <w:r w:rsidR="001F2A9E">
        <w:t>-20</w:t>
      </w:r>
      <w:r w:rsidR="00627D65">
        <w:t xml:space="preserve"> minutes</w:t>
      </w:r>
    </w:p>
    <w:p w:rsidR="00627D65" w:rsidRDefault="00627D65" w:rsidP="00E81C16">
      <w:pPr>
        <w:spacing w:after="0"/>
      </w:pPr>
    </w:p>
    <w:p w:rsidR="007105B0" w:rsidRDefault="00D22D85" w:rsidP="007105B0">
      <w:pPr>
        <w:pStyle w:val="Heading2"/>
      </w:pPr>
      <w:r>
        <w:t xml:space="preserve">Step 1: </w:t>
      </w:r>
      <w:r w:rsidR="00DA10D0">
        <w:t>Refactor the</w:t>
      </w:r>
      <w:r>
        <w:t xml:space="preserve"> getPurchases</w:t>
      </w:r>
      <w:r w:rsidR="007105B0">
        <w:t xml:space="preserve"> function</w:t>
      </w:r>
      <w:r w:rsidR="00DA10D0">
        <w:t xml:space="preserve"> to use the JsonProvider</w:t>
      </w:r>
    </w:p>
    <w:p w:rsidR="007105B0" w:rsidRDefault="007105B0" w:rsidP="00E81C16">
      <w:pPr>
        <w:spacing w:after="0"/>
      </w:pPr>
    </w:p>
    <w:p w:rsidR="006D4E7B" w:rsidRDefault="007105B0" w:rsidP="00E81C16">
      <w:pPr>
        <w:spacing w:after="0"/>
      </w:pPr>
      <w:r>
        <w:rPr>
          <w:b/>
        </w:rPr>
        <w:t>1.1</w:t>
      </w:r>
      <w:r w:rsidRPr="00337E9D">
        <w:rPr>
          <w:b/>
        </w:rPr>
        <w:t>.</w:t>
      </w:r>
      <w:r>
        <w:t xml:space="preserve"> </w:t>
      </w:r>
      <w:r w:rsidR="005F176E">
        <w:t>Go to the Module4/Application, open</w:t>
      </w:r>
      <w:r>
        <w:t xml:space="preserve"> </w:t>
      </w:r>
      <w:r w:rsidR="00DA10D0">
        <w:t>Functions</w:t>
      </w:r>
      <w:r w:rsidR="00D22D85">
        <w:t xml:space="preserve">.fs and </w:t>
      </w:r>
      <w:r w:rsidR="00DA10D0">
        <w:t>change the</w:t>
      </w:r>
      <w:r w:rsidR="00D22D85">
        <w:t xml:space="preserve"> “get</w:t>
      </w:r>
      <w:r w:rsidR="00DA10D0">
        <w:t>Purchases</w:t>
      </w:r>
      <w:r>
        <w:t>” function</w:t>
      </w:r>
      <w:r w:rsidR="00DA10D0">
        <w:t xml:space="preserve"> so</w:t>
      </w:r>
      <w:r>
        <w:t xml:space="preserve"> that</w:t>
      </w:r>
      <w:r w:rsidR="00DA10D0">
        <w:t>:</w:t>
      </w:r>
    </w:p>
    <w:p w:rsidR="007105B0" w:rsidRDefault="007105B0" w:rsidP="007105B0">
      <w:pPr>
        <w:pStyle w:val="ListParagraph"/>
        <w:numPr>
          <w:ilvl w:val="0"/>
          <w:numId w:val="19"/>
        </w:numPr>
        <w:spacing w:after="0"/>
      </w:pPr>
      <w:r>
        <w:t>Uses the JsonProvider with</w:t>
      </w:r>
      <w:r w:rsidR="00F26F2C">
        <w:t xml:space="preserve"> the</w:t>
      </w:r>
      <w:r>
        <w:t xml:space="preserve"> Data.json</w:t>
      </w:r>
      <w:r w:rsidR="00F26F2C">
        <w:t xml:space="preserve"> file</w:t>
      </w:r>
      <w:r>
        <w:t xml:space="preserve"> (both </w:t>
      </w:r>
      <w:r w:rsidR="00125F0C">
        <w:t xml:space="preserve">as </w:t>
      </w:r>
      <w:r>
        <w:t>schema and data)</w:t>
      </w:r>
    </w:p>
    <w:p w:rsidR="001C6E24" w:rsidRDefault="00785D07" w:rsidP="007105B0">
      <w:pPr>
        <w:pStyle w:val="ListParagraph"/>
        <w:numPr>
          <w:ilvl w:val="0"/>
          <w:numId w:val="19"/>
        </w:numPr>
        <w:spacing w:after="0"/>
      </w:pPr>
      <w:r>
        <w:t>Filters the customer by his/her</w:t>
      </w:r>
      <w:r w:rsidR="001C6E24">
        <w:t xml:space="preserve"> id</w:t>
      </w:r>
    </w:p>
    <w:p w:rsidR="001C6E24" w:rsidRDefault="00B35CE0" w:rsidP="007105B0">
      <w:pPr>
        <w:pStyle w:val="ListParagraph"/>
        <w:numPr>
          <w:ilvl w:val="0"/>
          <w:numId w:val="19"/>
        </w:numPr>
        <w:spacing w:after="0"/>
      </w:pPr>
      <w:r>
        <w:t>Collects the P</w:t>
      </w:r>
      <w:r w:rsidR="001C6E24">
        <w:t>urchases</w:t>
      </w:r>
      <w:r>
        <w:t>ByMonth</w:t>
      </w:r>
      <w:r w:rsidR="001C6E24">
        <w:t xml:space="preserve"> field</w:t>
      </w:r>
    </w:p>
    <w:p w:rsidR="007105B0" w:rsidRDefault="001C6E24" w:rsidP="007105B0">
      <w:pPr>
        <w:pStyle w:val="ListParagraph"/>
        <w:numPr>
          <w:ilvl w:val="0"/>
          <w:numId w:val="19"/>
        </w:numPr>
        <w:spacing w:after="0"/>
      </w:pPr>
      <w:r>
        <w:t>Calculates the purchases’ average</w:t>
      </w:r>
    </w:p>
    <w:p w:rsidR="001C6E24" w:rsidRDefault="001C6E24" w:rsidP="007105B0">
      <w:pPr>
        <w:pStyle w:val="ListParagraph"/>
        <w:numPr>
          <w:ilvl w:val="0"/>
          <w:numId w:val="19"/>
        </w:numPr>
        <w:spacing w:after="0"/>
      </w:pPr>
      <w:r>
        <w:t>Returns a tuple with the customer and the purchases’ average</w:t>
      </w:r>
    </w:p>
    <w:p w:rsidR="006D4E7B" w:rsidRPr="003A333A" w:rsidRDefault="006D4E7B" w:rsidP="00E81C16">
      <w:pPr>
        <w:spacing w:after="0"/>
      </w:pPr>
    </w:p>
    <w:bookmarkStart w:id="31" w:name="_MON_1472417191"/>
    <w:bookmarkEnd w:id="31"/>
    <w:p w:rsidR="006D4E7B" w:rsidRDefault="006C7011" w:rsidP="006D4E7B">
      <w:r>
        <w:object w:dxaOrig="9026" w:dyaOrig="3652">
          <v:shape id="_x0000_i1041" type="#_x0000_t75" style="width:453.4pt;height:182.65pt" o:ole="" o:bordertopcolor="this" o:borderleftcolor="this" o:borderbottomcolor="this" o:borderrightcolor="this">
            <v:imagedata r:id="rId4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563952782" r:id="rId48"/>
        </w:object>
      </w:r>
    </w:p>
    <w:p w:rsidR="00B35CE0" w:rsidRDefault="00B35CE0" w:rsidP="00B35CE0">
      <w:pPr>
        <w:spacing w:after="0"/>
      </w:pPr>
    </w:p>
    <w:p w:rsidR="00B35CE0" w:rsidRDefault="00B35CE0" w:rsidP="00B35CE0">
      <w:pPr>
        <w:spacing w:after="0"/>
      </w:pPr>
      <w:r>
        <w:t>Note that you need to open the FSharp.Data namespace and defined a type called “Json” above the function.</w:t>
      </w:r>
    </w:p>
    <w:p w:rsidR="001C6E24" w:rsidRDefault="001C6E24" w:rsidP="00E81C16">
      <w:pPr>
        <w:spacing w:after="0"/>
        <w:rPr>
          <w:b/>
        </w:rPr>
      </w:pPr>
    </w:p>
    <w:p w:rsidR="00E96EB3" w:rsidRDefault="001C6E24" w:rsidP="00E81C16">
      <w:pPr>
        <w:spacing w:after="0"/>
      </w:pPr>
      <w:r>
        <w:rPr>
          <w:b/>
        </w:rPr>
        <w:t>1</w:t>
      </w:r>
      <w:r w:rsidR="001A0294">
        <w:rPr>
          <w:b/>
        </w:rPr>
        <w:t>.2</w:t>
      </w:r>
      <w:r w:rsidR="001A0294" w:rsidRPr="00337E9D">
        <w:rPr>
          <w:b/>
        </w:rPr>
        <w:t>.</w:t>
      </w:r>
      <w:r w:rsidR="001A0294">
        <w:rPr>
          <w:b/>
        </w:rPr>
        <w:t xml:space="preserve"> </w:t>
      </w:r>
      <w:r w:rsidR="00240B5A">
        <w:t>Open Module4/Te</w:t>
      </w:r>
      <w:r>
        <w:t>sts/Tests.fs, uncomment test 4-1</w:t>
      </w:r>
      <w:r w:rsidR="00240B5A">
        <w:t>, save all the files and run the tests.</w:t>
      </w:r>
    </w:p>
    <w:p w:rsidR="00904FC8" w:rsidRDefault="00904FC8"/>
    <w:p w:rsidR="00125F0C" w:rsidRDefault="001C6E24" w:rsidP="00125F0C">
      <w:pPr>
        <w:pStyle w:val="Heading2"/>
      </w:pPr>
      <w:r>
        <w:t>Step 2</w:t>
      </w:r>
      <w:r w:rsidR="00125F0C">
        <w:t>: Create a CustomerService class</w:t>
      </w:r>
      <w:r w:rsidR="00993A47">
        <w:t xml:space="preserve"> with an </w:t>
      </w:r>
      <w:r w:rsidR="00993A47" w:rsidRPr="00993A47">
        <w:t>UpgradeCustomer</w:t>
      </w:r>
      <w:r w:rsidR="00993A47">
        <w:t xml:space="preserve"> method</w:t>
      </w:r>
    </w:p>
    <w:p w:rsidR="00125F0C" w:rsidRDefault="00125F0C" w:rsidP="00E81C16">
      <w:pPr>
        <w:spacing w:after="0"/>
      </w:pPr>
    </w:p>
    <w:p w:rsidR="00993A47" w:rsidRDefault="001C6E24" w:rsidP="00993A47">
      <w:pPr>
        <w:spacing w:after="0"/>
      </w:pPr>
      <w:r>
        <w:rPr>
          <w:b/>
        </w:rPr>
        <w:t>2</w:t>
      </w:r>
      <w:r w:rsidR="00125F0C">
        <w:rPr>
          <w:b/>
        </w:rPr>
        <w:t>.1</w:t>
      </w:r>
      <w:r w:rsidR="00125F0C" w:rsidRPr="00337E9D">
        <w:rPr>
          <w:b/>
        </w:rPr>
        <w:t>.</w:t>
      </w:r>
      <w:r w:rsidR="00125F0C">
        <w:rPr>
          <w:b/>
        </w:rPr>
        <w:t xml:space="preserve"> </w:t>
      </w:r>
      <w:r w:rsidR="00076B17">
        <w:t>Open</w:t>
      </w:r>
      <w:r w:rsidR="003A7604">
        <w:t xml:space="preserve"> </w:t>
      </w:r>
      <w:r w:rsidR="00076B17">
        <w:t>Module4/Application/</w:t>
      </w:r>
      <w:r w:rsidR="003A7604">
        <w:t>Service</w:t>
      </w:r>
      <w:r w:rsidR="00125F0C">
        <w:t>s.fs and add a “CustomerService” class</w:t>
      </w:r>
      <w:r w:rsidR="004F7E77">
        <w:t xml:space="preserve"> with</w:t>
      </w:r>
      <w:r w:rsidR="00993A47">
        <w:t xml:space="preserve"> a</w:t>
      </w:r>
      <w:r w:rsidR="00EA56C8">
        <w:t>n</w:t>
      </w:r>
      <w:r w:rsidR="004F7E77">
        <w:t xml:space="preserve"> UpgradeCustomers method that</w:t>
      </w:r>
      <w:r w:rsidR="00993A47">
        <w:t>:</w:t>
      </w:r>
    </w:p>
    <w:p w:rsidR="00993A47" w:rsidRDefault="00993A47" w:rsidP="00993A47">
      <w:pPr>
        <w:pStyle w:val="ListParagraph"/>
        <w:numPr>
          <w:ilvl w:val="0"/>
          <w:numId w:val="25"/>
        </w:numPr>
        <w:spacing w:after="0"/>
      </w:pPr>
      <w:r>
        <w:t>Receives the id of the customer</w:t>
      </w:r>
    </w:p>
    <w:p w:rsidR="00993A47" w:rsidRDefault="00993A47" w:rsidP="00EA56C8">
      <w:pPr>
        <w:pStyle w:val="ListParagraph"/>
        <w:numPr>
          <w:ilvl w:val="0"/>
          <w:numId w:val="24"/>
        </w:numPr>
        <w:spacing w:after="0"/>
      </w:pPr>
      <w:r>
        <w:t>F</w:t>
      </w:r>
      <w:r w:rsidR="001C6E24">
        <w:t>inds the customer using Function.getCustomer</w:t>
      </w:r>
      <w:r w:rsidR="004F7E77">
        <w:t xml:space="preserve"> </w:t>
      </w:r>
    </w:p>
    <w:p w:rsidR="004F7E77" w:rsidRDefault="00993A47" w:rsidP="00EA56C8">
      <w:pPr>
        <w:pStyle w:val="ListParagraph"/>
        <w:numPr>
          <w:ilvl w:val="0"/>
          <w:numId w:val="24"/>
        </w:numPr>
        <w:spacing w:after="0"/>
      </w:pPr>
      <w:r>
        <w:t>A</w:t>
      </w:r>
      <w:r w:rsidR="004F7E77">
        <w:t>nd the</w:t>
      </w:r>
      <w:r w:rsidR="00EA56C8">
        <w:t>n</w:t>
      </w:r>
      <w:r w:rsidR="004F7E77">
        <w:t xml:space="preserve"> </w:t>
      </w:r>
      <w:r>
        <w:t>calls Functions.upgradeCustomer</w:t>
      </w:r>
    </w:p>
    <w:p w:rsidR="00125F0C" w:rsidRDefault="00125F0C" w:rsidP="00E81C16">
      <w:pPr>
        <w:spacing w:after="0"/>
      </w:pPr>
    </w:p>
    <w:p w:rsidR="003A7604" w:rsidRDefault="003A7604" w:rsidP="003A7604">
      <w:r>
        <w:lastRenderedPageBreak/>
        <w:t xml:space="preserve"> </w:t>
      </w:r>
      <w:bookmarkStart w:id="32" w:name="_MON_1472413541"/>
      <w:bookmarkEnd w:id="32"/>
      <w:r w:rsidR="001C6E24">
        <w:object w:dxaOrig="9026" w:dyaOrig="1603">
          <v:shape id="_x0000_i1042" type="#_x0000_t75" style="width:453.4pt;height:81.75pt" o:ole="" o:bordertopcolor="this" o:borderleftcolor="this" o:borderbottomcolor="this" o:borderrightcolor="this">
            <v:imagedata r:id="rId4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563952783" r:id="rId50"/>
        </w:object>
      </w:r>
    </w:p>
    <w:p w:rsidR="00596BE8" w:rsidRDefault="00596BE8" w:rsidP="00E81C16">
      <w:pPr>
        <w:spacing w:after="0"/>
      </w:pPr>
    </w:p>
    <w:p w:rsidR="00815DB8" w:rsidRDefault="002A1D30" w:rsidP="00E81C16">
      <w:pPr>
        <w:spacing w:after="0"/>
      </w:pPr>
      <w:r>
        <w:rPr>
          <w:b/>
        </w:rPr>
        <w:t>2</w:t>
      </w:r>
      <w:r w:rsidR="004F7E77">
        <w:rPr>
          <w:b/>
        </w:rPr>
        <w:t>.2</w:t>
      </w:r>
      <w:r w:rsidR="004F7E77" w:rsidRPr="00337E9D">
        <w:rPr>
          <w:b/>
        </w:rPr>
        <w:t>.</w:t>
      </w:r>
      <w:r w:rsidR="004F7E77">
        <w:rPr>
          <w:b/>
        </w:rPr>
        <w:t xml:space="preserve"> </w:t>
      </w:r>
      <w:r w:rsidR="00D11AD7">
        <w:t>Open Module4/Tes</w:t>
      </w:r>
      <w:r>
        <w:t>ts/Tests.fs, uncomment test 4-2</w:t>
      </w:r>
      <w:r w:rsidR="00D11AD7">
        <w:t>, save all the files and run the tests.</w:t>
      </w:r>
    </w:p>
    <w:p w:rsidR="00815DB8" w:rsidRDefault="00815DB8" w:rsidP="00E81C16">
      <w:pPr>
        <w:spacing w:after="0"/>
      </w:pPr>
    </w:p>
    <w:p w:rsidR="00993A47" w:rsidRDefault="00993A47" w:rsidP="00993A47">
      <w:pPr>
        <w:pStyle w:val="Heading2"/>
      </w:pPr>
      <w:r>
        <w:t>Step 3: Add a GetCustomerInfo method to the CustomerService class</w:t>
      </w:r>
    </w:p>
    <w:p w:rsidR="00993A47" w:rsidRDefault="00993A47" w:rsidP="00993A47">
      <w:pPr>
        <w:spacing w:after="0"/>
      </w:pPr>
    </w:p>
    <w:p w:rsidR="00993A47" w:rsidRDefault="00993A47" w:rsidP="00993A47">
      <w:pPr>
        <w:spacing w:after="0"/>
      </w:pPr>
      <w:r>
        <w:rPr>
          <w:b/>
        </w:rPr>
        <w:t>3.1</w:t>
      </w:r>
      <w:r w:rsidRPr="00337E9D">
        <w:rPr>
          <w:b/>
        </w:rPr>
        <w:t>.</w:t>
      </w:r>
      <w:r>
        <w:rPr>
          <w:b/>
        </w:rPr>
        <w:t xml:space="preserve"> </w:t>
      </w:r>
      <w:r>
        <w:t>Open Module4/Application/Services.fs and add a method called “GetCustomerInfo” that:</w:t>
      </w:r>
    </w:p>
    <w:p w:rsidR="00993A47" w:rsidRDefault="00993A47" w:rsidP="00993A47">
      <w:pPr>
        <w:pStyle w:val="ListParagraph"/>
        <w:numPr>
          <w:ilvl w:val="0"/>
          <w:numId w:val="24"/>
        </w:numPr>
        <w:spacing w:after="0"/>
      </w:pPr>
      <w:r>
        <w:t>Receives a customer as parameter</w:t>
      </w:r>
    </w:p>
    <w:p w:rsidR="00993A47" w:rsidRDefault="00E45641" w:rsidP="00993A47">
      <w:pPr>
        <w:pStyle w:val="ListParagraph"/>
        <w:numPr>
          <w:ilvl w:val="0"/>
          <w:numId w:val="24"/>
        </w:numPr>
        <w:spacing w:after="0"/>
      </w:pPr>
      <w:r>
        <w:t xml:space="preserve">Calculates whether the customer is adult </w:t>
      </w:r>
      <w:r w:rsidR="00004DA8">
        <w:t xml:space="preserve">or not </w:t>
      </w:r>
      <w:r>
        <w:t>using the Functions.isAdult function</w:t>
      </w:r>
    </w:p>
    <w:p w:rsidR="00E45641" w:rsidRDefault="00E45641" w:rsidP="00993A47">
      <w:pPr>
        <w:pStyle w:val="ListParagraph"/>
        <w:numPr>
          <w:ilvl w:val="0"/>
          <w:numId w:val="24"/>
        </w:numPr>
        <w:spacing w:after="0"/>
      </w:pPr>
      <w:r>
        <w:t>Gets the alert using the Functions.getAlert function</w:t>
      </w:r>
    </w:p>
    <w:p w:rsidR="00E45641" w:rsidRDefault="00E45641" w:rsidP="00E45641">
      <w:pPr>
        <w:pStyle w:val="ListParagraph"/>
        <w:numPr>
          <w:ilvl w:val="0"/>
          <w:numId w:val="24"/>
        </w:numPr>
        <w:spacing w:after="0"/>
      </w:pPr>
      <w:r>
        <w:t>Returns a string with the format "Id: [Id], IsVip: [IsVip]</w:t>
      </w:r>
      <w:r w:rsidR="00231045">
        <w:t>, Credit: [Credit], IsAdult: [IsAdult], Alert: [Alert]</w:t>
      </w:r>
      <w:r w:rsidRPr="00E45641">
        <w:t>"</w:t>
      </w:r>
    </w:p>
    <w:p w:rsidR="00993A47" w:rsidRDefault="00993A47" w:rsidP="00993A47">
      <w:pPr>
        <w:spacing w:after="0"/>
      </w:pPr>
    </w:p>
    <w:p w:rsidR="00993A47" w:rsidRDefault="00993A47" w:rsidP="00993A47">
      <w:r>
        <w:t xml:space="preserve"> </w:t>
      </w:r>
      <w:bookmarkStart w:id="33" w:name="_MON_1540019368"/>
      <w:bookmarkEnd w:id="33"/>
      <w:r w:rsidR="006C7011">
        <w:object w:dxaOrig="9026" w:dyaOrig="2010">
          <v:shape id="_x0000_i1043" type="#_x0000_t75" style="width:453.4pt;height:102.4pt" o:ole="" o:bordertopcolor="this" o:borderleftcolor="this" o:borderbottomcolor="this" o:borderrightcolor="this">
            <v:imagedata r:id="rId5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563952784" r:id="rId52"/>
        </w:object>
      </w:r>
    </w:p>
    <w:p w:rsidR="00993A47" w:rsidRDefault="00993A47" w:rsidP="00993A47">
      <w:pPr>
        <w:spacing w:after="0"/>
      </w:pPr>
    </w:p>
    <w:p w:rsidR="00993A47" w:rsidRDefault="00993A47" w:rsidP="00993A47">
      <w:pPr>
        <w:spacing w:after="0"/>
      </w:pPr>
      <w:r>
        <w:rPr>
          <w:b/>
        </w:rPr>
        <w:t>3.2</w:t>
      </w:r>
      <w:r w:rsidRPr="00337E9D">
        <w:rPr>
          <w:b/>
        </w:rPr>
        <w:t>.</w:t>
      </w:r>
      <w:r>
        <w:rPr>
          <w:b/>
        </w:rPr>
        <w:t xml:space="preserve"> </w:t>
      </w:r>
      <w:r>
        <w:t>Open Module4/Tes</w:t>
      </w:r>
      <w:r w:rsidR="00E32CF0">
        <w:t>ts/Tests.fs, uncomment test 4-3</w:t>
      </w:r>
      <w:r>
        <w:t>, save all the files and run the tests.</w:t>
      </w:r>
    </w:p>
    <w:p w:rsidR="00993A47" w:rsidRDefault="00993A47" w:rsidP="00E81C16">
      <w:pPr>
        <w:spacing w:after="0"/>
      </w:pPr>
    </w:p>
    <w:p w:rsidR="00993A47" w:rsidRDefault="00993A47" w:rsidP="00993A47">
      <w:pPr>
        <w:pStyle w:val="Heading2"/>
      </w:pPr>
      <w:r>
        <w:t>Step 4: Run the application</w:t>
      </w:r>
    </w:p>
    <w:p w:rsidR="00993A47" w:rsidRDefault="00993A47" w:rsidP="00E81C16">
      <w:pPr>
        <w:spacing w:after="0"/>
      </w:pPr>
    </w:p>
    <w:p w:rsidR="003A7604" w:rsidRDefault="00993A47" w:rsidP="00E81C16">
      <w:pPr>
        <w:spacing w:after="0"/>
      </w:pPr>
      <w:r>
        <w:rPr>
          <w:b/>
        </w:rPr>
        <w:t>4.1</w:t>
      </w:r>
      <w:r w:rsidR="004F7E77" w:rsidRPr="00337E9D">
        <w:rPr>
          <w:b/>
        </w:rPr>
        <w:t>.</w:t>
      </w:r>
      <w:r w:rsidR="004F7E77">
        <w:rPr>
          <w:b/>
        </w:rPr>
        <w:t xml:space="preserve"> </w:t>
      </w:r>
      <w:r w:rsidR="00077975">
        <w:t xml:space="preserve">Open </w:t>
      </w:r>
      <w:r w:rsidR="00076B17">
        <w:t>Module4/Application/</w:t>
      </w:r>
      <w:r w:rsidR="00585974">
        <w:t xml:space="preserve">Program.fs, uncomment all </w:t>
      </w:r>
      <w:r w:rsidR="00076B17">
        <w:t>the code, save all the files and run the appli</w:t>
      </w:r>
      <w:r w:rsidR="00F277D8">
        <w:t>cation by executing Module4/run</w:t>
      </w:r>
      <w:r w:rsidR="00076B17">
        <w:t xml:space="preserve">app.bat (Win) or Module4/runapp.sh (Mac or Linux) </w:t>
      </w:r>
      <w:r w:rsidR="0000164D">
        <w:t>in the Command Prompt/Terminal</w:t>
      </w:r>
      <w:r w:rsidR="00076B17">
        <w:t>.</w:t>
      </w:r>
    </w:p>
    <w:p w:rsidR="000A0370" w:rsidRDefault="000A0370" w:rsidP="00E81C16">
      <w:pPr>
        <w:spacing w:after="0"/>
      </w:pPr>
    </w:p>
    <w:p w:rsidR="000A0370" w:rsidRDefault="00993A47" w:rsidP="00E81C16">
      <w:pPr>
        <w:spacing w:after="0"/>
      </w:pPr>
      <w:r>
        <w:rPr>
          <w:b/>
        </w:rPr>
        <w:t>4.2</w:t>
      </w:r>
      <w:r w:rsidR="004F7E77" w:rsidRPr="00337E9D">
        <w:rPr>
          <w:b/>
        </w:rPr>
        <w:t>.</w:t>
      </w:r>
      <w:r w:rsidR="004F7E77">
        <w:rPr>
          <w:b/>
        </w:rPr>
        <w:t xml:space="preserve"> </w:t>
      </w:r>
      <w:r w:rsidR="000A0370">
        <w:t>Try the applicati</w:t>
      </w:r>
      <w:r w:rsidR="002A1D30">
        <w:t xml:space="preserve">on, upgrade different customer ids. </w:t>
      </w:r>
      <w:r w:rsidR="00625B91">
        <w:t>You should see the following output:</w:t>
      </w:r>
    </w:p>
    <w:p w:rsidR="009B3E90" w:rsidRDefault="009B3E90" w:rsidP="00E81C16">
      <w:pPr>
        <w:spacing w:after="0"/>
      </w:pPr>
    </w:p>
    <w:p w:rsidR="009B3E90" w:rsidRDefault="00B41CA2" w:rsidP="0040383E">
      <w:pPr>
        <w:spacing w:after="0"/>
        <w:jc w:val="center"/>
      </w:pPr>
      <w:r>
        <w:rPr>
          <w:noProof/>
          <w:lang w:eastAsia="en-US"/>
        </w:rPr>
        <w:drawing>
          <wp:inline distT="0" distB="0" distL="0" distR="0" wp14:anchorId="1EEE910F" wp14:editId="63DB9D2E">
            <wp:extent cx="4614862" cy="14288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48304" cy="143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91" w:rsidRDefault="00625B91" w:rsidP="0040383E">
      <w:pPr>
        <w:spacing w:after="0"/>
        <w:jc w:val="center"/>
      </w:pPr>
    </w:p>
    <w:p w:rsidR="00625B91" w:rsidRDefault="00625B91" w:rsidP="00625B91">
      <w:pPr>
        <w:spacing w:after="0"/>
      </w:pPr>
      <w:r>
        <w:t>Note that we are not saving the updates, they are just displayed o</w:t>
      </w:r>
      <w:r w:rsidR="002678DB">
        <w:t>n the screen. Trying the same customer id</w:t>
      </w:r>
      <w:r>
        <w:t xml:space="preserve"> multiple times will generate the same output.</w:t>
      </w:r>
    </w:p>
    <w:sectPr w:rsidR="00625B91">
      <w:footerReference w:type="default" r:id="rId54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493" w:rsidRDefault="00E93493">
      <w:pPr>
        <w:spacing w:after="0" w:line="240" w:lineRule="auto"/>
      </w:pPr>
      <w:r>
        <w:separator/>
      </w:r>
    </w:p>
  </w:endnote>
  <w:endnote w:type="continuationSeparator" w:id="0">
    <w:p w:rsidR="00E93493" w:rsidRDefault="00E93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iryo">
    <w:altName w:val="MS Gothic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539" w:rsidRDefault="00E93493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C1539">
          <w:t>F# Workshop</w:t>
        </w:r>
      </w:sdtContent>
    </w:sdt>
    <w:r w:rsidR="004C1539">
      <w:ptab w:relativeTo="margin" w:alignment="right" w:leader="none"/>
    </w:r>
    <w:r w:rsidR="004C1539">
      <w:fldChar w:fldCharType="begin"/>
    </w:r>
    <w:r w:rsidR="004C1539">
      <w:instrText xml:space="preserve"> PAGE   \* MERGEFORMAT </w:instrText>
    </w:r>
    <w:r w:rsidR="004C1539">
      <w:fldChar w:fldCharType="separate"/>
    </w:r>
    <w:r w:rsidR="00CB0141">
      <w:rPr>
        <w:noProof/>
      </w:rPr>
      <w:t>6</w:t>
    </w:r>
    <w:r w:rsidR="004C153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493" w:rsidRDefault="00E93493">
      <w:pPr>
        <w:spacing w:after="0" w:line="240" w:lineRule="auto"/>
      </w:pPr>
      <w:r>
        <w:separator/>
      </w:r>
    </w:p>
  </w:footnote>
  <w:footnote w:type="continuationSeparator" w:id="0">
    <w:p w:rsidR="00E93493" w:rsidRDefault="00E93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2169E"/>
    <w:multiLevelType w:val="hybridMultilevel"/>
    <w:tmpl w:val="E51ACD5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E0ACF"/>
    <w:multiLevelType w:val="hybridMultilevel"/>
    <w:tmpl w:val="C026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A076F"/>
    <w:multiLevelType w:val="hybridMultilevel"/>
    <w:tmpl w:val="8CBA47D0"/>
    <w:lvl w:ilvl="0" w:tplc="BF7CAD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E55AA"/>
    <w:multiLevelType w:val="hybridMultilevel"/>
    <w:tmpl w:val="4BBE1F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C6D511F"/>
    <w:multiLevelType w:val="hybridMultilevel"/>
    <w:tmpl w:val="C6D2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4374D"/>
    <w:multiLevelType w:val="hybridMultilevel"/>
    <w:tmpl w:val="7026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F6095"/>
    <w:multiLevelType w:val="hybridMultilevel"/>
    <w:tmpl w:val="EB5A9E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61FE2"/>
    <w:multiLevelType w:val="hybridMultilevel"/>
    <w:tmpl w:val="C9A0B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E6047"/>
    <w:multiLevelType w:val="hybridMultilevel"/>
    <w:tmpl w:val="C234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0E72F3"/>
    <w:multiLevelType w:val="hybridMultilevel"/>
    <w:tmpl w:val="45682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5D5975"/>
    <w:multiLevelType w:val="hybridMultilevel"/>
    <w:tmpl w:val="3076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37FAA"/>
    <w:multiLevelType w:val="hybridMultilevel"/>
    <w:tmpl w:val="C8FAC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42167"/>
    <w:multiLevelType w:val="hybridMultilevel"/>
    <w:tmpl w:val="3EBA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23434E"/>
    <w:multiLevelType w:val="hybridMultilevel"/>
    <w:tmpl w:val="71D0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4867CB"/>
    <w:multiLevelType w:val="hybridMultilevel"/>
    <w:tmpl w:val="2B74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205501"/>
    <w:multiLevelType w:val="hybridMultilevel"/>
    <w:tmpl w:val="AAA27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6"/>
  </w:num>
  <w:num w:numId="5">
    <w:abstractNumId w:val="22"/>
  </w:num>
  <w:num w:numId="6">
    <w:abstractNumId w:val="1"/>
  </w:num>
  <w:num w:numId="7">
    <w:abstractNumId w:val="23"/>
  </w:num>
  <w:num w:numId="8">
    <w:abstractNumId w:val="7"/>
  </w:num>
  <w:num w:numId="9">
    <w:abstractNumId w:val="13"/>
  </w:num>
  <w:num w:numId="10">
    <w:abstractNumId w:val="4"/>
  </w:num>
  <w:num w:numId="11">
    <w:abstractNumId w:val="17"/>
  </w:num>
  <w:num w:numId="12">
    <w:abstractNumId w:val="2"/>
  </w:num>
  <w:num w:numId="13">
    <w:abstractNumId w:val="24"/>
  </w:num>
  <w:num w:numId="14">
    <w:abstractNumId w:val="11"/>
  </w:num>
  <w:num w:numId="15">
    <w:abstractNumId w:val="16"/>
  </w:num>
  <w:num w:numId="16">
    <w:abstractNumId w:val="14"/>
  </w:num>
  <w:num w:numId="17">
    <w:abstractNumId w:val="15"/>
  </w:num>
  <w:num w:numId="18">
    <w:abstractNumId w:val="0"/>
  </w:num>
  <w:num w:numId="19">
    <w:abstractNumId w:val="19"/>
  </w:num>
  <w:num w:numId="20">
    <w:abstractNumId w:val="8"/>
  </w:num>
  <w:num w:numId="21">
    <w:abstractNumId w:val="20"/>
  </w:num>
  <w:num w:numId="22">
    <w:abstractNumId w:val="12"/>
  </w:num>
  <w:num w:numId="23">
    <w:abstractNumId w:val="9"/>
  </w:num>
  <w:num w:numId="24">
    <w:abstractNumId w:val="18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164D"/>
    <w:rsid w:val="00001C62"/>
    <w:rsid w:val="00002EE8"/>
    <w:rsid w:val="00004304"/>
    <w:rsid w:val="00004DA8"/>
    <w:rsid w:val="00005282"/>
    <w:rsid w:val="000055DF"/>
    <w:rsid w:val="00012619"/>
    <w:rsid w:val="000159B7"/>
    <w:rsid w:val="00017D8D"/>
    <w:rsid w:val="00020806"/>
    <w:rsid w:val="00020F32"/>
    <w:rsid w:val="00022759"/>
    <w:rsid w:val="000233C0"/>
    <w:rsid w:val="000268D4"/>
    <w:rsid w:val="0003374B"/>
    <w:rsid w:val="00033DB5"/>
    <w:rsid w:val="00033F69"/>
    <w:rsid w:val="00040D02"/>
    <w:rsid w:val="00041189"/>
    <w:rsid w:val="00050618"/>
    <w:rsid w:val="000537E1"/>
    <w:rsid w:val="00056CB8"/>
    <w:rsid w:val="000620E6"/>
    <w:rsid w:val="00067FD3"/>
    <w:rsid w:val="00076578"/>
    <w:rsid w:val="00076B17"/>
    <w:rsid w:val="00077975"/>
    <w:rsid w:val="0008005D"/>
    <w:rsid w:val="00092542"/>
    <w:rsid w:val="0009544F"/>
    <w:rsid w:val="00095916"/>
    <w:rsid w:val="000A0370"/>
    <w:rsid w:val="000A4B6D"/>
    <w:rsid w:val="000A4F58"/>
    <w:rsid w:val="000A76D4"/>
    <w:rsid w:val="000B15B9"/>
    <w:rsid w:val="000B53D0"/>
    <w:rsid w:val="000B5632"/>
    <w:rsid w:val="000C0E35"/>
    <w:rsid w:val="000C3668"/>
    <w:rsid w:val="000C4499"/>
    <w:rsid w:val="000D2674"/>
    <w:rsid w:val="000E1C6A"/>
    <w:rsid w:val="000E2ECD"/>
    <w:rsid w:val="000F2A5D"/>
    <w:rsid w:val="000F46E4"/>
    <w:rsid w:val="00105680"/>
    <w:rsid w:val="00110778"/>
    <w:rsid w:val="001170FE"/>
    <w:rsid w:val="00120F89"/>
    <w:rsid w:val="00125F0C"/>
    <w:rsid w:val="00126892"/>
    <w:rsid w:val="001365EA"/>
    <w:rsid w:val="00137E6F"/>
    <w:rsid w:val="001504B7"/>
    <w:rsid w:val="00171A19"/>
    <w:rsid w:val="00191CF2"/>
    <w:rsid w:val="00194079"/>
    <w:rsid w:val="001976A0"/>
    <w:rsid w:val="001A0294"/>
    <w:rsid w:val="001A1F68"/>
    <w:rsid w:val="001A2575"/>
    <w:rsid w:val="001B09F4"/>
    <w:rsid w:val="001B3073"/>
    <w:rsid w:val="001C1B18"/>
    <w:rsid w:val="001C6E24"/>
    <w:rsid w:val="001C70BB"/>
    <w:rsid w:val="001E3842"/>
    <w:rsid w:val="001E5D76"/>
    <w:rsid w:val="001F229A"/>
    <w:rsid w:val="001F2544"/>
    <w:rsid w:val="001F2A9E"/>
    <w:rsid w:val="001F3913"/>
    <w:rsid w:val="001F3E6B"/>
    <w:rsid w:val="001F7AD0"/>
    <w:rsid w:val="00203924"/>
    <w:rsid w:val="0020480E"/>
    <w:rsid w:val="002061B8"/>
    <w:rsid w:val="002126B6"/>
    <w:rsid w:val="00217F4D"/>
    <w:rsid w:val="00221C06"/>
    <w:rsid w:val="00223B71"/>
    <w:rsid w:val="00231045"/>
    <w:rsid w:val="00233956"/>
    <w:rsid w:val="002354FD"/>
    <w:rsid w:val="002365F8"/>
    <w:rsid w:val="002402F0"/>
    <w:rsid w:val="00240B5A"/>
    <w:rsid w:val="00246420"/>
    <w:rsid w:val="00255F27"/>
    <w:rsid w:val="00260B4C"/>
    <w:rsid w:val="0026527D"/>
    <w:rsid w:val="002678DB"/>
    <w:rsid w:val="00270131"/>
    <w:rsid w:val="00274A5B"/>
    <w:rsid w:val="00281A86"/>
    <w:rsid w:val="00284BC2"/>
    <w:rsid w:val="00293564"/>
    <w:rsid w:val="0029746C"/>
    <w:rsid w:val="00297FFC"/>
    <w:rsid w:val="002A1D30"/>
    <w:rsid w:val="002A1E00"/>
    <w:rsid w:val="002A2CCB"/>
    <w:rsid w:val="002A45D1"/>
    <w:rsid w:val="002B1622"/>
    <w:rsid w:val="002B35C2"/>
    <w:rsid w:val="002B7785"/>
    <w:rsid w:val="002C0186"/>
    <w:rsid w:val="002C1487"/>
    <w:rsid w:val="002C1612"/>
    <w:rsid w:val="002C5555"/>
    <w:rsid w:val="002D50F5"/>
    <w:rsid w:val="002D6C22"/>
    <w:rsid w:val="002E0A67"/>
    <w:rsid w:val="002E5499"/>
    <w:rsid w:val="002E71BC"/>
    <w:rsid w:val="002F401D"/>
    <w:rsid w:val="002F4DC2"/>
    <w:rsid w:val="00300248"/>
    <w:rsid w:val="003019FB"/>
    <w:rsid w:val="003056BA"/>
    <w:rsid w:val="0030691C"/>
    <w:rsid w:val="00310C8F"/>
    <w:rsid w:val="003116E3"/>
    <w:rsid w:val="00316D23"/>
    <w:rsid w:val="0032531A"/>
    <w:rsid w:val="003350E2"/>
    <w:rsid w:val="00337E9D"/>
    <w:rsid w:val="003405A5"/>
    <w:rsid w:val="0034431F"/>
    <w:rsid w:val="00347C59"/>
    <w:rsid w:val="00347D82"/>
    <w:rsid w:val="00355463"/>
    <w:rsid w:val="00355AED"/>
    <w:rsid w:val="00357829"/>
    <w:rsid w:val="00357A4C"/>
    <w:rsid w:val="003628D1"/>
    <w:rsid w:val="003762DE"/>
    <w:rsid w:val="0038452E"/>
    <w:rsid w:val="0038465A"/>
    <w:rsid w:val="00384DE7"/>
    <w:rsid w:val="003A333A"/>
    <w:rsid w:val="003A7604"/>
    <w:rsid w:val="003B2474"/>
    <w:rsid w:val="003B530B"/>
    <w:rsid w:val="003C1CB9"/>
    <w:rsid w:val="003C1D19"/>
    <w:rsid w:val="003C5902"/>
    <w:rsid w:val="003C6793"/>
    <w:rsid w:val="003D01BC"/>
    <w:rsid w:val="003D0B7D"/>
    <w:rsid w:val="003D1DCB"/>
    <w:rsid w:val="003D3B40"/>
    <w:rsid w:val="003D4528"/>
    <w:rsid w:val="003E3C49"/>
    <w:rsid w:val="003E4214"/>
    <w:rsid w:val="003E48B6"/>
    <w:rsid w:val="003E643A"/>
    <w:rsid w:val="00400472"/>
    <w:rsid w:val="004016BC"/>
    <w:rsid w:val="00401CF1"/>
    <w:rsid w:val="00402934"/>
    <w:rsid w:val="0040383E"/>
    <w:rsid w:val="00403D12"/>
    <w:rsid w:val="004068BF"/>
    <w:rsid w:val="00410AC5"/>
    <w:rsid w:val="00410BAB"/>
    <w:rsid w:val="004117CD"/>
    <w:rsid w:val="00415677"/>
    <w:rsid w:val="00424B6F"/>
    <w:rsid w:val="00431004"/>
    <w:rsid w:val="00434C92"/>
    <w:rsid w:val="00437233"/>
    <w:rsid w:val="00442C40"/>
    <w:rsid w:val="0044306A"/>
    <w:rsid w:val="0045319B"/>
    <w:rsid w:val="004546E0"/>
    <w:rsid w:val="00454824"/>
    <w:rsid w:val="00455055"/>
    <w:rsid w:val="0045706E"/>
    <w:rsid w:val="00462C9A"/>
    <w:rsid w:val="00464CAF"/>
    <w:rsid w:val="00470FD1"/>
    <w:rsid w:val="00474BBE"/>
    <w:rsid w:val="004807E3"/>
    <w:rsid w:val="004907B4"/>
    <w:rsid w:val="00496784"/>
    <w:rsid w:val="00497732"/>
    <w:rsid w:val="004A12DA"/>
    <w:rsid w:val="004A2D8F"/>
    <w:rsid w:val="004B018D"/>
    <w:rsid w:val="004B2EBB"/>
    <w:rsid w:val="004B51E5"/>
    <w:rsid w:val="004C0A77"/>
    <w:rsid w:val="004C1539"/>
    <w:rsid w:val="004C4DFC"/>
    <w:rsid w:val="004C59DB"/>
    <w:rsid w:val="004E0C41"/>
    <w:rsid w:val="004E4A8D"/>
    <w:rsid w:val="004F6A48"/>
    <w:rsid w:val="004F7E77"/>
    <w:rsid w:val="005020FC"/>
    <w:rsid w:val="00504F5B"/>
    <w:rsid w:val="00515071"/>
    <w:rsid w:val="0051561C"/>
    <w:rsid w:val="00535394"/>
    <w:rsid w:val="00540C3A"/>
    <w:rsid w:val="00542B11"/>
    <w:rsid w:val="00543B62"/>
    <w:rsid w:val="005448BB"/>
    <w:rsid w:val="00545C13"/>
    <w:rsid w:val="00547719"/>
    <w:rsid w:val="00552D82"/>
    <w:rsid w:val="00553897"/>
    <w:rsid w:val="00564EE5"/>
    <w:rsid w:val="005674DF"/>
    <w:rsid w:val="00574214"/>
    <w:rsid w:val="00574340"/>
    <w:rsid w:val="005759E1"/>
    <w:rsid w:val="005763CF"/>
    <w:rsid w:val="00580745"/>
    <w:rsid w:val="00583262"/>
    <w:rsid w:val="00583807"/>
    <w:rsid w:val="00585974"/>
    <w:rsid w:val="00586354"/>
    <w:rsid w:val="00596BE8"/>
    <w:rsid w:val="00597807"/>
    <w:rsid w:val="005A4514"/>
    <w:rsid w:val="005B615A"/>
    <w:rsid w:val="005B761D"/>
    <w:rsid w:val="005C53D3"/>
    <w:rsid w:val="005E7143"/>
    <w:rsid w:val="005F176E"/>
    <w:rsid w:val="005F532D"/>
    <w:rsid w:val="005F6920"/>
    <w:rsid w:val="00603316"/>
    <w:rsid w:val="006062CC"/>
    <w:rsid w:val="006063E1"/>
    <w:rsid w:val="00614CBF"/>
    <w:rsid w:val="00617068"/>
    <w:rsid w:val="00625B91"/>
    <w:rsid w:val="00627D65"/>
    <w:rsid w:val="00632FE1"/>
    <w:rsid w:val="00634CEF"/>
    <w:rsid w:val="006559C7"/>
    <w:rsid w:val="00657179"/>
    <w:rsid w:val="006634EE"/>
    <w:rsid w:val="00663532"/>
    <w:rsid w:val="00671DA8"/>
    <w:rsid w:val="0067721B"/>
    <w:rsid w:val="006869B5"/>
    <w:rsid w:val="00686B9D"/>
    <w:rsid w:val="006905F0"/>
    <w:rsid w:val="006A6377"/>
    <w:rsid w:val="006A6822"/>
    <w:rsid w:val="006A73DE"/>
    <w:rsid w:val="006B1D1F"/>
    <w:rsid w:val="006B2055"/>
    <w:rsid w:val="006B4A59"/>
    <w:rsid w:val="006B78B6"/>
    <w:rsid w:val="006B7BCF"/>
    <w:rsid w:val="006C23C1"/>
    <w:rsid w:val="006C7011"/>
    <w:rsid w:val="006D3735"/>
    <w:rsid w:val="006D4E7B"/>
    <w:rsid w:val="006D59CF"/>
    <w:rsid w:val="006D6551"/>
    <w:rsid w:val="006E0D51"/>
    <w:rsid w:val="006E2744"/>
    <w:rsid w:val="006F17D7"/>
    <w:rsid w:val="006F25EE"/>
    <w:rsid w:val="006F3F4D"/>
    <w:rsid w:val="006F6EE0"/>
    <w:rsid w:val="007023E5"/>
    <w:rsid w:val="0070253D"/>
    <w:rsid w:val="007044CF"/>
    <w:rsid w:val="00705A35"/>
    <w:rsid w:val="00705D2B"/>
    <w:rsid w:val="007105B0"/>
    <w:rsid w:val="0071064E"/>
    <w:rsid w:val="0071218A"/>
    <w:rsid w:val="00714308"/>
    <w:rsid w:val="00714DD6"/>
    <w:rsid w:val="00717210"/>
    <w:rsid w:val="0071766D"/>
    <w:rsid w:val="00722022"/>
    <w:rsid w:val="00724CED"/>
    <w:rsid w:val="007309A9"/>
    <w:rsid w:val="00732C0C"/>
    <w:rsid w:val="00734265"/>
    <w:rsid w:val="00735906"/>
    <w:rsid w:val="00735FB9"/>
    <w:rsid w:val="00741FA4"/>
    <w:rsid w:val="007449BA"/>
    <w:rsid w:val="00744BDE"/>
    <w:rsid w:val="00745A0B"/>
    <w:rsid w:val="00750268"/>
    <w:rsid w:val="007506D4"/>
    <w:rsid w:val="00757D65"/>
    <w:rsid w:val="00765BEA"/>
    <w:rsid w:val="007737E5"/>
    <w:rsid w:val="00774053"/>
    <w:rsid w:val="0077547E"/>
    <w:rsid w:val="00782D7E"/>
    <w:rsid w:val="00785D07"/>
    <w:rsid w:val="00790691"/>
    <w:rsid w:val="00794537"/>
    <w:rsid w:val="007948C9"/>
    <w:rsid w:val="007972DB"/>
    <w:rsid w:val="007A46C6"/>
    <w:rsid w:val="007A61E0"/>
    <w:rsid w:val="007A6A27"/>
    <w:rsid w:val="007B1A4B"/>
    <w:rsid w:val="007B21A9"/>
    <w:rsid w:val="007C0D60"/>
    <w:rsid w:val="007C3484"/>
    <w:rsid w:val="007D10CD"/>
    <w:rsid w:val="007D3B50"/>
    <w:rsid w:val="007E0568"/>
    <w:rsid w:val="007F5819"/>
    <w:rsid w:val="00804F65"/>
    <w:rsid w:val="00806E90"/>
    <w:rsid w:val="00807030"/>
    <w:rsid w:val="00815DB8"/>
    <w:rsid w:val="00820511"/>
    <w:rsid w:val="00821E2A"/>
    <w:rsid w:val="00822913"/>
    <w:rsid w:val="00830166"/>
    <w:rsid w:val="00835336"/>
    <w:rsid w:val="00842330"/>
    <w:rsid w:val="00853D71"/>
    <w:rsid w:val="008547B4"/>
    <w:rsid w:val="0086789F"/>
    <w:rsid w:val="00873104"/>
    <w:rsid w:val="008759DA"/>
    <w:rsid w:val="0087615C"/>
    <w:rsid w:val="008817F5"/>
    <w:rsid w:val="008879FA"/>
    <w:rsid w:val="00891E93"/>
    <w:rsid w:val="0089370D"/>
    <w:rsid w:val="00897E92"/>
    <w:rsid w:val="008A2D6D"/>
    <w:rsid w:val="008B36F5"/>
    <w:rsid w:val="008C7418"/>
    <w:rsid w:val="008D2B5F"/>
    <w:rsid w:val="008D53BB"/>
    <w:rsid w:val="008D59E6"/>
    <w:rsid w:val="008D66B7"/>
    <w:rsid w:val="008E6D93"/>
    <w:rsid w:val="008F36D7"/>
    <w:rsid w:val="008F4F4D"/>
    <w:rsid w:val="009012A7"/>
    <w:rsid w:val="00904F52"/>
    <w:rsid w:val="00904FC8"/>
    <w:rsid w:val="009065C0"/>
    <w:rsid w:val="00921132"/>
    <w:rsid w:val="00926576"/>
    <w:rsid w:val="0092775F"/>
    <w:rsid w:val="00931CB8"/>
    <w:rsid w:val="00941D17"/>
    <w:rsid w:val="00946ADF"/>
    <w:rsid w:val="00947E63"/>
    <w:rsid w:val="009508D2"/>
    <w:rsid w:val="00950F67"/>
    <w:rsid w:val="009571A1"/>
    <w:rsid w:val="00961015"/>
    <w:rsid w:val="0096399B"/>
    <w:rsid w:val="00963C09"/>
    <w:rsid w:val="009664B8"/>
    <w:rsid w:val="00971E9A"/>
    <w:rsid w:val="00976D7B"/>
    <w:rsid w:val="00983CEA"/>
    <w:rsid w:val="00984609"/>
    <w:rsid w:val="0098521F"/>
    <w:rsid w:val="00993A47"/>
    <w:rsid w:val="00993D4B"/>
    <w:rsid w:val="00995B8D"/>
    <w:rsid w:val="009A5811"/>
    <w:rsid w:val="009A7A15"/>
    <w:rsid w:val="009B1E0F"/>
    <w:rsid w:val="009B3E90"/>
    <w:rsid w:val="009B4554"/>
    <w:rsid w:val="009C0840"/>
    <w:rsid w:val="009C4771"/>
    <w:rsid w:val="009D1B7F"/>
    <w:rsid w:val="009E4795"/>
    <w:rsid w:val="009E6426"/>
    <w:rsid w:val="00A00B43"/>
    <w:rsid w:val="00A03F95"/>
    <w:rsid w:val="00A071F5"/>
    <w:rsid w:val="00A13870"/>
    <w:rsid w:val="00A14AF6"/>
    <w:rsid w:val="00A17153"/>
    <w:rsid w:val="00A27653"/>
    <w:rsid w:val="00A36B31"/>
    <w:rsid w:val="00A37079"/>
    <w:rsid w:val="00A422E5"/>
    <w:rsid w:val="00A45567"/>
    <w:rsid w:val="00A46D60"/>
    <w:rsid w:val="00A52E29"/>
    <w:rsid w:val="00A53A67"/>
    <w:rsid w:val="00A53DEA"/>
    <w:rsid w:val="00A60C9F"/>
    <w:rsid w:val="00A61C73"/>
    <w:rsid w:val="00A65E32"/>
    <w:rsid w:val="00A6602F"/>
    <w:rsid w:val="00A670FD"/>
    <w:rsid w:val="00A72868"/>
    <w:rsid w:val="00A84D0F"/>
    <w:rsid w:val="00A92D13"/>
    <w:rsid w:val="00A96261"/>
    <w:rsid w:val="00A96A88"/>
    <w:rsid w:val="00AA69A5"/>
    <w:rsid w:val="00AB0C26"/>
    <w:rsid w:val="00AB1422"/>
    <w:rsid w:val="00AB4BA0"/>
    <w:rsid w:val="00AB539E"/>
    <w:rsid w:val="00AC0D99"/>
    <w:rsid w:val="00AC31E5"/>
    <w:rsid w:val="00AC5B4E"/>
    <w:rsid w:val="00AD64BE"/>
    <w:rsid w:val="00AD6825"/>
    <w:rsid w:val="00AD6A24"/>
    <w:rsid w:val="00AE63F5"/>
    <w:rsid w:val="00AE7668"/>
    <w:rsid w:val="00AE7A85"/>
    <w:rsid w:val="00AF45C2"/>
    <w:rsid w:val="00AF5972"/>
    <w:rsid w:val="00AF5DEA"/>
    <w:rsid w:val="00B00E8E"/>
    <w:rsid w:val="00B06572"/>
    <w:rsid w:val="00B154E7"/>
    <w:rsid w:val="00B30798"/>
    <w:rsid w:val="00B30A7D"/>
    <w:rsid w:val="00B31B6F"/>
    <w:rsid w:val="00B31F31"/>
    <w:rsid w:val="00B3273E"/>
    <w:rsid w:val="00B35CE0"/>
    <w:rsid w:val="00B41CA2"/>
    <w:rsid w:val="00B438A6"/>
    <w:rsid w:val="00B554CD"/>
    <w:rsid w:val="00B609F6"/>
    <w:rsid w:val="00B720EE"/>
    <w:rsid w:val="00B77118"/>
    <w:rsid w:val="00B81644"/>
    <w:rsid w:val="00B867E7"/>
    <w:rsid w:val="00B86845"/>
    <w:rsid w:val="00B944D4"/>
    <w:rsid w:val="00BA209D"/>
    <w:rsid w:val="00BA2F2C"/>
    <w:rsid w:val="00BA619A"/>
    <w:rsid w:val="00BA67BB"/>
    <w:rsid w:val="00BB13E6"/>
    <w:rsid w:val="00BC305E"/>
    <w:rsid w:val="00BD0A67"/>
    <w:rsid w:val="00BD4E3B"/>
    <w:rsid w:val="00BE52A0"/>
    <w:rsid w:val="00BF348D"/>
    <w:rsid w:val="00BF5F9D"/>
    <w:rsid w:val="00C12B75"/>
    <w:rsid w:val="00C16BF3"/>
    <w:rsid w:val="00C16DFE"/>
    <w:rsid w:val="00C23E26"/>
    <w:rsid w:val="00C24BA7"/>
    <w:rsid w:val="00C27301"/>
    <w:rsid w:val="00C371E2"/>
    <w:rsid w:val="00C4067E"/>
    <w:rsid w:val="00C4224B"/>
    <w:rsid w:val="00C53151"/>
    <w:rsid w:val="00C5317B"/>
    <w:rsid w:val="00C5634C"/>
    <w:rsid w:val="00C57750"/>
    <w:rsid w:val="00C62B7B"/>
    <w:rsid w:val="00C643A5"/>
    <w:rsid w:val="00C6633D"/>
    <w:rsid w:val="00C70850"/>
    <w:rsid w:val="00C7703A"/>
    <w:rsid w:val="00C82306"/>
    <w:rsid w:val="00C86BB0"/>
    <w:rsid w:val="00C8717C"/>
    <w:rsid w:val="00C91859"/>
    <w:rsid w:val="00C955B2"/>
    <w:rsid w:val="00C96D52"/>
    <w:rsid w:val="00CB0141"/>
    <w:rsid w:val="00CB5475"/>
    <w:rsid w:val="00CB5E2D"/>
    <w:rsid w:val="00CB777C"/>
    <w:rsid w:val="00CC1035"/>
    <w:rsid w:val="00CC323C"/>
    <w:rsid w:val="00CC6BBD"/>
    <w:rsid w:val="00CC6E94"/>
    <w:rsid w:val="00CD25FB"/>
    <w:rsid w:val="00CD57A6"/>
    <w:rsid w:val="00CE667B"/>
    <w:rsid w:val="00CF17D0"/>
    <w:rsid w:val="00D037C5"/>
    <w:rsid w:val="00D03BFE"/>
    <w:rsid w:val="00D054B8"/>
    <w:rsid w:val="00D06C16"/>
    <w:rsid w:val="00D10DCC"/>
    <w:rsid w:val="00D11AD7"/>
    <w:rsid w:val="00D14C34"/>
    <w:rsid w:val="00D1562E"/>
    <w:rsid w:val="00D22059"/>
    <w:rsid w:val="00D22D85"/>
    <w:rsid w:val="00D246F8"/>
    <w:rsid w:val="00D25A89"/>
    <w:rsid w:val="00D51A72"/>
    <w:rsid w:val="00D56793"/>
    <w:rsid w:val="00D61FC6"/>
    <w:rsid w:val="00D673E4"/>
    <w:rsid w:val="00D73DAB"/>
    <w:rsid w:val="00D741F4"/>
    <w:rsid w:val="00D750A0"/>
    <w:rsid w:val="00D818CB"/>
    <w:rsid w:val="00D8256E"/>
    <w:rsid w:val="00D90913"/>
    <w:rsid w:val="00DA10D0"/>
    <w:rsid w:val="00DA1A5F"/>
    <w:rsid w:val="00DA2AA2"/>
    <w:rsid w:val="00DA688E"/>
    <w:rsid w:val="00DB6E32"/>
    <w:rsid w:val="00DC27F3"/>
    <w:rsid w:val="00DC3047"/>
    <w:rsid w:val="00DC365E"/>
    <w:rsid w:val="00DD391A"/>
    <w:rsid w:val="00DD4471"/>
    <w:rsid w:val="00DD7476"/>
    <w:rsid w:val="00DD7EC5"/>
    <w:rsid w:val="00DE158D"/>
    <w:rsid w:val="00DE2844"/>
    <w:rsid w:val="00DE290E"/>
    <w:rsid w:val="00DE3F0C"/>
    <w:rsid w:val="00DE4F99"/>
    <w:rsid w:val="00DF2D67"/>
    <w:rsid w:val="00E019D9"/>
    <w:rsid w:val="00E04D8F"/>
    <w:rsid w:val="00E14755"/>
    <w:rsid w:val="00E14F01"/>
    <w:rsid w:val="00E170CC"/>
    <w:rsid w:val="00E17866"/>
    <w:rsid w:val="00E223DE"/>
    <w:rsid w:val="00E27244"/>
    <w:rsid w:val="00E31F70"/>
    <w:rsid w:val="00E32AFE"/>
    <w:rsid w:val="00E32CF0"/>
    <w:rsid w:val="00E40635"/>
    <w:rsid w:val="00E408A5"/>
    <w:rsid w:val="00E414EA"/>
    <w:rsid w:val="00E415D3"/>
    <w:rsid w:val="00E41F9E"/>
    <w:rsid w:val="00E443E6"/>
    <w:rsid w:val="00E4471A"/>
    <w:rsid w:val="00E45112"/>
    <w:rsid w:val="00E45641"/>
    <w:rsid w:val="00E603F0"/>
    <w:rsid w:val="00E61283"/>
    <w:rsid w:val="00E61489"/>
    <w:rsid w:val="00E62558"/>
    <w:rsid w:val="00E630A3"/>
    <w:rsid w:val="00E6331E"/>
    <w:rsid w:val="00E63BBB"/>
    <w:rsid w:val="00E66E49"/>
    <w:rsid w:val="00E77591"/>
    <w:rsid w:val="00E8093B"/>
    <w:rsid w:val="00E81C16"/>
    <w:rsid w:val="00E8352D"/>
    <w:rsid w:val="00E85880"/>
    <w:rsid w:val="00E91592"/>
    <w:rsid w:val="00E93493"/>
    <w:rsid w:val="00E96EB3"/>
    <w:rsid w:val="00EA0994"/>
    <w:rsid w:val="00EA56C8"/>
    <w:rsid w:val="00EB27EE"/>
    <w:rsid w:val="00EB28FE"/>
    <w:rsid w:val="00EB2B0A"/>
    <w:rsid w:val="00EC23A3"/>
    <w:rsid w:val="00EC28B2"/>
    <w:rsid w:val="00EC3538"/>
    <w:rsid w:val="00ED5212"/>
    <w:rsid w:val="00ED6AB1"/>
    <w:rsid w:val="00EE024A"/>
    <w:rsid w:val="00EE481C"/>
    <w:rsid w:val="00EF1A87"/>
    <w:rsid w:val="00EF2688"/>
    <w:rsid w:val="00EF6745"/>
    <w:rsid w:val="00F019DF"/>
    <w:rsid w:val="00F02768"/>
    <w:rsid w:val="00F02F70"/>
    <w:rsid w:val="00F031C5"/>
    <w:rsid w:val="00F2343F"/>
    <w:rsid w:val="00F250AE"/>
    <w:rsid w:val="00F26F2C"/>
    <w:rsid w:val="00F277D8"/>
    <w:rsid w:val="00F27849"/>
    <w:rsid w:val="00F34C72"/>
    <w:rsid w:val="00F41EE8"/>
    <w:rsid w:val="00F41FF5"/>
    <w:rsid w:val="00F4458A"/>
    <w:rsid w:val="00F45EEC"/>
    <w:rsid w:val="00F51F31"/>
    <w:rsid w:val="00F522E2"/>
    <w:rsid w:val="00F564F4"/>
    <w:rsid w:val="00F63333"/>
    <w:rsid w:val="00F64DAE"/>
    <w:rsid w:val="00F7002E"/>
    <w:rsid w:val="00F73439"/>
    <w:rsid w:val="00F815C5"/>
    <w:rsid w:val="00F850E3"/>
    <w:rsid w:val="00F86C8B"/>
    <w:rsid w:val="00F93E07"/>
    <w:rsid w:val="00F97607"/>
    <w:rsid w:val="00FA188F"/>
    <w:rsid w:val="00FA6B00"/>
    <w:rsid w:val="00FA7352"/>
    <w:rsid w:val="00FB1B98"/>
    <w:rsid w:val="00FB2458"/>
    <w:rsid w:val="00FB3A4C"/>
    <w:rsid w:val="00FC5BB7"/>
    <w:rsid w:val="00FD79D6"/>
    <w:rsid w:val="00FE4261"/>
    <w:rsid w:val="00FE4789"/>
    <w:rsid w:val="00FF06E3"/>
    <w:rsid w:val="00FF19E8"/>
    <w:rsid w:val="00FF5332"/>
    <w:rsid w:val="00FF5385"/>
    <w:rsid w:val="00FF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B41082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  <w:style w:type="character" w:styleId="Mention">
    <w:name w:val="Mention"/>
    <w:basedOn w:val="DefaultParagraphFont"/>
    <w:uiPriority w:val="99"/>
    <w:semiHidden/>
    <w:unhideWhenUsed/>
    <w:rsid w:val="00AB142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jorgef/fsharpworkshop" TargetMode="External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image" Target="media/image13.emf"/><Relationship Id="rId21" Type="http://schemas.openxmlformats.org/officeDocument/2006/relationships/image" Target="media/image4.emf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4.bin"/><Relationship Id="rId47" Type="http://schemas.openxmlformats.org/officeDocument/2006/relationships/image" Target="media/image17.emf"/><Relationship Id="rId50" Type="http://schemas.openxmlformats.org/officeDocument/2006/relationships/oleObject" Target="embeddings/oleObject18.bin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image" Target="media/image8.emf"/><Relationship Id="rId11" Type="http://schemas.openxmlformats.org/officeDocument/2006/relationships/hyperlink" Target="https://github.com/jorgef/fsharpworkshop" TargetMode="External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2.emf"/><Relationship Id="rId40" Type="http://schemas.openxmlformats.org/officeDocument/2006/relationships/oleObject" Target="embeddings/oleObject13.bin"/><Relationship Id="rId45" Type="http://schemas.openxmlformats.org/officeDocument/2006/relationships/image" Target="media/image16.emf"/><Relationship Id="rId53" Type="http://schemas.openxmlformats.org/officeDocument/2006/relationships/image" Target="media/image20.png"/><Relationship Id="rId5" Type="http://schemas.openxmlformats.org/officeDocument/2006/relationships/settings" Target="settings.xml"/><Relationship Id="rId19" Type="http://schemas.openxmlformats.org/officeDocument/2006/relationships/image" Target="media/image3.emf"/><Relationship Id="rId4" Type="http://schemas.openxmlformats.org/officeDocument/2006/relationships/styles" Target="styles.xml"/><Relationship Id="rId9" Type="http://schemas.openxmlformats.org/officeDocument/2006/relationships/hyperlink" Target="http://fsharpworkshop.com/" TargetMode="External"/><Relationship Id="rId14" Type="http://schemas.openxmlformats.org/officeDocument/2006/relationships/hyperlink" Target="https://github.com/jorgef/fsharpworkshop" TargetMode="External"/><Relationship Id="rId22" Type="http://schemas.openxmlformats.org/officeDocument/2006/relationships/oleObject" Target="embeddings/oleObject4.bin"/><Relationship Id="rId27" Type="http://schemas.openxmlformats.org/officeDocument/2006/relationships/image" Target="media/image7.emf"/><Relationship Id="rId30" Type="http://schemas.openxmlformats.org/officeDocument/2006/relationships/oleObject" Target="embeddings/oleObject8.bin"/><Relationship Id="rId35" Type="http://schemas.openxmlformats.org/officeDocument/2006/relationships/image" Target="media/image11.emf"/><Relationship Id="rId43" Type="http://schemas.openxmlformats.org/officeDocument/2006/relationships/image" Target="media/image15.emf"/><Relationship Id="rId48" Type="http://schemas.openxmlformats.org/officeDocument/2006/relationships/oleObject" Target="embeddings/oleObject17.bin"/><Relationship Id="rId56" Type="http://schemas.openxmlformats.org/officeDocument/2006/relationships/glossaryDocument" Target="glossary/document.xml"/><Relationship Id="rId8" Type="http://schemas.openxmlformats.org/officeDocument/2006/relationships/endnotes" Target="endnotes.xml"/><Relationship Id="rId51" Type="http://schemas.openxmlformats.org/officeDocument/2006/relationships/image" Target="media/image19.emf"/><Relationship Id="rId3" Type="http://schemas.openxmlformats.org/officeDocument/2006/relationships/numbering" Target="numbering.xml"/><Relationship Id="rId12" Type="http://schemas.openxmlformats.org/officeDocument/2006/relationships/hyperlink" Target="https://github.com/jorgef/fsharpworkshop" TargetMode="External"/><Relationship Id="rId17" Type="http://schemas.openxmlformats.org/officeDocument/2006/relationships/image" Target="media/image2.emf"/><Relationship Id="rId25" Type="http://schemas.openxmlformats.org/officeDocument/2006/relationships/image" Target="media/image6.emf"/><Relationship Id="rId33" Type="http://schemas.openxmlformats.org/officeDocument/2006/relationships/image" Target="media/image10.e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20" Type="http://schemas.openxmlformats.org/officeDocument/2006/relationships/oleObject" Target="embeddings/oleObject3.bin"/><Relationship Id="rId41" Type="http://schemas.openxmlformats.org/officeDocument/2006/relationships/image" Target="media/image14.emf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5.e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18.emf"/><Relationship Id="rId57" Type="http://schemas.openxmlformats.org/officeDocument/2006/relationships/theme" Target="theme/theme1.xml"/><Relationship Id="rId10" Type="http://schemas.openxmlformats.org/officeDocument/2006/relationships/hyperlink" Target="http://fsharpworkshop.com/" TargetMode="External"/><Relationship Id="rId31" Type="http://schemas.openxmlformats.org/officeDocument/2006/relationships/image" Target="media/image9.emf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iryo">
    <w:altName w:val="MS Gothic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02398"/>
    <w:rsid w:val="00075FDC"/>
    <w:rsid w:val="00081601"/>
    <w:rsid w:val="000B5E3A"/>
    <w:rsid w:val="00114D05"/>
    <w:rsid w:val="001F6720"/>
    <w:rsid w:val="00222C92"/>
    <w:rsid w:val="00247955"/>
    <w:rsid w:val="00271777"/>
    <w:rsid w:val="002B7D49"/>
    <w:rsid w:val="00327A65"/>
    <w:rsid w:val="00366B9B"/>
    <w:rsid w:val="00375C90"/>
    <w:rsid w:val="003D494B"/>
    <w:rsid w:val="00420B20"/>
    <w:rsid w:val="004374C3"/>
    <w:rsid w:val="00443E19"/>
    <w:rsid w:val="00531D99"/>
    <w:rsid w:val="005C226A"/>
    <w:rsid w:val="005E6728"/>
    <w:rsid w:val="005F4E5A"/>
    <w:rsid w:val="006105F2"/>
    <w:rsid w:val="006110FF"/>
    <w:rsid w:val="00615C05"/>
    <w:rsid w:val="00636217"/>
    <w:rsid w:val="006A333E"/>
    <w:rsid w:val="006A3CD6"/>
    <w:rsid w:val="006D19F7"/>
    <w:rsid w:val="00770CBA"/>
    <w:rsid w:val="007748AF"/>
    <w:rsid w:val="007B2EF6"/>
    <w:rsid w:val="0082279D"/>
    <w:rsid w:val="0082765B"/>
    <w:rsid w:val="008357EC"/>
    <w:rsid w:val="00851C51"/>
    <w:rsid w:val="00862B69"/>
    <w:rsid w:val="008C0841"/>
    <w:rsid w:val="00966A51"/>
    <w:rsid w:val="00980CEE"/>
    <w:rsid w:val="009F057C"/>
    <w:rsid w:val="009F71AA"/>
    <w:rsid w:val="00A03639"/>
    <w:rsid w:val="00A10A89"/>
    <w:rsid w:val="00A114E5"/>
    <w:rsid w:val="00AA0251"/>
    <w:rsid w:val="00AD0777"/>
    <w:rsid w:val="00AF58F3"/>
    <w:rsid w:val="00AF5F37"/>
    <w:rsid w:val="00BA1EAB"/>
    <w:rsid w:val="00BA7574"/>
    <w:rsid w:val="00BC7246"/>
    <w:rsid w:val="00C4323B"/>
    <w:rsid w:val="00C60711"/>
    <w:rsid w:val="00C627E0"/>
    <w:rsid w:val="00C834C5"/>
    <w:rsid w:val="00D05DDE"/>
    <w:rsid w:val="00D12557"/>
    <w:rsid w:val="00D25E1E"/>
    <w:rsid w:val="00D63A76"/>
    <w:rsid w:val="00D874F0"/>
    <w:rsid w:val="00DE5EC7"/>
    <w:rsid w:val="00DF0D8A"/>
    <w:rsid w:val="00DF4327"/>
    <w:rsid w:val="00E213A4"/>
    <w:rsid w:val="00E60614"/>
    <w:rsid w:val="00E6110C"/>
    <w:rsid w:val="00EA1D19"/>
    <w:rsid w:val="00F44425"/>
    <w:rsid w:val="00F620E0"/>
    <w:rsid w:val="00F74C02"/>
    <w:rsid w:val="00FC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9D35F2-7FA0-4E14-A25C-68D7A1165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420</TotalTime>
  <Pages>12</Pages>
  <Words>2250</Words>
  <Characters>12829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Workshop</vt:lpstr>
    </vt:vector>
  </TitlesOfParts>
  <Company/>
  <LinksUpToDate>false</LinksUpToDate>
  <CharactersWithSpaces>15049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Workshop</dc:title>
  <dc:subject>Jorge Fioranelli</dc:subject>
  <dc:creator>Jorge Fioranelli</dc:creator>
  <cp:keywords/>
  <dc:description/>
  <cp:lastModifiedBy>Jorge Fioranelli</cp:lastModifiedBy>
  <cp:revision>20</cp:revision>
  <cp:lastPrinted>2016-12-04T11:55:00Z</cp:lastPrinted>
  <dcterms:created xsi:type="dcterms:W3CDTF">2016-12-04T15:00:00Z</dcterms:created>
  <dcterms:modified xsi:type="dcterms:W3CDTF">2017-08-11T14:33:00Z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